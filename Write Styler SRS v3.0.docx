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485BA9" w14:textId="77777777" w:rsidR="00282A49" w:rsidRPr="009F5412" w:rsidRDefault="00775BEF">
      <w:pPr>
        <w:rPr>
          <w:rFonts w:asciiTheme="minorHAnsi" w:hAnsiTheme="minorHAnsi"/>
          <w:color w:val="auto"/>
        </w:rPr>
      </w:pPr>
      <w:r w:rsidRPr="009F5412">
        <w:rPr>
          <w:rFonts w:asciiTheme="minorHAnsi" w:hAnsiTheme="minorHAnsi"/>
          <w:noProof/>
          <w:color w:val="auto"/>
          <w:lang w:val="en-IN" w:eastAsia="en-IN"/>
        </w:rPr>
        <mc:AlternateContent>
          <mc:Choice Requires="wps">
            <w:drawing>
              <wp:anchor distT="0" distB="0" distL="114300" distR="114300" simplePos="0" relativeHeight="251648512" behindDoc="0" locked="0" layoutInCell="1" allowOverlap="1" wp14:anchorId="60811088" wp14:editId="52642206">
                <wp:simplePos x="0" y="0"/>
                <wp:positionH relativeFrom="column">
                  <wp:posOffset>-178928</wp:posOffset>
                </wp:positionH>
                <wp:positionV relativeFrom="paragraph">
                  <wp:posOffset>13648</wp:posOffset>
                </wp:positionV>
                <wp:extent cx="6987654" cy="3009900"/>
                <wp:effectExtent l="0" t="0" r="22860" b="19050"/>
                <wp:wrapNone/>
                <wp:docPr id="2" name="Text Box 2"/>
                <wp:cNvGraphicFramePr/>
                <a:graphic xmlns:a="http://schemas.openxmlformats.org/drawingml/2006/main">
                  <a:graphicData uri="http://schemas.microsoft.com/office/word/2010/wordprocessingShape">
                    <wps:wsp>
                      <wps:cNvSpPr txBox="1"/>
                      <wps:spPr>
                        <a:xfrm>
                          <a:off x="0" y="0"/>
                          <a:ext cx="6987654" cy="3009900"/>
                        </a:xfrm>
                        <a:prstGeom prst="rect">
                          <a:avLst/>
                        </a:prstGeom>
                        <a:solidFill>
                          <a:schemeClr val="tx1">
                            <a:lumMod val="85000"/>
                            <a:lumOff val="15000"/>
                          </a:schemeClr>
                        </a:solidFill>
                        <a:ln w="6350">
                          <a:solidFill>
                            <a:schemeClr val="tx1">
                              <a:lumMod val="85000"/>
                              <a:lumOff val="1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31E8856" w14:textId="20242643" w:rsidR="00125C78" w:rsidRPr="00282A49" w:rsidRDefault="00125C78" w:rsidP="00F777BF">
                            <w:pPr>
                              <w:jc w:val="right"/>
                              <w:rPr>
                                <w:rFonts w:ascii="Lato Semibold" w:hAnsi="Lato Semibold"/>
                                <w:color w:val="FFFFFF" w:themeColor="background1"/>
                                <w:sz w:val="104"/>
                                <w:szCs w:val="104"/>
                              </w:rPr>
                            </w:pPr>
                            <w:r w:rsidRPr="0009489F">
                              <w:rPr>
                                <w:rFonts w:ascii="Lato Heavy" w:hAnsi="Lato Heavy"/>
                                <w:color w:val="FF9933"/>
                                <w:sz w:val="104"/>
                                <w:szCs w:val="104"/>
                              </w:rPr>
                              <w:t>{</w:t>
                            </w:r>
                            <w:r>
                              <w:rPr>
                                <w:rFonts w:ascii="Lato Heavy" w:hAnsi="Lato Heavy"/>
                                <w:color w:val="FF9933"/>
                                <w:sz w:val="104"/>
                                <w:szCs w:val="104"/>
                              </w:rPr>
                              <w:t>Write Styler</w:t>
                            </w:r>
                            <w:r w:rsidRPr="00B50CB3">
                              <w:rPr>
                                <w:rFonts w:ascii="Lato Heavy" w:hAnsi="Lato Heavy"/>
                                <w:color w:val="FF9933"/>
                                <w:sz w:val="104"/>
                                <w:szCs w:val="104"/>
                              </w:rPr>
                              <w:t xml:space="preserve"> </w:t>
                            </w:r>
                            <w:r>
                              <w:rPr>
                                <w:color w:val="FFFFFF" w:themeColor="background1"/>
                                <w:sz w:val="96"/>
                                <w:szCs w:val="96"/>
                              </w:rPr>
                              <w:t>Requirements Specification</w:t>
                            </w:r>
                            <w:r w:rsidRPr="0009489F">
                              <w:rPr>
                                <w:rFonts w:ascii="Lato Heavy" w:hAnsi="Lato Heavy"/>
                                <w:color w:val="FF9933"/>
                                <w:sz w:val="104"/>
                                <w:szCs w:val="10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811088" id="_x0000_t202" coordsize="21600,21600" o:spt="202" path="m,l,21600r21600,l21600,xe">
                <v:stroke joinstyle="miter"/>
                <v:path gradientshapeok="t" o:connecttype="rect"/>
              </v:shapetype>
              <v:shape id="Text Box 2" o:spid="_x0000_s1026" type="#_x0000_t202" style="position:absolute;left:0;text-align:left;margin-left:-14.1pt;margin-top:1.05pt;width:550.2pt;height:237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" fillcolor="#272727 [2749]" strokecolor="#272727 [2749]" strokeweight=".5pt">
                <v:textbox>
                  <w:txbxContent>
                    <w:p w14:paraId="731E8856" w14:textId="20242643" w:rsidR="00125C78" w:rsidRPr="00282A49" w:rsidRDefault="00125C78" w:rsidP="00F777BF">
                      <w:pPr>
                        <w:jc w:val="right"/>
                        <w:rPr>
                          <w:rFonts w:ascii="Lato Semibold" w:hAnsi="Lato Semibold"/>
                          <w:color w:val="FFFFFF" w:themeColor="background1"/>
                          <w:sz w:val="104"/>
                          <w:szCs w:val="104"/>
                        </w:rPr>
                      </w:pPr>
                      <w:r w:rsidRPr="0009489F">
                        <w:rPr>
                          <w:rFonts w:ascii="Lato Heavy" w:hAnsi="Lato Heavy"/>
                          <w:color w:val="FF9933"/>
                          <w:sz w:val="104"/>
                          <w:szCs w:val="104"/>
                        </w:rPr>
                        <w:t>{</w:t>
                      </w:r>
                      <w:r>
                        <w:rPr>
                          <w:rFonts w:ascii="Lato Heavy" w:hAnsi="Lato Heavy"/>
                          <w:color w:val="FF9933"/>
                          <w:sz w:val="104"/>
                          <w:szCs w:val="104"/>
                        </w:rPr>
                        <w:t>Write Styler</w:t>
                      </w:r>
                      <w:r w:rsidRPr="00B50CB3">
                        <w:rPr>
                          <w:rFonts w:ascii="Lato Heavy" w:hAnsi="Lato Heavy"/>
                          <w:color w:val="FF9933"/>
                          <w:sz w:val="104"/>
                          <w:szCs w:val="104"/>
                        </w:rPr>
                        <w:t xml:space="preserve"> </w:t>
                      </w:r>
                      <w:r>
                        <w:rPr>
                          <w:color w:val="FFFFFF" w:themeColor="background1"/>
                          <w:sz w:val="96"/>
                          <w:szCs w:val="96"/>
                        </w:rPr>
                        <w:t>Requirements Specification</w:t>
                      </w:r>
                      <w:r w:rsidRPr="0009489F">
                        <w:rPr>
                          <w:rFonts w:ascii="Lato Heavy" w:hAnsi="Lato Heavy"/>
                          <w:color w:val="FF9933"/>
                          <w:sz w:val="104"/>
                          <w:szCs w:val="104"/>
                        </w:rPr>
                        <w:t>}</w:t>
                      </w:r>
                    </w:p>
                  </w:txbxContent>
                </v:textbox>
              </v:shape>
            </w:pict>
          </mc:Fallback>
        </mc:AlternateContent>
      </w:r>
      <w:r w:rsidR="00282A49" w:rsidRPr="009F5412">
        <w:rPr>
          <w:rFonts w:asciiTheme="minorHAnsi" w:hAnsiTheme="minorHAnsi"/>
          <w:noProof/>
          <w:color w:val="auto"/>
          <w:lang w:val="en-IN" w:eastAsia="en-IN"/>
        </w:rPr>
        <mc:AlternateContent>
          <mc:Choice Requires="wps">
            <w:drawing>
              <wp:anchor distT="0" distB="0" distL="114300" distR="114300" simplePos="0" relativeHeight="251647488" behindDoc="0" locked="0" layoutInCell="1" allowOverlap="1" wp14:anchorId="667A1A3E" wp14:editId="754DA319">
                <wp:simplePos x="0" y="0"/>
                <wp:positionH relativeFrom="page">
                  <wp:align>left</wp:align>
                </wp:positionH>
                <wp:positionV relativeFrom="paragraph">
                  <wp:posOffset>-923925</wp:posOffset>
                </wp:positionV>
                <wp:extent cx="7581900" cy="41624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7581900" cy="4162425"/>
                        </a:xfrm>
                        <a:prstGeom prst="rect">
                          <a:avLst/>
                        </a:prstGeom>
                        <a:solidFill>
                          <a:schemeClr val="tx1">
                            <a:lumMod val="85000"/>
                            <a:lumOff val="15000"/>
                          </a:scheme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C8206E" w14:textId="77777777" w:rsidR="00125C78" w:rsidRDefault="00125C78" w:rsidP="00282A49">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A1A3E" id="Rectangle 1" o:spid="_x0000_s1027" style="position:absolute;left:0;text-align:left;margin-left:0;margin-top:-72.75pt;width:597pt;height:327.75pt;z-index:2516474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" fillcolor="#272727 [2749]" strokecolor="#272727 [2749]" strokeweight="1pt">
                <v:textbox>
                  <w:txbxContent>
                    <w:p w14:paraId="31C8206E" w14:textId="77777777" w:rsidR="00125C78" w:rsidRDefault="00125C78" w:rsidP="00282A49">
                      <w:pPr>
                        <w:jc w:val="left"/>
                      </w:pPr>
                    </w:p>
                  </w:txbxContent>
                </v:textbox>
                <w10:wrap anchorx="page"/>
              </v:rect>
            </w:pict>
          </mc:Fallback>
        </mc:AlternateContent>
      </w:r>
    </w:p>
    <w:p w14:paraId="22F1593C" w14:textId="77777777" w:rsidR="00282A49" w:rsidRPr="009F5412" w:rsidRDefault="00282A49">
      <w:pPr>
        <w:rPr>
          <w:rFonts w:asciiTheme="minorHAnsi" w:hAnsiTheme="minorHAnsi"/>
          <w:color w:val="auto"/>
        </w:rPr>
      </w:pPr>
    </w:p>
    <w:p w14:paraId="1FF90992" w14:textId="77777777" w:rsidR="00282A49" w:rsidRPr="009F5412" w:rsidRDefault="00282A49">
      <w:pPr>
        <w:rPr>
          <w:rFonts w:asciiTheme="minorHAnsi" w:hAnsiTheme="minorHAnsi"/>
          <w:color w:val="auto"/>
        </w:rPr>
      </w:pPr>
    </w:p>
    <w:p w14:paraId="2FF0F76A" w14:textId="1223FFE6" w:rsidR="00282A49" w:rsidRPr="009F5412" w:rsidRDefault="00095424">
      <w:pPr>
        <w:rPr>
          <w:rFonts w:asciiTheme="minorHAnsi" w:hAnsiTheme="minorHAnsi"/>
          <w:color w:val="auto"/>
        </w:rPr>
      </w:pPr>
      <w:r w:rsidRPr="009F5412">
        <w:rPr>
          <w:rFonts w:asciiTheme="minorHAnsi" w:hAnsiTheme="minorHAnsi"/>
          <w:noProof/>
          <w:color w:val="auto"/>
          <w:lang w:val="en-IN" w:eastAsia="en-IN"/>
        </w:rPr>
        <mc:AlternateContent>
          <mc:Choice Requires="wps">
            <w:drawing>
              <wp:anchor distT="45720" distB="45720" distL="114300" distR="114300" simplePos="0" relativeHeight="251652608" behindDoc="0" locked="0" layoutInCell="1" allowOverlap="1" wp14:anchorId="54C0A2F0" wp14:editId="61B610A1">
                <wp:simplePos x="0" y="0"/>
                <wp:positionH relativeFrom="margin">
                  <wp:posOffset>3383280</wp:posOffset>
                </wp:positionH>
                <wp:positionV relativeFrom="paragraph">
                  <wp:posOffset>2646045</wp:posOffset>
                </wp:positionV>
                <wp:extent cx="3067050" cy="236220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2362200"/>
                        </a:xfrm>
                        <a:prstGeom prst="rect">
                          <a:avLst/>
                        </a:prstGeom>
                        <a:solidFill>
                          <a:schemeClr val="bg1">
                            <a:lumMod val="95000"/>
                          </a:schemeClr>
                        </a:solidFill>
                        <a:ln w="9525">
                          <a:solidFill>
                            <a:schemeClr val="bg1">
                              <a:lumMod val="95000"/>
                            </a:schemeClr>
                          </a:solidFill>
                          <a:miter lim="800000"/>
                          <a:headEnd/>
                          <a:tailEnd/>
                        </a:ln>
                      </wps:spPr>
                      <wps:txbx>
                        <w:txbxContent>
                          <w:p w14:paraId="4B7565F3" w14:textId="77777777" w:rsidR="00125C78" w:rsidRDefault="00125C78" w:rsidP="00EF7C91">
                            <w:pPr>
                              <w:spacing w:after="60" w:line="240" w:lineRule="auto"/>
                              <w:jc w:val="right"/>
                              <w:rPr>
                                <w:i/>
                                <w:sz w:val="32"/>
                              </w:rPr>
                            </w:pPr>
                            <w:r w:rsidRPr="00282A49">
                              <w:rPr>
                                <w:i/>
                                <w:sz w:val="32"/>
                              </w:rPr>
                              <w:t xml:space="preserve">Prepared </w:t>
                            </w:r>
                            <w:r>
                              <w:rPr>
                                <w:i/>
                                <w:sz w:val="32"/>
                              </w:rPr>
                              <w:t>By:</w:t>
                            </w:r>
                          </w:p>
                          <w:p w14:paraId="71D4F770" w14:textId="65C79CC4" w:rsidR="00125C78" w:rsidRPr="00095424" w:rsidRDefault="00125C78" w:rsidP="00746EEA">
                            <w:pPr>
                              <w:spacing w:after="60" w:line="240" w:lineRule="auto"/>
                              <w:jc w:val="right"/>
                              <w:rPr>
                                <w:sz w:val="28"/>
                                <w:szCs w:val="28"/>
                              </w:rPr>
                            </w:pPr>
                            <w:r w:rsidRPr="00095424">
                              <w:rPr>
                                <w:sz w:val="28"/>
                                <w:szCs w:val="28"/>
                              </w:rPr>
                              <w:t>Kapil Patel &amp; Hemant Gawande</w:t>
                            </w:r>
                          </w:p>
                          <w:p w14:paraId="67EFEAAD" w14:textId="45EE5E39" w:rsidR="00125C78" w:rsidRPr="00095424" w:rsidRDefault="00125C78" w:rsidP="00B50CB3">
                            <w:pPr>
                              <w:spacing w:after="60" w:line="240" w:lineRule="auto"/>
                              <w:jc w:val="right"/>
                              <w:rPr>
                                <w:rFonts w:ascii="Lato Semibold" w:hAnsi="Lato Semibold"/>
                                <w:sz w:val="28"/>
                                <w:szCs w:val="28"/>
                              </w:rPr>
                            </w:pPr>
                            <w:r w:rsidRPr="00095424">
                              <w:rPr>
                                <w:rFonts w:ascii="Lato Semibold" w:hAnsi="Lato Semibold"/>
                                <w:sz w:val="28"/>
                                <w:szCs w:val="28"/>
                              </w:rPr>
                              <w:t>P: 03 9099 2391 / 03 9099 2375</w:t>
                            </w:r>
                          </w:p>
                          <w:p w14:paraId="12256D90" w14:textId="022CF756" w:rsidR="00125C78" w:rsidRPr="00095424" w:rsidRDefault="00125C78" w:rsidP="00EF7C91">
                            <w:pPr>
                              <w:spacing w:after="60" w:line="240" w:lineRule="auto"/>
                              <w:jc w:val="right"/>
                              <w:rPr>
                                <w:rFonts w:ascii="Lato Semibold" w:hAnsi="Lato Semibold"/>
                                <w:sz w:val="28"/>
                                <w:szCs w:val="28"/>
                              </w:rPr>
                            </w:pPr>
                            <w:r w:rsidRPr="00095424">
                              <w:rPr>
                                <w:rFonts w:ascii="Lato Semibold" w:hAnsi="Lato Semibold"/>
                                <w:sz w:val="28"/>
                                <w:szCs w:val="28"/>
                              </w:rPr>
                              <w:t xml:space="preserve">Mail: </w:t>
                            </w:r>
                            <w:hyperlink r:id="rId8" w:history="1">
                              <w:r w:rsidRPr="00095424">
                                <w:rPr>
                                  <w:rStyle w:val="Hyperlink"/>
                                  <w:rFonts w:ascii="Lato Semibold" w:hAnsi="Lato Semibold"/>
                                  <w:sz w:val="28"/>
                                  <w:szCs w:val="28"/>
                                </w:rPr>
                                <w:t>kapil@23digital.com.au</w:t>
                              </w:r>
                            </w:hyperlink>
                          </w:p>
                          <w:p w14:paraId="3E2BECDA" w14:textId="0B5C6F7B" w:rsidR="00125C78" w:rsidRDefault="00125C78" w:rsidP="00DA7923">
                            <w:pPr>
                              <w:spacing w:after="60" w:line="240" w:lineRule="auto"/>
                              <w:jc w:val="right"/>
                            </w:pPr>
                            <w:r w:rsidRPr="00095424">
                              <w:rPr>
                                <w:rFonts w:ascii="Lato Semibold" w:hAnsi="Lato Semibold"/>
                                <w:sz w:val="28"/>
                                <w:szCs w:val="28"/>
                              </w:rPr>
                              <w:t xml:space="preserve">Mail: </w:t>
                            </w:r>
                            <w:hyperlink r:id="rId9" w:history="1">
                              <w:r w:rsidRPr="00095424">
                                <w:rPr>
                                  <w:rStyle w:val="Hyperlink"/>
                                  <w:rFonts w:ascii="Lato Semibold" w:hAnsi="Lato Semibold"/>
                                  <w:sz w:val="28"/>
                                  <w:szCs w:val="28"/>
                                </w:rPr>
                                <w:t>hemant@23digital.com.au</w:t>
                              </w:r>
                            </w:hyperlink>
                            <w:r>
                              <w:rPr>
                                <w:rFonts w:ascii="Lato Semibold" w:hAnsi="Lato Semibold"/>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C0A2F0" id="_x0000_s1028" type="#_x0000_t202" style="position:absolute;left:0;text-align:left;margin-left:266.4pt;margin-top:208.35pt;width:241.5pt;height:186pt;z-index:251652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" fillcolor="#f2f2f2 [3052]" strokecolor="#f2f2f2 [3052]">
                <v:textbox>
                  <w:txbxContent>
                    <w:p w14:paraId="4B7565F3" w14:textId="77777777" w:rsidR="00125C78" w:rsidRDefault="00125C78" w:rsidP="00EF7C91">
                      <w:pPr>
                        <w:spacing w:after="60" w:line="240" w:lineRule="auto"/>
                        <w:jc w:val="right"/>
                        <w:rPr>
                          <w:i/>
                          <w:sz w:val="32"/>
                        </w:rPr>
                      </w:pPr>
                      <w:r w:rsidRPr="00282A49">
                        <w:rPr>
                          <w:i/>
                          <w:sz w:val="32"/>
                        </w:rPr>
                        <w:t xml:space="preserve">Prepared </w:t>
                      </w:r>
                      <w:r>
                        <w:rPr>
                          <w:i/>
                          <w:sz w:val="32"/>
                        </w:rPr>
                        <w:t>By:</w:t>
                      </w:r>
                    </w:p>
                    <w:p w14:paraId="71D4F770" w14:textId="65C79CC4" w:rsidR="00125C78" w:rsidRPr="00095424" w:rsidRDefault="00125C78" w:rsidP="00746EEA">
                      <w:pPr>
                        <w:spacing w:after="60" w:line="240" w:lineRule="auto"/>
                        <w:jc w:val="right"/>
                        <w:rPr>
                          <w:sz w:val="28"/>
                          <w:szCs w:val="28"/>
                        </w:rPr>
                      </w:pPr>
                      <w:r w:rsidRPr="00095424">
                        <w:rPr>
                          <w:sz w:val="28"/>
                          <w:szCs w:val="28"/>
                        </w:rPr>
                        <w:t>Kapil Patel &amp; Hemant Gawande</w:t>
                      </w:r>
                    </w:p>
                    <w:p w14:paraId="67EFEAAD" w14:textId="45EE5E39" w:rsidR="00125C78" w:rsidRPr="00095424" w:rsidRDefault="00125C78" w:rsidP="00B50CB3">
                      <w:pPr>
                        <w:spacing w:after="60" w:line="240" w:lineRule="auto"/>
                        <w:jc w:val="right"/>
                        <w:rPr>
                          <w:rFonts w:ascii="Lato Semibold" w:hAnsi="Lato Semibold"/>
                          <w:sz w:val="28"/>
                          <w:szCs w:val="28"/>
                        </w:rPr>
                      </w:pPr>
                      <w:r w:rsidRPr="00095424">
                        <w:rPr>
                          <w:rFonts w:ascii="Lato Semibold" w:hAnsi="Lato Semibold"/>
                          <w:sz w:val="28"/>
                          <w:szCs w:val="28"/>
                        </w:rPr>
                        <w:t>P: 03 9099 2391 / 03 9099 2375</w:t>
                      </w:r>
                    </w:p>
                    <w:p w14:paraId="12256D90" w14:textId="022CF756" w:rsidR="00125C78" w:rsidRPr="00095424" w:rsidRDefault="00125C78" w:rsidP="00EF7C91">
                      <w:pPr>
                        <w:spacing w:after="60" w:line="240" w:lineRule="auto"/>
                        <w:jc w:val="right"/>
                        <w:rPr>
                          <w:rFonts w:ascii="Lato Semibold" w:hAnsi="Lato Semibold"/>
                          <w:sz w:val="28"/>
                          <w:szCs w:val="28"/>
                        </w:rPr>
                      </w:pPr>
                      <w:r w:rsidRPr="00095424">
                        <w:rPr>
                          <w:rFonts w:ascii="Lato Semibold" w:hAnsi="Lato Semibold"/>
                          <w:sz w:val="28"/>
                          <w:szCs w:val="28"/>
                        </w:rPr>
                        <w:t xml:space="preserve">Mail: </w:t>
                      </w:r>
                      <w:hyperlink r:id="rId10" w:history="1">
                        <w:r w:rsidRPr="00095424">
                          <w:rPr>
                            <w:rStyle w:val="Hyperlink"/>
                            <w:rFonts w:ascii="Lato Semibold" w:hAnsi="Lato Semibold"/>
                            <w:sz w:val="28"/>
                            <w:szCs w:val="28"/>
                          </w:rPr>
                          <w:t>kapil@23digital.com.au</w:t>
                        </w:r>
                      </w:hyperlink>
                    </w:p>
                    <w:p w14:paraId="3E2BECDA" w14:textId="0B5C6F7B" w:rsidR="00125C78" w:rsidRDefault="00125C78" w:rsidP="00DA7923">
                      <w:pPr>
                        <w:spacing w:after="60" w:line="240" w:lineRule="auto"/>
                        <w:jc w:val="right"/>
                      </w:pPr>
                      <w:r w:rsidRPr="00095424">
                        <w:rPr>
                          <w:rFonts w:ascii="Lato Semibold" w:hAnsi="Lato Semibold"/>
                          <w:sz w:val="28"/>
                          <w:szCs w:val="28"/>
                        </w:rPr>
                        <w:t xml:space="preserve">Mail: </w:t>
                      </w:r>
                      <w:hyperlink r:id="rId11" w:history="1">
                        <w:r w:rsidRPr="00095424">
                          <w:rPr>
                            <w:rStyle w:val="Hyperlink"/>
                            <w:rFonts w:ascii="Lato Semibold" w:hAnsi="Lato Semibold"/>
                            <w:sz w:val="28"/>
                            <w:szCs w:val="28"/>
                          </w:rPr>
                          <w:t>hemant@23digital.com.au</w:t>
                        </w:r>
                      </w:hyperlink>
                      <w:r>
                        <w:rPr>
                          <w:rFonts w:ascii="Lato Semibold" w:hAnsi="Lato Semibold"/>
                          <w:szCs w:val="24"/>
                        </w:rPr>
                        <w:t xml:space="preserve"> </w:t>
                      </w:r>
                    </w:p>
                  </w:txbxContent>
                </v:textbox>
                <w10:wrap type="square" anchorx="margin"/>
              </v:shape>
            </w:pict>
          </mc:Fallback>
        </mc:AlternateContent>
      </w:r>
      <w:r w:rsidRPr="009F5412">
        <w:rPr>
          <w:rFonts w:asciiTheme="minorHAnsi" w:hAnsiTheme="minorHAnsi"/>
          <w:noProof/>
          <w:color w:val="auto"/>
          <w:lang w:val="en-IN" w:eastAsia="en-IN"/>
        </w:rPr>
        <mc:AlternateContent>
          <mc:Choice Requires="wps">
            <w:drawing>
              <wp:anchor distT="0" distB="0" distL="114300" distR="114300" simplePos="0" relativeHeight="251650560" behindDoc="0" locked="0" layoutInCell="1" allowOverlap="1" wp14:anchorId="5D35AB5E" wp14:editId="6347657C">
                <wp:simplePos x="0" y="0"/>
                <wp:positionH relativeFrom="page">
                  <wp:posOffset>0</wp:posOffset>
                </wp:positionH>
                <wp:positionV relativeFrom="paragraph">
                  <wp:posOffset>2275205</wp:posOffset>
                </wp:positionV>
                <wp:extent cx="7600950" cy="41148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7600950" cy="4114800"/>
                        </a:xfrm>
                        <a:prstGeom prst="rect">
                          <a:avLst/>
                        </a:prstGeom>
                        <a:solidFill>
                          <a:schemeClr val="bg1">
                            <a:lumMod val="9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7BC1786" id="Rectangle 4" o:spid="_x0000_s1026" style="position:absolute;margin-left:0;margin-top:179.15pt;width:598.5pt;height:324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" fillcolor="#f2f2f2 [3052]" strokecolor="#f2f2f2 [3052]" strokeweight="1pt">
                <w10:wrap anchorx="page"/>
              </v:rect>
            </w:pict>
          </mc:Fallback>
        </mc:AlternateContent>
      </w:r>
      <w:r w:rsidR="007F2712" w:rsidRPr="009F5412">
        <w:rPr>
          <w:rFonts w:asciiTheme="minorHAnsi" w:hAnsiTheme="minorHAnsi"/>
          <w:noProof/>
          <w:color w:val="auto"/>
          <w:lang w:val="en-IN" w:eastAsia="en-IN"/>
        </w:rPr>
        <mc:AlternateContent>
          <mc:Choice Requires="wps">
            <w:drawing>
              <wp:anchor distT="45720" distB="45720" distL="114300" distR="114300" simplePos="0" relativeHeight="251651584" behindDoc="0" locked="0" layoutInCell="1" allowOverlap="1" wp14:anchorId="3E76E979" wp14:editId="35A4FDC3">
                <wp:simplePos x="0" y="0"/>
                <wp:positionH relativeFrom="column">
                  <wp:posOffset>-379095</wp:posOffset>
                </wp:positionH>
                <wp:positionV relativeFrom="paragraph">
                  <wp:posOffset>2648585</wp:posOffset>
                </wp:positionV>
                <wp:extent cx="2971800" cy="23717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371725"/>
                        </a:xfrm>
                        <a:prstGeom prst="rect">
                          <a:avLst/>
                        </a:prstGeom>
                        <a:solidFill>
                          <a:schemeClr val="bg1">
                            <a:lumMod val="95000"/>
                          </a:schemeClr>
                        </a:solidFill>
                        <a:ln w="9525">
                          <a:solidFill>
                            <a:schemeClr val="bg1">
                              <a:lumMod val="95000"/>
                            </a:schemeClr>
                          </a:solidFill>
                          <a:miter lim="800000"/>
                          <a:headEnd/>
                          <a:tailEnd/>
                        </a:ln>
                      </wps:spPr>
                      <wps:txbx>
                        <w:txbxContent>
                          <w:p w14:paraId="0355609E" w14:textId="77777777" w:rsidR="00125C78" w:rsidRDefault="00125C78" w:rsidP="00EF7C91">
                            <w:pPr>
                              <w:spacing w:after="60" w:line="240" w:lineRule="auto"/>
                              <w:rPr>
                                <w:i/>
                                <w:sz w:val="32"/>
                              </w:rPr>
                            </w:pPr>
                            <w:r w:rsidRPr="00282A49">
                              <w:rPr>
                                <w:i/>
                                <w:sz w:val="32"/>
                              </w:rPr>
                              <w:t xml:space="preserve">Prepared </w:t>
                            </w:r>
                            <w:r>
                              <w:rPr>
                                <w:i/>
                                <w:sz w:val="32"/>
                              </w:rPr>
                              <w:t>F</w:t>
                            </w:r>
                            <w:r w:rsidRPr="00282A49">
                              <w:rPr>
                                <w:i/>
                                <w:sz w:val="32"/>
                              </w:rPr>
                              <w:t>or</w:t>
                            </w:r>
                            <w:r>
                              <w:rPr>
                                <w:i/>
                                <w:sz w:val="32"/>
                              </w:rPr>
                              <w:t>:</w:t>
                            </w:r>
                          </w:p>
                          <w:p w14:paraId="7D6839FA" w14:textId="64A17D95" w:rsidR="00125C78" w:rsidRPr="00095424" w:rsidRDefault="00125C78" w:rsidP="00B50CB3">
                            <w:pPr>
                              <w:spacing w:after="60" w:line="240" w:lineRule="auto"/>
                              <w:rPr>
                                <w:rFonts w:ascii="Lato Semibold" w:hAnsi="Lato Semibold"/>
                                <w:sz w:val="28"/>
                                <w:szCs w:val="28"/>
                              </w:rPr>
                            </w:pPr>
                            <w:r w:rsidRPr="00095424">
                              <w:rPr>
                                <w:rFonts w:ascii="Lato Semibold" w:hAnsi="Lato Semibold"/>
                                <w:sz w:val="28"/>
                                <w:szCs w:val="28"/>
                              </w:rPr>
                              <w:t>Greg Thomas</w:t>
                            </w:r>
                          </w:p>
                          <w:p w14:paraId="225BA4E8" w14:textId="7FB11168" w:rsidR="00125C78" w:rsidRPr="00095424" w:rsidRDefault="00125C78" w:rsidP="00B50CB3">
                            <w:pPr>
                              <w:spacing w:after="60" w:line="240" w:lineRule="auto"/>
                              <w:rPr>
                                <w:rFonts w:ascii="Lato Semibold" w:hAnsi="Lato Semibold"/>
                                <w:sz w:val="28"/>
                                <w:szCs w:val="28"/>
                              </w:rPr>
                            </w:pPr>
                            <w:r w:rsidRPr="00095424">
                              <w:rPr>
                                <w:rFonts w:ascii="Lato Semibold" w:hAnsi="Lato Semibold"/>
                                <w:sz w:val="28"/>
                                <w:szCs w:val="28"/>
                              </w:rPr>
                              <w:t>P: 0400119002</w:t>
                            </w:r>
                          </w:p>
                          <w:p w14:paraId="46F5BE90" w14:textId="3AEBBC60" w:rsidR="00125C78" w:rsidRPr="00095424" w:rsidRDefault="00125C78" w:rsidP="00B50CB3">
                            <w:pPr>
                              <w:spacing w:after="60" w:line="240" w:lineRule="auto"/>
                              <w:rPr>
                                <w:rFonts w:ascii="Lato Semibold" w:hAnsi="Lato Semibold"/>
                                <w:sz w:val="28"/>
                                <w:szCs w:val="28"/>
                              </w:rPr>
                            </w:pPr>
                            <w:r w:rsidRPr="00095424">
                              <w:rPr>
                                <w:rFonts w:ascii="Lato Semibold" w:hAnsi="Lato Semibold"/>
                                <w:sz w:val="28"/>
                                <w:szCs w:val="28"/>
                              </w:rPr>
                              <w:t xml:space="preserve">Mail: </w:t>
                            </w:r>
                            <w:hyperlink r:id="rId12" w:history="1">
                              <w:r w:rsidRPr="00095424">
                                <w:rPr>
                                  <w:rStyle w:val="Hyperlink"/>
                                  <w:rFonts w:ascii="Lato Semibold" w:hAnsi="Lato Semibold"/>
                                  <w:sz w:val="28"/>
                                  <w:szCs w:val="28"/>
                                </w:rPr>
                                <w:t>gregorythomas1@hotmail.com</w:t>
                              </w:r>
                            </w:hyperlink>
                          </w:p>
                          <w:p w14:paraId="405B6424" w14:textId="77777777" w:rsidR="00125C78" w:rsidRPr="004A6A8D" w:rsidRDefault="00125C78" w:rsidP="00B50CB3">
                            <w:pPr>
                              <w:spacing w:after="60" w:line="240" w:lineRule="auto"/>
                              <w:rPr>
                                <w:rFonts w:ascii="Lato Semibold" w:hAnsi="Lato Semibold"/>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76E979" id="_x0000_s1029" type="#_x0000_t202" style="position:absolute;left:0;text-align:left;margin-left:-29.85pt;margin-top:208.55pt;width:234pt;height:186.7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" fillcolor="#f2f2f2 [3052]" strokecolor="#f2f2f2 [3052]">
                <v:textbox>
                  <w:txbxContent>
                    <w:p w14:paraId="0355609E" w14:textId="77777777" w:rsidR="00125C78" w:rsidRDefault="00125C78" w:rsidP="00EF7C91">
                      <w:pPr>
                        <w:spacing w:after="60" w:line="240" w:lineRule="auto"/>
                        <w:rPr>
                          <w:i/>
                          <w:sz w:val="32"/>
                        </w:rPr>
                      </w:pPr>
                      <w:r w:rsidRPr="00282A49">
                        <w:rPr>
                          <w:i/>
                          <w:sz w:val="32"/>
                        </w:rPr>
                        <w:t xml:space="preserve">Prepared </w:t>
                      </w:r>
                      <w:r>
                        <w:rPr>
                          <w:i/>
                          <w:sz w:val="32"/>
                        </w:rPr>
                        <w:t>F</w:t>
                      </w:r>
                      <w:r w:rsidRPr="00282A49">
                        <w:rPr>
                          <w:i/>
                          <w:sz w:val="32"/>
                        </w:rPr>
                        <w:t>or</w:t>
                      </w:r>
                      <w:r>
                        <w:rPr>
                          <w:i/>
                          <w:sz w:val="32"/>
                        </w:rPr>
                        <w:t>:</w:t>
                      </w:r>
                    </w:p>
                    <w:p w14:paraId="7D6839FA" w14:textId="64A17D95" w:rsidR="00125C78" w:rsidRPr="00095424" w:rsidRDefault="00125C78" w:rsidP="00B50CB3">
                      <w:pPr>
                        <w:spacing w:after="60" w:line="240" w:lineRule="auto"/>
                        <w:rPr>
                          <w:rFonts w:ascii="Lato Semibold" w:hAnsi="Lato Semibold"/>
                          <w:sz w:val="28"/>
                          <w:szCs w:val="28"/>
                        </w:rPr>
                      </w:pPr>
                      <w:r w:rsidRPr="00095424">
                        <w:rPr>
                          <w:rFonts w:ascii="Lato Semibold" w:hAnsi="Lato Semibold"/>
                          <w:sz w:val="28"/>
                          <w:szCs w:val="28"/>
                        </w:rPr>
                        <w:t>Greg Thomas</w:t>
                      </w:r>
                    </w:p>
                    <w:p w14:paraId="225BA4E8" w14:textId="7FB11168" w:rsidR="00125C78" w:rsidRPr="00095424" w:rsidRDefault="00125C78" w:rsidP="00B50CB3">
                      <w:pPr>
                        <w:spacing w:after="60" w:line="240" w:lineRule="auto"/>
                        <w:rPr>
                          <w:rFonts w:ascii="Lato Semibold" w:hAnsi="Lato Semibold"/>
                          <w:sz w:val="28"/>
                          <w:szCs w:val="28"/>
                        </w:rPr>
                      </w:pPr>
                      <w:r w:rsidRPr="00095424">
                        <w:rPr>
                          <w:rFonts w:ascii="Lato Semibold" w:hAnsi="Lato Semibold"/>
                          <w:sz w:val="28"/>
                          <w:szCs w:val="28"/>
                        </w:rPr>
                        <w:t>P: 0400119002</w:t>
                      </w:r>
                    </w:p>
                    <w:p w14:paraId="46F5BE90" w14:textId="3AEBBC60" w:rsidR="00125C78" w:rsidRPr="00095424" w:rsidRDefault="00125C78" w:rsidP="00B50CB3">
                      <w:pPr>
                        <w:spacing w:after="60" w:line="240" w:lineRule="auto"/>
                        <w:rPr>
                          <w:rFonts w:ascii="Lato Semibold" w:hAnsi="Lato Semibold"/>
                          <w:sz w:val="28"/>
                          <w:szCs w:val="28"/>
                        </w:rPr>
                      </w:pPr>
                      <w:r w:rsidRPr="00095424">
                        <w:rPr>
                          <w:rFonts w:ascii="Lato Semibold" w:hAnsi="Lato Semibold"/>
                          <w:sz w:val="28"/>
                          <w:szCs w:val="28"/>
                        </w:rPr>
                        <w:t xml:space="preserve">Mail: </w:t>
                      </w:r>
                      <w:hyperlink r:id="rId13" w:history="1">
                        <w:r w:rsidRPr="00095424">
                          <w:rPr>
                            <w:rStyle w:val="Hyperlink"/>
                            <w:rFonts w:ascii="Lato Semibold" w:hAnsi="Lato Semibold"/>
                            <w:sz w:val="28"/>
                            <w:szCs w:val="28"/>
                          </w:rPr>
                          <w:t>gregorythomas1@hotmail.com</w:t>
                        </w:r>
                      </w:hyperlink>
                    </w:p>
                    <w:p w14:paraId="405B6424" w14:textId="77777777" w:rsidR="00125C78" w:rsidRPr="004A6A8D" w:rsidRDefault="00125C78" w:rsidP="00B50CB3">
                      <w:pPr>
                        <w:spacing w:after="60" w:line="240" w:lineRule="auto"/>
                        <w:rPr>
                          <w:rFonts w:ascii="Lato Semibold" w:hAnsi="Lato Semibold"/>
                        </w:rPr>
                      </w:pPr>
                    </w:p>
                  </w:txbxContent>
                </v:textbox>
                <w10:wrap type="square"/>
              </v:shape>
            </w:pict>
          </mc:Fallback>
        </mc:AlternateContent>
      </w:r>
      <w:r w:rsidR="0070229A" w:rsidRPr="009F5412">
        <w:rPr>
          <w:rFonts w:asciiTheme="minorHAnsi" w:hAnsiTheme="minorHAnsi"/>
          <w:noProof/>
          <w:color w:val="auto"/>
          <w:lang w:val="en-IN" w:eastAsia="en-IN"/>
        </w:rPr>
        <mc:AlternateContent>
          <mc:Choice Requires="wps">
            <w:drawing>
              <wp:anchor distT="0" distB="0" distL="114300" distR="114300" simplePos="0" relativeHeight="251649536" behindDoc="0" locked="0" layoutInCell="1" allowOverlap="1" wp14:anchorId="57C946B8" wp14:editId="5FAAD97B">
                <wp:simplePos x="0" y="0"/>
                <wp:positionH relativeFrom="page">
                  <wp:align>left</wp:align>
                </wp:positionH>
                <wp:positionV relativeFrom="paragraph">
                  <wp:posOffset>6391275</wp:posOffset>
                </wp:positionV>
                <wp:extent cx="7562850" cy="25527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7562850" cy="2552700"/>
                        </a:xfrm>
                        <a:prstGeom prst="rect">
                          <a:avLst/>
                        </a:prstGeom>
                        <a:solidFill>
                          <a:schemeClr val="tx1">
                            <a:lumMod val="85000"/>
                            <a:lumOff val="15000"/>
                          </a:scheme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D00B58" w14:textId="77777777" w:rsidR="00125C78" w:rsidRDefault="00125C78" w:rsidP="00EF7C91">
                            <w:pPr>
                              <w:jc w:val="center"/>
                              <w:rPr>
                                <w:noProof/>
                                <w:lang w:eastAsia="en-AU"/>
                              </w:rPr>
                            </w:pPr>
                          </w:p>
                          <w:p w14:paraId="7C4FFC84" w14:textId="77777777" w:rsidR="00125C78" w:rsidRDefault="00125C78" w:rsidP="00EF7C91">
                            <w:pPr>
                              <w:jc w:val="center"/>
                              <w:rPr>
                                <w:noProof/>
                                <w:lang w:eastAsia="en-AU"/>
                              </w:rPr>
                            </w:pPr>
                          </w:p>
                          <w:p w14:paraId="23975415" w14:textId="77777777" w:rsidR="00125C78" w:rsidRDefault="00125C78" w:rsidP="00EF7C91">
                            <w:pPr>
                              <w:jc w:val="center"/>
                              <w:rPr>
                                <w:noProof/>
                                <w:lang w:eastAsia="en-AU"/>
                              </w:rPr>
                            </w:pPr>
                            <w:r w:rsidRPr="00EF7C91">
                              <w:rPr>
                                <w:noProof/>
                                <w:lang w:val="en-IN" w:eastAsia="en-IN"/>
                              </w:rPr>
                              <w:drawing>
                                <wp:inline distT="0" distB="0" distL="0" distR="0" wp14:anchorId="60FA6108" wp14:editId="0069616D">
                                  <wp:extent cx="1457325" cy="1457325"/>
                                  <wp:effectExtent l="0" t="0" r="9525" b="0"/>
                                  <wp:docPr id="66" name="Picture 66" descr="H:\Desktop\Desktop on 27 August 2015\logo-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esktop\Desktop on 27 August 2015\logo-300x3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inline>
                              </w:drawing>
                            </w:r>
                          </w:p>
                          <w:p w14:paraId="7F81747B" w14:textId="77777777" w:rsidR="00125C78" w:rsidRDefault="00125C78" w:rsidP="00EF7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946B8" id="Rectangle 3" o:spid="_x0000_s1030" style="position:absolute;left:0;text-align:left;margin-left:0;margin-top:503.25pt;width:595.5pt;height:201pt;z-index:2516495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" fillcolor="#272727 [2749]" strokecolor="#272727 [2749]" strokeweight="1pt">
                <v:textbox>
                  <w:txbxContent>
                    <w:p w14:paraId="44D00B58" w14:textId="77777777" w:rsidR="00125C78" w:rsidRDefault="00125C78" w:rsidP="00EF7C91">
                      <w:pPr>
                        <w:jc w:val="center"/>
                        <w:rPr>
                          <w:noProof/>
                          <w:lang w:eastAsia="en-AU"/>
                        </w:rPr>
                      </w:pPr>
                    </w:p>
                    <w:p w14:paraId="7C4FFC84" w14:textId="77777777" w:rsidR="00125C78" w:rsidRDefault="00125C78" w:rsidP="00EF7C91">
                      <w:pPr>
                        <w:jc w:val="center"/>
                        <w:rPr>
                          <w:noProof/>
                          <w:lang w:eastAsia="en-AU"/>
                        </w:rPr>
                      </w:pPr>
                    </w:p>
                    <w:p w14:paraId="23975415" w14:textId="77777777" w:rsidR="00125C78" w:rsidRDefault="00125C78" w:rsidP="00EF7C91">
                      <w:pPr>
                        <w:jc w:val="center"/>
                        <w:rPr>
                          <w:noProof/>
                          <w:lang w:eastAsia="en-AU"/>
                        </w:rPr>
                      </w:pPr>
                      <w:r w:rsidRPr="00EF7C91">
                        <w:rPr>
                          <w:noProof/>
                          <w:lang w:val="en-IN" w:eastAsia="en-IN"/>
                        </w:rPr>
                        <w:drawing>
                          <wp:inline distT="0" distB="0" distL="0" distR="0" wp14:anchorId="60FA6108" wp14:editId="0069616D">
                            <wp:extent cx="1457325" cy="1457325"/>
                            <wp:effectExtent l="0" t="0" r="9525" b="0"/>
                            <wp:docPr id="66" name="Picture 66" descr="H:\Desktop\Desktop on 27 August 2015\logo-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esktop\Desktop on 27 August 2015\logo-300x30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inline>
                        </w:drawing>
                      </w:r>
                    </w:p>
                    <w:p w14:paraId="7F81747B" w14:textId="77777777" w:rsidR="00125C78" w:rsidRDefault="00125C78" w:rsidP="00EF7C91">
                      <w:pPr>
                        <w:jc w:val="center"/>
                      </w:pPr>
                    </w:p>
                  </w:txbxContent>
                </v:textbox>
                <w10:wrap anchorx="page"/>
              </v:rect>
            </w:pict>
          </mc:Fallback>
        </mc:AlternateContent>
      </w:r>
      <w:r w:rsidR="00D20CA8" w:rsidRPr="009F5412">
        <w:rPr>
          <w:rFonts w:asciiTheme="minorHAnsi" w:hAnsiTheme="minorHAnsi"/>
          <w:noProof/>
          <w:color w:val="auto"/>
          <w:lang w:val="en-IN" w:eastAsia="en-IN"/>
        </w:rPr>
        <mc:AlternateContent>
          <mc:Choice Requires="wps">
            <w:drawing>
              <wp:anchor distT="0" distB="0" distL="114300" distR="114300" simplePos="0" relativeHeight="251653632" behindDoc="0" locked="0" layoutInCell="1" allowOverlap="1" wp14:anchorId="38663F51" wp14:editId="4597D507">
                <wp:simplePos x="0" y="0"/>
                <wp:positionH relativeFrom="column">
                  <wp:posOffset>1733550</wp:posOffset>
                </wp:positionH>
                <wp:positionV relativeFrom="paragraph">
                  <wp:posOffset>6849110</wp:posOffset>
                </wp:positionV>
                <wp:extent cx="2428875" cy="2057400"/>
                <wp:effectExtent l="0" t="0" r="0" b="0"/>
                <wp:wrapNone/>
                <wp:docPr id="7" name="Rectangle 7"/>
                <wp:cNvGraphicFramePr/>
                <a:graphic xmlns:a="http://schemas.openxmlformats.org/drawingml/2006/main">
                  <a:graphicData uri="http://schemas.microsoft.com/office/word/2010/wordprocessingShape">
                    <wps:wsp>
                      <wps:cNvSpPr/>
                      <wps:spPr>
                        <a:xfrm>
                          <a:off x="0" y="0"/>
                          <a:ext cx="2428875" cy="2057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D584EB1" id="Rectangle 7" o:spid="_x0000_s1026" style="position:absolute;margin-left:136.5pt;margin-top:539.3pt;width:191.25pt;height:162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" filled="f" stroked="f" strokeweight="1pt"/>
            </w:pict>
          </mc:Fallback>
        </mc:AlternateContent>
      </w:r>
      <w:r w:rsidR="00282A49" w:rsidRPr="009F5412">
        <w:rPr>
          <w:rFonts w:asciiTheme="minorHAnsi" w:hAnsiTheme="minorHAnsi"/>
          <w:color w:val="auto"/>
        </w:rPr>
        <w:br w:type="page"/>
      </w:r>
    </w:p>
    <w:p w14:paraId="4A505B06" w14:textId="77777777" w:rsidR="0070229A" w:rsidRPr="009F5412" w:rsidRDefault="0070229A">
      <w:pPr>
        <w:rPr>
          <w:rFonts w:asciiTheme="minorHAnsi" w:hAnsiTheme="minorHAnsi"/>
          <w:color w:val="auto"/>
        </w:rPr>
      </w:pPr>
      <w:r w:rsidRPr="009F5412">
        <w:rPr>
          <w:rFonts w:asciiTheme="minorHAnsi" w:hAnsiTheme="minorHAnsi"/>
          <w:noProof/>
          <w:color w:val="auto"/>
          <w:lang w:val="en-IN" w:eastAsia="en-IN"/>
        </w:rPr>
        <w:lastRenderedPageBreak/>
        <mc:AlternateContent>
          <mc:Choice Requires="wps">
            <w:drawing>
              <wp:anchor distT="0" distB="0" distL="114300" distR="114300" simplePos="0" relativeHeight="251657728" behindDoc="0" locked="0" layoutInCell="1" allowOverlap="1" wp14:anchorId="72AEBE96" wp14:editId="34D270BC">
                <wp:simplePos x="0" y="0"/>
                <wp:positionH relativeFrom="page">
                  <wp:posOffset>-285750</wp:posOffset>
                </wp:positionH>
                <wp:positionV relativeFrom="paragraph">
                  <wp:posOffset>-933450</wp:posOffset>
                </wp:positionV>
                <wp:extent cx="7829550" cy="17049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7829550" cy="1704975"/>
                        </a:xfrm>
                        <a:prstGeom prst="rect">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DA7DA5" w14:textId="77777777" w:rsidR="00125C78" w:rsidRDefault="00125C78" w:rsidP="0070229A">
                            <w:pPr>
                              <w:jc w:val="center"/>
                              <w:rPr>
                                <w:rFonts w:ascii="Lato Thin" w:hAnsi="Lato Thin"/>
                                <w:sz w:val="44"/>
                              </w:rPr>
                            </w:pPr>
                          </w:p>
                          <w:p w14:paraId="4F132637" w14:textId="77777777" w:rsidR="00125C78" w:rsidRDefault="00125C78" w:rsidP="0070229A">
                            <w:pPr>
                              <w:jc w:val="center"/>
                              <w:rPr>
                                <w:rFonts w:ascii="Lato Thin" w:hAnsi="Lato Thin"/>
                                <w:color w:val="FFFFFF" w:themeColor="background1"/>
                                <w:sz w:val="56"/>
                              </w:rPr>
                            </w:pPr>
                            <w:r>
                              <w:rPr>
                                <w:rFonts w:ascii="Lato Thin" w:hAnsi="Lato Thin"/>
                                <w:color w:val="FFFFFF" w:themeColor="background1"/>
                                <w:sz w:val="56"/>
                              </w:rPr>
                              <w:t>Web Application Development for</w:t>
                            </w:r>
                          </w:p>
                          <w:p w14:paraId="2CADEED0" w14:textId="0F6062DF" w:rsidR="00125C78" w:rsidRPr="00BA7A82" w:rsidRDefault="00125C78" w:rsidP="00FE48BF">
                            <w:pPr>
                              <w:jc w:val="center"/>
                              <w:rPr>
                                <w:rFonts w:ascii="Lato Thin" w:hAnsi="Lato Thin"/>
                                <w:color w:val="FFFFFF" w:themeColor="background1"/>
                                <w:sz w:val="56"/>
                              </w:rPr>
                            </w:pPr>
                            <w:r>
                              <w:rPr>
                                <w:rFonts w:ascii="Lato Thin" w:hAnsi="Lato Thin"/>
                                <w:color w:val="FF9933"/>
                                <w:sz w:val="56"/>
                              </w:rPr>
                              <w:t>Write Styler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AEBE96" id="Rectangle 14" o:spid="_x0000_s1031" style="position:absolute;left:0;text-align:left;margin-left:-22.5pt;margin-top:-73.5pt;width:616.5pt;height:134.2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" fillcolor="#272727 [2749]" strokecolor="#1f4d78 [1604]" strokeweight="1pt">
                <v:textbox>
                  <w:txbxContent>
                    <w:p w14:paraId="6EDA7DA5" w14:textId="77777777" w:rsidR="00125C78" w:rsidRDefault="00125C78" w:rsidP="0070229A">
                      <w:pPr>
                        <w:jc w:val="center"/>
                        <w:rPr>
                          <w:rFonts w:ascii="Lato Thin" w:hAnsi="Lato Thin"/>
                          <w:sz w:val="44"/>
                        </w:rPr>
                      </w:pPr>
                    </w:p>
                    <w:p w14:paraId="4F132637" w14:textId="77777777" w:rsidR="00125C78" w:rsidRDefault="00125C78" w:rsidP="0070229A">
                      <w:pPr>
                        <w:jc w:val="center"/>
                        <w:rPr>
                          <w:rFonts w:ascii="Lato Thin" w:hAnsi="Lato Thin"/>
                          <w:color w:val="FFFFFF" w:themeColor="background1"/>
                          <w:sz w:val="56"/>
                        </w:rPr>
                      </w:pPr>
                      <w:r>
                        <w:rPr>
                          <w:rFonts w:ascii="Lato Thin" w:hAnsi="Lato Thin"/>
                          <w:color w:val="FFFFFF" w:themeColor="background1"/>
                          <w:sz w:val="56"/>
                        </w:rPr>
                        <w:t>Web Application Development for</w:t>
                      </w:r>
                    </w:p>
                    <w:p w14:paraId="2CADEED0" w14:textId="0F6062DF" w:rsidR="00125C78" w:rsidRPr="00BA7A82" w:rsidRDefault="00125C78" w:rsidP="00FE48BF">
                      <w:pPr>
                        <w:jc w:val="center"/>
                        <w:rPr>
                          <w:rFonts w:ascii="Lato Thin" w:hAnsi="Lato Thin"/>
                          <w:color w:val="FFFFFF" w:themeColor="background1"/>
                          <w:sz w:val="56"/>
                        </w:rPr>
                      </w:pPr>
                      <w:r>
                        <w:rPr>
                          <w:rFonts w:ascii="Lato Thin" w:hAnsi="Lato Thin"/>
                          <w:color w:val="FF9933"/>
                          <w:sz w:val="56"/>
                        </w:rPr>
                        <w:t>Write Styler</w:t>
                      </w:r>
                    </w:p>
                  </w:txbxContent>
                </v:textbox>
                <w10:wrap anchorx="page"/>
              </v:rect>
            </w:pict>
          </mc:Fallback>
        </mc:AlternateContent>
      </w:r>
    </w:p>
    <w:p w14:paraId="07C0D3E5" w14:textId="77777777" w:rsidR="0070229A" w:rsidRPr="009F5412" w:rsidRDefault="0070229A" w:rsidP="00420FDA">
      <w:pPr>
        <w:rPr>
          <w:rFonts w:asciiTheme="minorHAnsi" w:hAnsiTheme="minorHAnsi"/>
          <w:color w:val="auto"/>
        </w:rPr>
      </w:pPr>
    </w:p>
    <w:p w14:paraId="0B8D9C16" w14:textId="77777777" w:rsidR="0070229A" w:rsidRPr="009F5412" w:rsidRDefault="0070229A">
      <w:pPr>
        <w:rPr>
          <w:rFonts w:asciiTheme="minorHAnsi" w:hAnsiTheme="minorHAnsi"/>
          <w:color w:val="auto"/>
        </w:rPr>
      </w:pPr>
    </w:p>
    <w:p w14:paraId="52A9ABB1" w14:textId="77777777" w:rsidR="004B03E8" w:rsidRPr="009F5412" w:rsidRDefault="004B03E8">
      <w:pPr>
        <w:spacing w:after="160"/>
        <w:jc w:val="left"/>
        <w:rPr>
          <w:rFonts w:asciiTheme="minorHAnsi" w:hAnsiTheme="minorHAnsi"/>
          <w:b/>
          <w:color w:val="auto"/>
        </w:rPr>
      </w:pPr>
      <w:r w:rsidRPr="009F5412">
        <w:rPr>
          <w:rFonts w:asciiTheme="minorHAnsi" w:hAnsiTheme="minorHAnsi"/>
          <w:b/>
          <w:color w:val="auto"/>
        </w:rPr>
        <w:t>Document Version History</w:t>
      </w:r>
    </w:p>
    <w:tbl>
      <w:tblPr>
        <w:tblW w:w="9771"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041"/>
        <w:gridCol w:w="1547"/>
        <w:gridCol w:w="1358"/>
        <w:gridCol w:w="5825"/>
      </w:tblGrid>
      <w:tr w:rsidR="00AF3E8A" w:rsidRPr="00AF3E8A" w14:paraId="5B1E9BF7" w14:textId="77777777" w:rsidTr="00692534">
        <w:trPr>
          <w:trHeight w:val="430"/>
        </w:trPr>
        <w:tc>
          <w:tcPr>
            <w:tcW w:w="1041" w:type="dxa"/>
            <w:tcBorders>
              <w:top w:val="single" w:sz="6" w:space="0" w:color="808080" w:themeColor="background1" w:themeShade="80"/>
              <w:left w:val="single" w:sz="8" w:space="0" w:color="808080" w:themeColor="background1" w:themeShade="80"/>
              <w:bottom w:val="single" w:sz="6" w:space="0" w:color="808080" w:themeColor="background1" w:themeShade="80"/>
              <w:right w:val="single" w:sz="6" w:space="0" w:color="808080" w:themeColor="background1" w:themeShade="80"/>
            </w:tcBorders>
            <w:shd w:val="pct10" w:color="auto" w:fill="auto"/>
          </w:tcPr>
          <w:p w14:paraId="522C8BE0" w14:textId="77777777" w:rsidR="004B03E8" w:rsidRPr="00AF3E8A" w:rsidRDefault="004B03E8" w:rsidP="00E57F4D">
            <w:pPr>
              <w:tabs>
                <w:tab w:val="right" w:pos="2272"/>
              </w:tabs>
              <w:spacing w:after="0" w:line="240" w:lineRule="auto"/>
              <w:rPr>
                <w:b/>
                <w:bCs/>
                <w:szCs w:val="24"/>
              </w:rPr>
            </w:pPr>
            <w:r w:rsidRPr="00AF3E8A">
              <w:rPr>
                <w:b/>
                <w:bCs/>
                <w:szCs w:val="24"/>
              </w:rPr>
              <w:t>Version</w:t>
            </w:r>
          </w:p>
        </w:tc>
        <w:tc>
          <w:tcPr>
            <w:tcW w:w="1547"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pct10" w:color="auto" w:fill="auto"/>
          </w:tcPr>
          <w:p w14:paraId="11FF03C5" w14:textId="77777777" w:rsidR="004B03E8" w:rsidRPr="00AF3E8A" w:rsidRDefault="004B03E8" w:rsidP="00E57F4D">
            <w:pPr>
              <w:spacing w:after="0" w:line="240" w:lineRule="auto"/>
              <w:rPr>
                <w:b/>
                <w:szCs w:val="24"/>
              </w:rPr>
            </w:pPr>
            <w:r w:rsidRPr="00AF3E8A">
              <w:rPr>
                <w:b/>
                <w:szCs w:val="24"/>
              </w:rPr>
              <w:t>Date</w:t>
            </w:r>
          </w:p>
        </w:tc>
        <w:tc>
          <w:tcPr>
            <w:tcW w:w="1358"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pct10" w:color="auto" w:fill="auto"/>
          </w:tcPr>
          <w:p w14:paraId="7F40458C" w14:textId="77777777" w:rsidR="004B03E8" w:rsidRPr="00AF3E8A" w:rsidRDefault="004B03E8" w:rsidP="00E57F4D">
            <w:pPr>
              <w:spacing w:after="0" w:line="240" w:lineRule="auto"/>
              <w:rPr>
                <w:b/>
                <w:szCs w:val="24"/>
              </w:rPr>
            </w:pPr>
            <w:r w:rsidRPr="00AF3E8A">
              <w:rPr>
                <w:b/>
                <w:szCs w:val="24"/>
              </w:rPr>
              <w:t>Author</w:t>
            </w:r>
          </w:p>
        </w:tc>
        <w:tc>
          <w:tcPr>
            <w:tcW w:w="582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8" w:space="0" w:color="808080" w:themeColor="background1" w:themeShade="80"/>
            </w:tcBorders>
            <w:shd w:val="pct10" w:color="auto" w:fill="auto"/>
          </w:tcPr>
          <w:p w14:paraId="5FB919C6" w14:textId="77777777" w:rsidR="004B03E8" w:rsidRPr="00AF3E8A" w:rsidRDefault="004B03E8" w:rsidP="00E57F4D">
            <w:pPr>
              <w:spacing w:after="0" w:line="240" w:lineRule="auto"/>
              <w:rPr>
                <w:b/>
                <w:szCs w:val="24"/>
              </w:rPr>
            </w:pPr>
            <w:r w:rsidRPr="00AF3E8A">
              <w:rPr>
                <w:b/>
                <w:szCs w:val="24"/>
              </w:rPr>
              <w:t>Description</w:t>
            </w:r>
          </w:p>
        </w:tc>
      </w:tr>
      <w:tr w:rsidR="00AF3E8A" w:rsidRPr="00AF3E8A" w14:paraId="6FA417E2" w14:textId="77777777" w:rsidTr="00692534">
        <w:trPr>
          <w:trHeight w:val="469"/>
        </w:trPr>
        <w:tc>
          <w:tcPr>
            <w:tcW w:w="1041" w:type="dxa"/>
            <w:tcBorders>
              <w:top w:val="single" w:sz="6" w:space="0" w:color="808080" w:themeColor="background1" w:themeShade="80"/>
              <w:left w:val="single" w:sz="8" w:space="0" w:color="808080" w:themeColor="background1" w:themeShade="80"/>
              <w:bottom w:val="single" w:sz="6" w:space="0" w:color="808080" w:themeColor="background1" w:themeShade="80"/>
              <w:right w:val="single" w:sz="6" w:space="0" w:color="808080" w:themeColor="background1" w:themeShade="80"/>
            </w:tcBorders>
          </w:tcPr>
          <w:p w14:paraId="4052472B" w14:textId="77777777" w:rsidR="004B03E8" w:rsidRPr="00AF3E8A" w:rsidRDefault="004B03E8" w:rsidP="00E57F4D">
            <w:pPr>
              <w:spacing w:after="0" w:line="240" w:lineRule="auto"/>
              <w:rPr>
                <w:bCs/>
                <w:szCs w:val="24"/>
              </w:rPr>
            </w:pPr>
            <w:r w:rsidRPr="00AF3E8A">
              <w:rPr>
                <w:bCs/>
                <w:szCs w:val="24"/>
              </w:rPr>
              <w:t>1.0</w:t>
            </w:r>
          </w:p>
        </w:tc>
        <w:tc>
          <w:tcPr>
            <w:tcW w:w="1547"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2F8120CD" w14:textId="27A7183C" w:rsidR="004B03E8" w:rsidRPr="00AF3E8A" w:rsidRDefault="009F63CB" w:rsidP="00E57F4D">
            <w:pPr>
              <w:spacing w:after="0" w:line="240" w:lineRule="auto"/>
              <w:jc w:val="center"/>
              <w:rPr>
                <w:szCs w:val="24"/>
              </w:rPr>
            </w:pPr>
            <w:r w:rsidRPr="00AF3E8A">
              <w:rPr>
                <w:szCs w:val="24"/>
              </w:rPr>
              <w:t>05</w:t>
            </w:r>
            <w:r w:rsidR="004B03E8" w:rsidRPr="00AF3E8A">
              <w:rPr>
                <w:szCs w:val="24"/>
              </w:rPr>
              <w:t>/0</w:t>
            </w:r>
            <w:r w:rsidRPr="00AF3E8A">
              <w:rPr>
                <w:szCs w:val="24"/>
              </w:rPr>
              <w:t>3</w:t>
            </w:r>
            <w:r w:rsidR="004B03E8" w:rsidRPr="00AF3E8A">
              <w:rPr>
                <w:szCs w:val="24"/>
              </w:rPr>
              <w:t>/201</w:t>
            </w:r>
            <w:r w:rsidRPr="00AF3E8A">
              <w:rPr>
                <w:szCs w:val="24"/>
              </w:rPr>
              <w:t>9</w:t>
            </w:r>
          </w:p>
        </w:tc>
        <w:tc>
          <w:tcPr>
            <w:tcW w:w="1358"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07D42CB2" w14:textId="77777777" w:rsidR="004B03E8" w:rsidRPr="00AF3E8A" w:rsidRDefault="004B03E8" w:rsidP="00E57F4D">
            <w:pPr>
              <w:spacing w:after="0" w:line="240" w:lineRule="auto"/>
              <w:rPr>
                <w:szCs w:val="24"/>
              </w:rPr>
            </w:pPr>
            <w:r w:rsidRPr="00AF3E8A">
              <w:rPr>
                <w:szCs w:val="24"/>
              </w:rPr>
              <w:t>Kapil Patel</w:t>
            </w:r>
          </w:p>
        </w:tc>
        <w:tc>
          <w:tcPr>
            <w:tcW w:w="582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8" w:space="0" w:color="808080" w:themeColor="background1" w:themeShade="80"/>
            </w:tcBorders>
          </w:tcPr>
          <w:p w14:paraId="71C3626E" w14:textId="2CD1D2D3" w:rsidR="004B03E8" w:rsidRPr="00AF3E8A" w:rsidRDefault="00692534" w:rsidP="00E57F4D">
            <w:pPr>
              <w:rPr>
                <w:rFonts w:cs="Segoe UI"/>
                <w:szCs w:val="24"/>
              </w:rPr>
            </w:pPr>
            <w:r w:rsidRPr="00AF3E8A">
              <w:rPr>
                <w:rFonts w:cs="Segoe UI"/>
                <w:szCs w:val="24"/>
              </w:rPr>
              <w:t>Document initialisation</w:t>
            </w:r>
          </w:p>
        </w:tc>
      </w:tr>
      <w:tr w:rsidR="00AF3E8A" w:rsidRPr="00AF3E8A" w14:paraId="04D553AE" w14:textId="77777777" w:rsidTr="00692534">
        <w:trPr>
          <w:trHeight w:val="469"/>
        </w:trPr>
        <w:tc>
          <w:tcPr>
            <w:tcW w:w="1041" w:type="dxa"/>
            <w:tcBorders>
              <w:top w:val="single" w:sz="6" w:space="0" w:color="808080" w:themeColor="background1" w:themeShade="80"/>
              <w:left w:val="single" w:sz="8" w:space="0" w:color="808080" w:themeColor="background1" w:themeShade="80"/>
              <w:bottom w:val="single" w:sz="6" w:space="0" w:color="808080" w:themeColor="background1" w:themeShade="80"/>
              <w:right w:val="single" w:sz="6" w:space="0" w:color="808080" w:themeColor="background1" w:themeShade="80"/>
            </w:tcBorders>
          </w:tcPr>
          <w:p w14:paraId="0535381C" w14:textId="77777777" w:rsidR="004B03E8" w:rsidRPr="00AF3E8A" w:rsidRDefault="004B03E8" w:rsidP="00E57F4D">
            <w:pPr>
              <w:spacing w:after="0" w:line="240" w:lineRule="auto"/>
              <w:rPr>
                <w:bCs/>
                <w:szCs w:val="24"/>
              </w:rPr>
            </w:pPr>
            <w:r w:rsidRPr="00AF3E8A">
              <w:rPr>
                <w:bCs/>
                <w:szCs w:val="24"/>
              </w:rPr>
              <w:t>1.1</w:t>
            </w:r>
          </w:p>
        </w:tc>
        <w:tc>
          <w:tcPr>
            <w:tcW w:w="1547"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65B63926" w14:textId="3FEC2370" w:rsidR="004B03E8" w:rsidRPr="00AF3E8A" w:rsidRDefault="009F63CB" w:rsidP="00E57F4D">
            <w:pPr>
              <w:spacing w:after="0" w:line="240" w:lineRule="auto"/>
              <w:jc w:val="center"/>
              <w:rPr>
                <w:szCs w:val="24"/>
              </w:rPr>
            </w:pPr>
            <w:r w:rsidRPr="00AF3E8A">
              <w:rPr>
                <w:szCs w:val="24"/>
              </w:rPr>
              <w:t>1</w:t>
            </w:r>
            <w:r w:rsidR="00D0044D" w:rsidRPr="00AF3E8A">
              <w:rPr>
                <w:szCs w:val="24"/>
              </w:rPr>
              <w:t>9</w:t>
            </w:r>
            <w:r w:rsidR="004B03E8" w:rsidRPr="00AF3E8A">
              <w:rPr>
                <w:szCs w:val="24"/>
              </w:rPr>
              <w:t>/0</w:t>
            </w:r>
            <w:r w:rsidRPr="00AF3E8A">
              <w:rPr>
                <w:szCs w:val="24"/>
              </w:rPr>
              <w:t>3</w:t>
            </w:r>
            <w:r w:rsidR="004B03E8" w:rsidRPr="00AF3E8A">
              <w:rPr>
                <w:szCs w:val="24"/>
              </w:rPr>
              <w:t>/201</w:t>
            </w:r>
            <w:r w:rsidRPr="00AF3E8A">
              <w:rPr>
                <w:szCs w:val="24"/>
              </w:rPr>
              <w:t>9</w:t>
            </w:r>
          </w:p>
        </w:tc>
        <w:tc>
          <w:tcPr>
            <w:tcW w:w="1358"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1ABB62BD" w14:textId="7B7A42A3" w:rsidR="004B03E8" w:rsidRPr="00AF3E8A" w:rsidRDefault="00310DD2" w:rsidP="00E57F4D">
            <w:pPr>
              <w:spacing w:after="0" w:line="240" w:lineRule="auto"/>
              <w:rPr>
                <w:szCs w:val="24"/>
              </w:rPr>
            </w:pPr>
            <w:r w:rsidRPr="00AF3E8A">
              <w:rPr>
                <w:szCs w:val="24"/>
              </w:rPr>
              <w:t>Hemant Gawande</w:t>
            </w:r>
          </w:p>
        </w:tc>
        <w:tc>
          <w:tcPr>
            <w:tcW w:w="582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8" w:space="0" w:color="808080" w:themeColor="background1" w:themeShade="80"/>
            </w:tcBorders>
          </w:tcPr>
          <w:p w14:paraId="21C7B0C6" w14:textId="757DBDFC" w:rsidR="004B03E8" w:rsidRPr="00AF3E8A" w:rsidRDefault="004B03E8" w:rsidP="00E57F4D">
            <w:pPr>
              <w:rPr>
                <w:rFonts w:cs="Segoe UI"/>
                <w:szCs w:val="24"/>
              </w:rPr>
            </w:pPr>
            <w:r w:rsidRPr="00AF3E8A">
              <w:rPr>
                <w:rFonts w:cs="Segoe UI"/>
                <w:szCs w:val="24"/>
              </w:rPr>
              <w:t xml:space="preserve">Internal review </w:t>
            </w:r>
            <w:r w:rsidR="00692534" w:rsidRPr="00AF3E8A">
              <w:rPr>
                <w:rFonts w:cs="Segoe UI"/>
                <w:szCs w:val="24"/>
              </w:rPr>
              <w:t xml:space="preserve">of the </w:t>
            </w:r>
            <w:r w:rsidRPr="00AF3E8A">
              <w:rPr>
                <w:rFonts w:cs="Segoe UI"/>
                <w:szCs w:val="24"/>
              </w:rPr>
              <w:t>first draft</w:t>
            </w:r>
          </w:p>
        </w:tc>
      </w:tr>
      <w:tr w:rsidR="00AF3E8A" w:rsidRPr="00AF3E8A" w14:paraId="7756E016" w14:textId="77777777" w:rsidTr="007D4472">
        <w:trPr>
          <w:trHeight w:val="631"/>
        </w:trPr>
        <w:tc>
          <w:tcPr>
            <w:tcW w:w="1041" w:type="dxa"/>
            <w:tcBorders>
              <w:top w:val="single" w:sz="6" w:space="0" w:color="808080" w:themeColor="background1" w:themeShade="80"/>
              <w:left w:val="single" w:sz="8" w:space="0" w:color="808080" w:themeColor="background1" w:themeShade="80"/>
              <w:bottom w:val="single" w:sz="6" w:space="0" w:color="808080" w:themeColor="background1" w:themeShade="80"/>
              <w:right w:val="single" w:sz="6" w:space="0" w:color="808080" w:themeColor="background1" w:themeShade="80"/>
            </w:tcBorders>
          </w:tcPr>
          <w:p w14:paraId="6C197C18" w14:textId="350EAF72" w:rsidR="00692534" w:rsidRPr="00AF3E8A" w:rsidRDefault="00544780" w:rsidP="00692534">
            <w:pPr>
              <w:spacing w:after="0" w:line="240" w:lineRule="auto"/>
              <w:rPr>
                <w:bCs/>
                <w:szCs w:val="24"/>
              </w:rPr>
            </w:pPr>
            <w:r w:rsidRPr="00AF3E8A">
              <w:rPr>
                <w:bCs/>
                <w:szCs w:val="24"/>
              </w:rPr>
              <w:t>2.0</w:t>
            </w:r>
          </w:p>
        </w:tc>
        <w:tc>
          <w:tcPr>
            <w:tcW w:w="1547"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28BA99D5" w14:textId="32743DA0" w:rsidR="00692534" w:rsidRPr="00AF3E8A" w:rsidRDefault="00544780" w:rsidP="00692534">
            <w:pPr>
              <w:spacing w:after="0" w:line="240" w:lineRule="auto"/>
              <w:jc w:val="center"/>
              <w:rPr>
                <w:szCs w:val="24"/>
              </w:rPr>
            </w:pPr>
            <w:r w:rsidRPr="00AF3E8A">
              <w:rPr>
                <w:szCs w:val="24"/>
              </w:rPr>
              <w:t>18/04/2019</w:t>
            </w:r>
          </w:p>
        </w:tc>
        <w:tc>
          <w:tcPr>
            <w:tcW w:w="1358"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19AC56A0" w14:textId="588B3FD6" w:rsidR="00692534" w:rsidRPr="00AF3E8A" w:rsidRDefault="00544780" w:rsidP="00692534">
            <w:pPr>
              <w:spacing w:after="0" w:line="240" w:lineRule="auto"/>
              <w:rPr>
                <w:szCs w:val="24"/>
              </w:rPr>
            </w:pPr>
            <w:r w:rsidRPr="00AF3E8A">
              <w:rPr>
                <w:szCs w:val="24"/>
              </w:rPr>
              <w:t>Hemant</w:t>
            </w:r>
            <w:r w:rsidR="007D4472">
              <w:rPr>
                <w:szCs w:val="24"/>
              </w:rPr>
              <w:t xml:space="preserve"> Gawande</w:t>
            </w:r>
          </w:p>
        </w:tc>
        <w:tc>
          <w:tcPr>
            <w:tcW w:w="582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8" w:space="0" w:color="808080" w:themeColor="background1" w:themeShade="80"/>
            </w:tcBorders>
          </w:tcPr>
          <w:p w14:paraId="0383EE3A" w14:textId="20751665" w:rsidR="00692534" w:rsidRPr="00AF3E8A" w:rsidRDefault="00544780" w:rsidP="00692534">
            <w:pPr>
              <w:rPr>
                <w:rFonts w:cs="Segoe UI"/>
                <w:szCs w:val="24"/>
              </w:rPr>
            </w:pPr>
            <w:r w:rsidRPr="00AF3E8A">
              <w:rPr>
                <w:rFonts w:cs="Segoe UI"/>
                <w:szCs w:val="24"/>
              </w:rPr>
              <w:t>Internal</w:t>
            </w:r>
            <w:r w:rsidR="006234C3" w:rsidRPr="00AF3E8A">
              <w:rPr>
                <w:rFonts w:cs="Segoe UI"/>
                <w:szCs w:val="24"/>
              </w:rPr>
              <w:t xml:space="preserve"> review of the final draft  post client’s feedback</w:t>
            </w:r>
          </w:p>
        </w:tc>
      </w:tr>
      <w:tr w:rsidR="00936DED" w:rsidRPr="00AF3E8A" w14:paraId="10F8541D" w14:textId="77777777" w:rsidTr="00692534">
        <w:trPr>
          <w:trHeight w:val="469"/>
        </w:trPr>
        <w:tc>
          <w:tcPr>
            <w:tcW w:w="1041" w:type="dxa"/>
            <w:tcBorders>
              <w:top w:val="single" w:sz="6" w:space="0" w:color="808080" w:themeColor="background1" w:themeShade="80"/>
              <w:left w:val="single" w:sz="8" w:space="0" w:color="808080" w:themeColor="background1" w:themeShade="80"/>
              <w:bottom w:val="single" w:sz="6" w:space="0" w:color="808080" w:themeColor="background1" w:themeShade="80"/>
              <w:right w:val="single" w:sz="6" w:space="0" w:color="808080" w:themeColor="background1" w:themeShade="80"/>
            </w:tcBorders>
          </w:tcPr>
          <w:p w14:paraId="32880842" w14:textId="45748014" w:rsidR="00936DED" w:rsidRPr="00AF3E8A" w:rsidRDefault="00936DED" w:rsidP="00692534">
            <w:pPr>
              <w:spacing w:after="0" w:line="240" w:lineRule="auto"/>
              <w:rPr>
                <w:bCs/>
                <w:szCs w:val="24"/>
              </w:rPr>
            </w:pPr>
            <w:r>
              <w:rPr>
                <w:bCs/>
                <w:szCs w:val="24"/>
              </w:rPr>
              <w:t>3.0</w:t>
            </w:r>
          </w:p>
        </w:tc>
        <w:tc>
          <w:tcPr>
            <w:tcW w:w="1547"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27B1A12C" w14:textId="63DA2CAC" w:rsidR="00936DED" w:rsidRPr="00AF3E8A" w:rsidRDefault="00936DED" w:rsidP="00692534">
            <w:pPr>
              <w:spacing w:after="0" w:line="240" w:lineRule="auto"/>
              <w:jc w:val="center"/>
              <w:rPr>
                <w:szCs w:val="24"/>
              </w:rPr>
            </w:pPr>
            <w:r>
              <w:rPr>
                <w:szCs w:val="24"/>
              </w:rPr>
              <w:t>23/06/2021</w:t>
            </w:r>
          </w:p>
        </w:tc>
        <w:tc>
          <w:tcPr>
            <w:tcW w:w="1358"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6480DC9D" w14:textId="1528ACD5" w:rsidR="00936DED" w:rsidRPr="00AF3E8A" w:rsidRDefault="00936DED" w:rsidP="00692534">
            <w:pPr>
              <w:spacing w:after="0" w:line="240" w:lineRule="auto"/>
              <w:rPr>
                <w:szCs w:val="24"/>
              </w:rPr>
            </w:pPr>
            <w:r>
              <w:rPr>
                <w:szCs w:val="24"/>
              </w:rPr>
              <w:t>Hemant Gawande</w:t>
            </w:r>
          </w:p>
        </w:tc>
        <w:tc>
          <w:tcPr>
            <w:tcW w:w="582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8" w:space="0" w:color="808080" w:themeColor="background1" w:themeShade="80"/>
            </w:tcBorders>
          </w:tcPr>
          <w:p w14:paraId="25C65AB2" w14:textId="77777777" w:rsidR="00936DED" w:rsidRDefault="007D4472" w:rsidP="00692534">
            <w:pPr>
              <w:rPr>
                <w:rFonts w:cs="Segoe UI"/>
                <w:szCs w:val="24"/>
              </w:rPr>
            </w:pPr>
            <w:r>
              <w:rPr>
                <w:rFonts w:cs="Segoe UI"/>
                <w:szCs w:val="24"/>
              </w:rPr>
              <w:t xml:space="preserve">Added more elaboration and </w:t>
            </w:r>
            <w:r w:rsidR="007E2EED">
              <w:rPr>
                <w:rFonts w:cs="Segoe UI"/>
                <w:szCs w:val="24"/>
              </w:rPr>
              <w:t>design-based</w:t>
            </w:r>
            <w:r>
              <w:rPr>
                <w:rFonts w:cs="Segoe UI"/>
                <w:szCs w:val="24"/>
              </w:rPr>
              <w:t xml:space="preserve"> references</w:t>
            </w:r>
            <w:r w:rsidR="007E2EED">
              <w:rPr>
                <w:rFonts w:cs="Segoe UI"/>
                <w:szCs w:val="24"/>
              </w:rPr>
              <w:t>, removed all phase 2 part as this has to be more focused on current development at hand.</w:t>
            </w:r>
          </w:p>
          <w:p w14:paraId="3E9C65C0" w14:textId="5DEF6EFE" w:rsidR="008637EA" w:rsidRPr="00AF3E8A" w:rsidRDefault="008637EA" w:rsidP="00692534">
            <w:pPr>
              <w:rPr>
                <w:rFonts w:cs="Segoe UI"/>
                <w:szCs w:val="24"/>
              </w:rPr>
            </w:pPr>
            <w:r>
              <w:rPr>
                <w:rFonts w:cs="Segoe UI"/>
                <w:szCs w:val="24"/>
                <w:highlight w:val="yellow"/>
              </w:rPr>
              <w:t>1</w:t>
            </w:r>
            <w:r w:rsidRPr="008637EA">
              <w:rPr>
                <w:rFonts w:cs="Segoe UI"/>
                <w:szCs w:val="24"/>
                <w:highlight w:val="yellow"/>
                <w:vertAlign w:val="superscript"/>
              </w:rPr>
              <w:t>st</w:t>
            </w:r>
            <w:r>
              <w:rPr>
                <w:rFonts w:cs="Segoe UI"/>
                <w:szCs w:val="24"/>
                <w:highlight w:val="yellow"/>
              </w:rPr>
              <w:t xml:space="preserve"> &amp; 5</w:t>
            </w:r>
            <w:r w:rsidRPr="008637EA">
              <w:rPr>
                <w:rFonts w:cs="Segoe UI"/>
                <w:szCs w:val="24"/>
                <w:highlight w:val="yellow"/>
                <w:vertAlign w:val="superscript"/>
              </w:rPr>
              <w:t>th</w:t>
            </w:r>
            <w:r>
              <w:rPr>
                <w:rFonts w:cs="Segoe UI"/>
                <w:szCs w:val="24"/>
                <w:highlight w:val="yellow"/>
              </w:rPr>
              <w:t xml:space="preserve"> July - </w:t>
            </w:r>
            <w:r w:rsidRPr="008637EA">
              <w:rPr>
                <w:rFonts w:cs="Segoe UI"/>
                <w:szCs w:val="24"/>
                <w:highlight w:val="yellow"/>
              </w:rPr>
              <w:t>Added comments from discussion as much as I can, please add discussed points comments for future reference.</w:t>
            </w:r>
            <w:r w:rsidR="00A95D04">
              <w:rPr>
                <w:rFonts w:cs="Segoe UI"/>
                <w:szCs w:val="24"/>
              </w:rPr>
              <w:t xml:space="preserve"> </w:t>
            </w:r>
            <w:r w:rsidR="00A95D04" w:rsidRPr="00A95D04">
              <w:rPr>
                <w:rFonts w:cs="Segoe UI"/>
                <w:szCs w:val="24"/>
                <w:highlight w:val="yellow"/>
              </w:rPr>
              <w:t>Also added comments from client for future reference.</w:t>
            </w:r>
          </w:p>
        </w:tc>
      </w:tr>
    </w:tbl>
    <w:p w14:paraId="58FC0F10" w14:textId="09C5889B" w:rsidR="009F669E" w:rsidRPr="009F5412" w:rsidRDefault="009F669E">
      <w:pPr>
        <w:spacing w:after="160"/>
        <w:jc w:val="left"/>
        <w:rPr>
          <w:rFonts w:asciiTheme="minorHAnsi" w:hAnsiTheme="minorHAnsi"/>
          <w:color w:val="auto"/>
        </w:rPr>
      </w:pPr>
    </w:p>
    <w:p w14:paraId="7A165F12" w14:textId="77777777" w:rsidR="00D25BA3" w:rsidRPr="009F5412" w:rsidRDefault="00D25BA3">
      <w:pPr>
        <w:spacing w:after="160"/>
        <w:jc w:val="left"/>
        <w:rPr>
          <w:rFonts w:asciiTheme="minorHAnsi" w:hAnsiTheme="minorHAnsi"/>
          <w:color w:val="auto"/>
        </w:rPr>
      </w:pPr>
    </w:p>
    <w:p w14:paraId="4E8BA85B" w14:textId="1EC8C2E1" w:rsidR="00D25BA3" w:rsidRPr="009F5412" w:rsidRDefault="00D25BA3" w:rsidP="00D25BA3">
      <w:pPr>
        <w:spacing w:after="160"/>
        <w:jc w:val="left"/>
        <w:rPr>
          <w:rFonts w:asciiTheme="minorHAnsi" w:hAnsiTheme="minorHAnsi"/>
          <w:b/>
          <w:color w:val="auto"/>
        </w:rPr>
      </w:pPr>
      <w:r w:rsidRPr="009F5412">
        <w:rPr>
          <w:rFonts w:asciiTheme="minorHAnsi" w:hAnsiTheme="minorHAnsi"/>
          <w:b/>
          <w:color w:val="auto"/>
        </w:rPr>
        <w:t>Contact Link</w:t>
      </w:r>
    </w:p>
    <w:tbl>
      <w:tblPr>
        <w:tblW w:w="9771"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728"/>
        <w:gridCol w:w="2426"/>
        <w:gridCol w:w="2073"/>
        <w:gridCol w:w="3544"/>
      </w:tblGrid>
      <w:tr w:rsidR="00D25BA3" w:rsidRPr="00AF3E8A" w14:paraId="3587C13B" w14:textId="77777777" w:rsidTr="00D25BA3">
        <w:trPr>
          <w:trHeight w:val="430"/>
        </w:trPr>
        <w:tc>
          <w:tcPr>
            <w:tcW w:w="1728" w:type="dxa"/>
            <w:tcBorders>
              <w:top w:val="single" w:sz="6" w:space="0" w:color="808080" w:themeColor="background1" w:themeShade="80"/>
              <w:left w:val="single" w:sz="8" w:space="0" w:color="808080" w:themeColor="background1" w:themeShade="80"/>
              <w:bottom w:val="single" w:sz="6" w:space="0" w:color="808080" w:themeColor="background1" w:themeShade="80"/>
              <w:right w:val="single" w:sz="6" w:space="0" w:color="808080" w:themeColor="background1" w:themeShade="80"/>
            </w:tcBorders>
            <w:shd w:val="pct10" w:color="auto" w:fill="auto"/>
          </w:tcPr>
          <w:p w14:paraId="5EC68E30" w14:textId="3693029E" w:rsidR="00D25BA3" w:rsidRPr="00AF3E8A" w:rsidRDefault="00D25BA3" w:rsidP="003B6779">
            <w:pPr>
              <w:tabs>
                <w:tab w:val="right" w:pos="2272"/>
              </w:tabs>
              <w:spacing w:after="0" w:line="240" w:lineRule="auto"/>
              <w:rPr>
                <w:b/>
                <w:bCs/>
                <w:szCs w:val="24"/>
              </w:rPr>
            </w:pPr>
            <w:r w:rsidRPr="00AF3E8A">
              <w:rPr>
                <w:b/>
                <w:bCs/>
                <w:szCs w:val="24"/>
              </w:rPr>
              <w:t>Contact</w:t>
            </w:r>
          </w:p>
        </w:tc>
        <w:tc>
          <w:tcPr>
            <w:tcW w:w="2426"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pct10" w:color="auto" w:fill="auto"/>
          </w:tcPr>
          <w:p w14:paraId="0249AD32" w14:textId="20B01D36" w:rsidR="00D25BA3" w:rsidRPr="00AF3E8A" w:rsidRDefault="00D25BA3" w:rsidP="003B6779">
            <w:pPr>
              <w:spacing w:after="0" w:line="240" w:lineRule="auto"/>
              <w:rPr>
                <w:b/>
                <w:szCs w:val="24"/>
              </w:rPr>
            </w:pPr>
            <w:r w:rsidRPr="00AF3E8A">
              <w:rPr>
                <w:b/>
                <w:szCs w:val="24"/>
              </w:rPr>
              <w:t>Position / Company</w:t>
            </w:r>
          </w:p>
        </w:tc>
        <w:tc>
          <w:tcPr>
            <w:tcW w:w="2073"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pct10" w:color="auto" w:fill="auto"/>
          </w:tcPr>
          <w:p w14:paraId="5F85FDE7" w14:textId="0B788402" w:rsidR="00D25BA3" w:rsidRPr="00AF3E8A" w:rsidRDefault="00D25BA3" w:rsidP="003B6779">
            <w:pPr>
              <w:spacing w:after="0" w:line="240" w:lineRule="auto"/>
              <w:rPr>
                <w:b/>
                <w:szCs w:val="24"/>
              </w:rPr>
            </w:pPr>
            <w:r w:rsidRPr="00AF3E8A">
              <w:rPr>
                <w:b/>
                <w:szCs w:val="24"/>
              </w:rPr>
              <w:t>Project Role</w:t>
            </w:r>
          </w:p>
        </w:tc>
        <w:tc>
          <w:tcPr>
            <w:tcW w:w="3544"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8" w:space="0" w:color="808080" w:themeColor="background1" w:themeShade="80"/>
            </w:tcBorders>
            <w:shd w:val="pct10" w:color="auto" w:fill="auto"/>
          </w:tcPr>
          <w:p w14:paraId="326A5D3D" w14:textId="355DDACB" w:rsidR="00D25BA3" w:rsidRPr="00AF3E8A" w:rsidRDefault="00D25BA3" w:rsidP="003B6779">
            <w:pPr>
              <w:spacing w:after="0" w:line="240" w:lineRule="auto"/>
              <w:rPr>
                <w:b/>
                <w:szCs w:val="24"/>
              </w:rPr>
            </w:pPr>
            <w:r w:rsidRPr="00AF3E8A">
              <w:rPr>
                <w:b/>
                <w:szCs w:val="24"/>
              </w:rPr>
              <w:t>Phone Number / Email</w:t>
            </w:r>
          </w:p>
        </w:tc>
      </w:tr>
      <w:tr w:rsidR="00FE2A5E" w:rsidRPr="00AF3E8A" w14:paraId="1D71105C" w14:textId="77777777" w:rsidTr="00D25BA3">
        <w:trPr>
          <w:trHeight w:val="469"/>
        </w:trPr>
        <w:tc>
          <w:tcPr>
            <w:tcW w:w="1728" w:type="dxa"/>
            <w:tcBorders>
              <w:top w:val="single" w:sz="6" w:space="0" w:color="808080" w:themeColor="background1" w:themeShade="80"/>
              <w:left w:val="single" w:sz="8" w:space="0" w:color="808080" w:themeColor="background1" w:themeShade="80"/>
              <w:bottom w:val="single" w:sz="6" w:space="0" w:color="808080" w:themeColor="background1" w:themeShade="80"/>
              <w:right w:val="single" w:sz="6" w:space="0" w:color="808080" w:themeColor="background1" w:themeShade="80"/>
            </w:tcBorders>
          </w:tcPr>
          <w:p w14:paraId="340CC6A2" w14:textId="2913BD4E" w:rsidR="00FE2A5E" w:rsidRPr="00AF3E8A" w:rsidRDefault="00FE2A5E" w:rsidP="00FE2A5E">
            <w:pPr>
              <w:spacing w:after="0" w:line="240" w:lineRule="auto"/>
              <w:rPr>
                <w:bCs/>
                <w:szCs w:val="24"/>
              </w:rPr>
            </w:pPr>
            <w:r w:rsidRPr="00AF3E8A">
              <w:rPr>
                <w:bCs/>
                <w:szCs w:val="24"/>
              </w:rPr>
              <w:t>Kapil Patel</w:t>
            </w:r>
          </w:p>
        </w:tc>
        <w:tc>
          <w:tcPr>
            <w:tcW w:w="2426"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692CF24A" w14:textId="6BC5E834" w:rsidR="00FE2A5E" w:rsidRPr="00AF3E8A" w:rsidRDefault="00FE2A5E" w:rsidP="00FE2A5E">
            <w:pPr>
              <w:spacing w:after="0" w:line="240" w:lineRule="auto"/>
              <w:jc w:val="center"/>
              <w:rPr>
                <w:szCs w:val="24"/>
              </w:rPr>
            </w:pPr>
            <w:r w:rsidRPr="00AF3E8A">
              <w:rPr>
                <w:szCs w:val="24"/>
              </w:rPr>
              <w:t>23Digital</w:t>
            </w:r>
          </w:p>
        </w:tc>
        <w:tc>
          <w:tcPr>
            <w:tcW w:w="2073"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7C57FEFC" w14:textId="18200A66" w:rsidR="00FE2A5E" w:rsidRPr="00AF3E8A" w:rsidRDefault="00FE2A5E" w:rsidP="00FE2A5E">
            <w:pPr>
              <w:spacing w:after="0" w:line="240" w:lineRule="auto"/>
              <w:jc w:val="left"/>
              <w:rPr>
                <w:szCs w:val="24"/>
              </w:rPr>
            </w:pPr>
            <w:r w:rsidRPr="00AF3E8A">
              <w:rPr>
                <w:szCs w:val="24"/>
              </w:rPr>
              <w:t>Head of Production</w:t>
            </w:r>
          </w:p>
        </w:tc>
        <w:tc>
          <w:tcPr>
            <w:tcW w:w="3544"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8" w:space="0" w:color="808080" w:themeColor="background1" w:themeShade="80"/>
            </w:tcBorders>
          </w:tcPr>
          <w:p w14:paraId="56DDFE49" w14:textId="34FB3D92" w:rsidR="00FE2A5E" w:rsidRPr="00AF3E8A" w:rsidRDefault="0000666B" w:rsidP="00FE2A5E">
            <w:pPr>
              <w:rPr>
                <w:rFonts w:cs="Segoe UI"/>
                <w:szCs w:val="24"/>
              </w:rPr>
            </w:pPr>
            <w:hyperlink r:id="rId16" w:history="1">
              <w:r w:rsidR="00FE2A5E" w:rsidRPr="00AF3E8A">
                <w:rPr>
                  <w:rStyle w:val="Hyperlink"/>
                  <w:rFonts w:cs="Segoe UI"/>
                  <w:color w:val="595959" w:themeColor="text1" w:themeTint="A6"/>
                  <w:szCs w:val="24"/>
                </w:rPr>
                <w:t>kapil@23digital.com.au</w:t>
              </w:r>
            </w:hyperlink>
          </w:p>
        </w:tc>
      </w:tr>
      <w:tr w:rsidR="00D25BA3" w:rsidRPr="00AF3E8A" w14:paraId="2193AA2E" w14:textId="77777777" w:rsidTr="00D25BA3">
        <w:trPr>
          <w:trHeight w:val="469"/>
        </w:trPr>
        <w:tc>
          <w:tcPr>
            <w:tcW w:w="1728" w:type="dxa"/>
            <w:tcBorders>
              <w:top w:val="single" w:sz="6" w:space="0" w:color="808080" w:themeColor="background1" w:themeShade="80"/>
              <w:left w:val="single" w:sz="8" w:space="0" w:color="808080" w:themeColor="background1" w:themeShade="80"/>
              <w:bottom w:val="single" w:sz="6" w:space="0" w:color="808080" w:themeColor="background1" w:themeShade="80"/>
              <w:right w:val="single" w:sz="6" w:space="0" w:color="808080" w:themeColor="background1" w:themeShade="80"/>
            </w:tcBorders>
          </w:tcPr>
          <w:p w14:paraId="158D6B19" w14:textId="490D4746" w:rsidR="00D25BA3" w:rsidRPr="00AF3E8A" w:rsidRDefault="009F63CB" w:rsidP="003B6779">
            <w:pPr>
              <w:spacing w:after="0" w:line="240" w:lineRule="auto"/>
              <w:rPr>
                <w:bCs/>
                <w:szCs w:val="24"/>
              </w:rPr>
            </w:pPr>
            <w:r w:rsidRPr="00AF3E8A">
              <w:rPr>
                <w:bCs/>
                <w:szCs w:val="24"/>
              </w:rPr>
              <w:t>Hemant Gawande</w:t>
            </w:r>
          </w:p>
        </w:tc>
        <w:tc>
          <w:tcPr>
            <w:tcW w:w="2426"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6D52511B" w14:textId="6C200B55" w:rsidR="00D25BA3" w:rsidRPr="00AF3E8A" w:rsidRDefault="00FE2A5E" w:rsidP="003B6779">
            <w:pPr>
              <w:spacing w:after="0" w:line="240" w:lineRule="auto"/>
              <w:jc w:val="center"/>
              <w:rPr>
                <w:szCs w:val="24"/>
              </w:rPr>
            </w:pPr>
            <w:r w:rsidRPr="00AF3E8A">
              <w:rPr>
                <w:szCs w:val="24"/>
              </w:rPr>
              <w:t>23Digital</w:t>
            </w:r>
          </w:p>
        </w:tc>
        <w:tc>
          <w:tcPr>
            <w:tcW w:w="2073"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09FE6D67" w14:textId="41FE14F5" w:rsidR="00D25BA3" w:rsidRPr="00AF3E8A" w:rsidRDefault="009F63CB" w:rsidP="003B6779">
            <w:pPr>
              <w:spacing w:after="0" w:line="240" w:lineRule="auto"/>
              <w:rPr>
                <w:szCs w:val="24"/>
              </w:rPr>
            </w:pPr>
            <w:r w:rsidRPr="00AF3E8A">
              <w:rPr>
                <w:szCs w:val="24"/>
              </w:rPr>
              <w:t>Project Manager</w:t>
            </w:r>
          </w:p>
        </w:tc>
        <w:tc>
          <w:tcPr>
            <w:tcW w:w="3544"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8" w:space="0" w:color="808080" w:themeColor="background1" w:themeShade="80"/>
            </w:tcBorders>
          </w:tcPr>
          <w:p w14:paraId="00B7ADD0" w14:textId="78828CB6" w:rsidR="00D25BA3" w:rsidRPr="00AF3E8A" w:rsidRDefault="0000666B" w:rsidP="003B6779">
            <w:pPr>
              <w:rPr>
                <w:rFonts w:cs="Segoe UI"/>
                <w:szCs w:val="24"/>
              </w:rPr>
            </w:pPr>
            <w:hyperlink r:id="rId17" w:history="1">
              <w:r w:rsidR="009F63CB" w:rsidRPr="00AF3E8A">
                <w:rPr>
                  <w:rStyle w:val="Hyperlink"/>
                  <w:rFonts w:cs="Segoe UI"/>
                  <w:color w:val="595959" w:themeColor="text1" w:themeTint="A6"/>
                  <w:szCs w:val="24"/>
                </w:rPr>
                <w:t>hemant@23digital.com.au</w:t>
              </w:r>
            </w:hyperlink>
          </w:p>
        </w:tc>
      </w:tr>
      <w:tr w:rsidR="00D25BA3" w:rsidRPr="00AF3E8A" w14:paraId="27EEC641" w14:textId="77777777" w:rsidTr="00D25BA3">
        <w:trPr>
          <w:trHeight w:val="469"/>
        </w:trPr>
        <w:tc>
          <w:tcPr>
            <w:tcW w:w="1728" w:type="dxa"/>
            <w:tcBorders>
              <w:top w:val="single" w:sz="6" w:space="0" w:color="808080" w:themeColor="background1" w:themeShade="80"/>
              <w:left w:val="single" w:sz="8" w:space="0" w:color="808080" w:themeColor="background1" w:themeShade="80"/>
              <w:bottom w:val="single" w:sz="6" w:space="0" w:color="808080" w:themeColor="background1" w:themeShade="80"/>
              <w:right w:val="single" w:sz="6" w:space="0" w:color="808080" w:themeColor="background1" w:themeShade="80"/>
            </w:tcBorders>
          </w:tcPr>
          <w:p w14:paraId="53C63FB0" w14:textId="5E1AFAB6" w:rsidR="00D25BA3" w:rsidRPr="00AF3E8A" w:rsidRDefault="009F63CB" w:rsidP="003B6779">
            <w:pPr>
              <w:spacing w:after="0" w:line="240" w:lineRule="auto"/>
              <w:rPr>
                <w:bCs/>
                <w:szCs w:val="24"/>
              </w:rPr>
            </w:pPr>
            <w:r w:rsidRPr="00AF3E8A">
              <w:rPr>
                <w:bCs/>
                <w:szCs w:val="24"/>
              </w:rPr>
              <w:t>Gregory Thomas</w:t>
            </w:r>
          </w:p>
        </w:tc>
        <w:tc>
          <w:tcPr>
            <w:tcW w:w="2426"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778617E7" w14:textId="0FEF5F9A" w:rsidR="00D25BA3" w:rsidRPr="00AF3E8A" w:rsidRDefault="009F63CB" w:rsidP="003B6779">
            <w:pPr>
              <w:spacing w:after="0" w:line="240" w:lineRule="auto"/>
              <w:jc w:val="center"/>
              <w:rPr>
                <w:szCs w:val="24"/>
              </w:rPr>
            </w:pPr>
            <w:r w:rsidRPr="00AF3E8A">
              <w:rPr>
                <w:szCs w:val="24"/>
              </w:rPr>
              <w:t>Write Styler</w:t>
            </w:r>
          </w:p>
        </w:tc>
        <w:tc>
          <w:tcPr>
            <w:tcW w:w="2073"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6E4FF85E" w14:textId="4AA801C8" w:rsidR="00D25BA3" w:rsidRPr="00AF3E8A" w:rsidRDefault="009F63CB" w:rsidP="003B6779">
            <w:pPr>
              <w:spacing w:after="0" w:line="240" w:lineRule="auto"/>
              <w:rPr>
                <w:szCs w:val="24"/>
              </w:rPr>
            </w:pPr>
            <w:r w:rsidRPr="00AF3E8A">
              <w:rPr>
                <w:szCs w:val="24"/>
              </w:rPr>
              <w:t>Business</w:t>
            </w:r>
            <w:r w:rsidR="003C56E2" w:rsidRPr="00AF3E8A">
              <w:rPr>
                <w:szCs w:val="24"/>
              </w:rPr>
              <w:t xml:space="preserve"> </w:t>
            </w:r>
            <w:r w:rsidRPr="00AF3E8A">
              <w:rPr>
                <w:szCs w:val="24"/>
              </w:rPr>
              <w:t>owner</w:t>
            </w:r>
          </w:p>
        </w:tc>
        <w:tc>
          <w:tcPr>
            <w:tcW w:w="3544"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8" w:space="0" w:color="808080" w:themeColor="background1" w:themeShade="80"/>
            </w:tcBorders>
          </w:tcPr>
          <w:p w14:paraId="0CF82D4E" w14:textId="78F3EED3" w:rsidR="00D25BA3" w:rsidRPr="00AF3E8A" w:rsidRDefault="0000666B" w:rsidP="003B6779">
            <w:pPr>
              <w:rPr>
                <w:rFonts w:cs="Segoe UI"/>
                <w:szCs w:val="24"/>
              </w:rPr>
            </w:pPr>
            <w:hyperlink r:id="rId18" w:history="1">
              <w:r w:rsidR="00DA7923" w:rsidRPr="00AF3E8A">
                <w:rPr>
                  <w:rStyle w:val="Hyperlink"/>
                  <w:rFonts w:cs="Segoe UI"/>
                  <w:color w:val="595959" w:themeColor="text1" w:themeTint="A6"/>
                  <w:szCs w:val="24"/>
                </w:rPr>
                <w:t>gregorythomas1@hotmail.com</w:t>
              </w:r>
            </w:hyperlink>
            <w:r w:rsidR="00DA7923" w:rsidRPr="00AF3E8A">
              <w:rPr>
                <w:rFonts w:cs="Segoe UI"/>
                <w:szCs w:val="24"/>
              </w:rPr>
              <w:t xml:space="preserve"> </w:t>
            </w:r>
          </w:p>
        </w:tc>
      </w:tr>
    </w:tbl>
    <w:p w14:paraId="1AA038AE" w14:textId="77777777" w:rsidR="00D25BA3" w:rsidRPr="009F5412" w:rsidRDefault="00D25BA3">
      <w:pPr>
        <w:spacing w:after="160"/>
        <w:jc w:val="left"/>
        <w:rPr>
          <w:rFonts w:asciiTheme="minorHAnsi" w:hAnsiTheme="minorHAnsi"/>
          <w:color w:val="auto"/>
        </w:rPr>
      </w:pPr>
    </w:p>
    <w:p w14:paraId="58DAB6D9" w14:textId="77777777" w:rsidR="009F669E" w:rsidRPr="009F5412" w:rsidRDefault="009F669E">
      <w:pPr>
        <w:spacing w:after="160"/>
        <w:jc w:val="left"/>
        <w:rPr>
          <w:rFonts w:asciiTheme="minorHAnsi" w:hAnsiTheme="minorHAnsi"/>
          <w:color w:val="auto"/>
        </w:rPr>
      </w:pPr>
      <w:r w:rsidRPr="009F5412">
        <w:rPr>
          <w:rFonts w:asciiTheme="minorHAnsi" w:hAnsiTheme="minorHAnsi"/>
          <w:color w:val="auto"/>
        </w:rPr>
        <w:br w:type="page"/>
      </w:r>
    </w:p>
    <w:bookmarkStart w:id="0" w:name="_Toc3910406" w:displacedByCustomXml="next"/>
    <w:sdt>
      <w:sdtPr>
        <w:rPr>
          <w:rFonts w:asciiTheme="minorHAnsi" w:eastAsiaTheme="minorHAnsi" w:hAnsiTheme="minorHAnsi" w:cstheme="minorBidi"/>
          <w:b w:val="0"/>
          <w:color w:val="auto"/>
          <w:sz w:val="24"/>
          <w:szCs w:val="22"/>
          <w:lang w:val="en-AU"/>
        </w:rPr>
        <w:id w:val="420065906"/>
        <w:docPartObj>
          <w:docPartGallery w:val="Table of Contents"/>
          <w:docPartUnique/>
        </w:docPartObj>
      </w:sdtPr>
      <w:sdtEndPr>
        <w:rPr>
          <w:bCs/>
          <w:noProof/>
        </w:rPr>
      </w:sdtEndPr>
      <w:sdtContent>
        <w:p w14:paraId="59A57B19" w14:textId="71F801F2" w:rsidR="00B36397" w:rsidRPr="008D773A" w:rsidRDefault="00AD4A68" w:rsidP="008D773A">
          <w:pPr>
            <w:pStyle w:val="TOCHeading"/>
          </w:pPr>
          <w:r w:rsidRPr="008D773A">
            <w:t>Table of C</w:t>
          </w:r>
          <w:r w:rsidR="00B36397" w:rsidRPr="008D773A">
            <w:t>ontents</w:t>
          </w:r>
          <w:bookmarkEnd w:id="0"/>
        </w:p>
        <w:p w14:paraId="435E58C4" w14:textId="626E4504" w:rsidR="00076B29" w:rsidRDefault="00B36397">
          <w:pPr>
            <w:pStyle w:val="TOC1"/>
            <w:tabs>
              <w:tab w:val="right" w:leader="dot" w:pos="9742"/>
            </w:tabs>
            <w:rPr>
              <w:rFonts w:asciiTheme="minorHAnsi" w:eastAsiaTheme="minorEastAsia" w:hAnsiTheme="minorHAnsi"/>
              <w:noProof/>
              <w:color w:val="auto"/>
              <w:sz w:val="22"/>
              <w:lang w:eastAsia="en-AU"/>
            </w:rPr>
          </w:pPr>
          <w:r w:rsidRPr="009F5412">
            <w:rPr>
              <w:rFonts w:asciiTheme="minorHAnsi" w:hAnsiTheme="minorHAnsi"/>
              <w:color w:val="auto"/>
            </w:rPr>
            <w:fldChar w:fldCharType="begin"/>
          </w:r>
          <w:r w:rsidRPr="009F5412">
            <w:rPr>
              <w:rFonts w:asciiTheme="minorHAnsi" w:hAnsiTheme="minorHAnsi"/>
              <w:color w:val="auto"/>
            </w:rPr>
            <w:instrText xml:space="preserve"> TOC \o "1-3" \h \z \u </w:instrText>
          </w:r>
          <w:r w:rsidRPr="009F5412">
            <w:rPr>
              <w:rFonts w:asciiTheme="minorHAnsi" w:hAnsiTheme="minorHAnsi"/>
              <w:color w:val="auto"/>
            </w:rPr>
            <w:fldChar w:fldCharType="separate"/>
          </w:r>
          <w:hyperlink w:anchor="_Toc75364169" w:history="1">
            <w:r w:rsidR="00076B29" w:rsidRPr="00CE512E">
              <w:rPr>
                <w:rStyle w:val="Hyperlink"/>
                <w:noProof/>
              </w:rPr>
              <w:t>1. Introduction</w:t>
            </w:r>
            <w:r w:rsidR="00076B29">
              <w:rPr>
                <w:noProof/>
                <w:webHidden/>
              </w:rPr>
              <w:tab/>
            </w:r>
            <w:r w:rsidR="00076B29">
              <w:rPr>
                <w:noProof/>
                <w:webHidden/>
              </w:rPr>
              <w:fldChar w:fldCharType="begin"/>
            </w:r>
            <w:r w:rsidR="00076B29">
              <w:rPr>
                <w:noProof/>
                <w:webHidden/>
              </w:rPr>
              <w:instrText xml:space="preserve"> PAGEREF _Toc75364169 \h </w:instrText>
            </w:r>
            <w:r w:rsidR="00076B29">
              <w:rPr>
                <w:noProof/>
                <w:webHidden/>
              </w:rPr>
            </w:r>
            <w:r w:rsidR="00076B29">
              <w:rPr>
                <w:noProof/>
                <w:webHidden/>
              </w:rPr>
              <w:fldChar w:fldCharType="separate"/>
            </w:r>
            <w:r w:rsidR="00076B29">
              <w:rPr>
                <w:noProof/>
                <w:webHidden/>
              </w:rPr>
              <w:t>5</w:t>
            </w:r>
            <w:r w:rsidR="00076B29">
              <w:rPr>
                <w:noProof/>
                <w:webHidden/>
              </w:rPr>
              <w:fldChar w:fldCharType="end"/>
            </w:r>
          </w:hyperlink>
        </w:p>
        <w:p w14:paraId="1580273B" w14:textId="7C41AB06" w:rsidR="00076B29" w:rsidRDefault="0000666B">
          <w:pPr>
            <w:pStyle w:val="TOC2"/>
            <w:tabs>
              <w:tab w:val="right" w:leader="dot" w:pos="9742"/>
            </w:tabs>
            <w:rPr>
              <w:rFonts w:asciiTheme="minorHAnsi" w:eastAsiaTheme="minorEastAsia" w:hAnsiTheme="minorHAnsi"/>
              <w:noProof/>
              <w:color w:val="auto"/>
              <w:sz w:val="22"/>
              <w:lang w:eastAsia="en-AU"/>
            </w:rPr>
          </w:pPr>
          <w:hyperlink w:anchor="_Toc75364170" w:history="1">
            <w:r w:rsidR="00076B29" w:rsidRPr="00CE512E">
              <w:rPr>
                <w:rStyle w:val="Hyperlink"/>
                <w:noProof/>
              </w:rPr>
              <w:t>Purpose</w:t>
            </w:r>
            <w:r w:rsidR="00076B29">
              <w:rPr>
                <w:noProof/>
                <w:webHidden/>
              </w:rPr>
              <w:tab/>
            </w:r>
            <w:r w:rsidR="00076B29">
              <w:rPr>
                <w:noProof/>
                <w:webHidden/>
              </w:rPr>
              <w:fldChar w:fldCharType="begin"/>
            </w:r>
            <w:r w:rsidR="00076B29">
              <w:rPr>
                <w:noProof/>
                <w:webHidden/>
              </w:rPr>
              <w:instrText xml:space="preserve"> PAGEREF _Toc75364170 \h </w:instrText>
            </w:r>
            <w:r w:rsidR="00076B29">
              <w:rPr>
                <w:noProof/>
                <w:webHidden/>
              </w:rPr>
            </w:r>
            <w:r w:rsidR="00076B29">
              <w:rPr>
                <w:noProof/>
                <w:webHidden/>
              </w:rPr>
              <w:fldChar w:fldCharType="separate"/>
            </w:r>
            <w:r w:rsidR="00076B29">
              <w:rPr>
                <w:noProof/>
                <w:webHidden/>
              </w:rPr>
              <w:t>5</w:t>
            </w:r>
            <w:r w:rsidR="00076B29">
              <w:rPr>
                <w:noProof/>
                <w:webHidden/>
              </w:rPr>
              <w:fldChar w:fldCharType="end"/>
            </w:r>
          </w:hyperlink>
        </w:p>
        <w:p w14:paraId="706DB59B" w14:textId="15FCD163" w:rsidR="00076B29" w:rsidRDefault="0000666B">
          <w:pPr>
            <w:pStyle w:val="TOC2"/>
            <w:tabs>
              <w:tab w:val="right" w:leader="dot" w:pos="9742"/>
            </w:tabs>
            <w:rPr>
              <w:rFonts w:asciiTheme="minorHAnsi" w:eastAsiaTheme="minorEastAsia" w:hAnsiTheme="minorHAnsi"/>
              <w:noProof/>
              <w:color w:val="auto"/>
              <w:sz w:val="22"/>
              <w:lang w:eastAsia="en-AU"/>
            </w:rPr>
          </w:pPr>
          <w:hyperlink w:anchor="_Toc75364171" w:history="1">
            <w:r w:rsidR="00076B29" w:rsidRPr="00CE512E">
              <w:rPr>
                <w:rStyle w:val="Hyperlink"/>
                <w:noProof/>
              </w:rPr>
              <w:t>Scope</w:t>
            </w:r>
            <w:r w:rsidR="00076B29">
              <w:rPr>
                <w:noProof/>
                <w:webHidden/>
              </w:rPr>
              <w:tab/>
            </w:r>
            <w:r w:rsidR="00076B29">
              <w:rPr>
                <w:noProof/>
                <w:webHidden/>
              </w:rPr>
              <w:fldChar w:fldCharType="begin"/>
            </w:r>
            <w:r w:rsidR="00076B29">
              <w:rPr>
                <w:noProof/>
                <w:webHidden/>
              </w:rPr>
              <w:instrText xml:space="preserve"> PAGEREF _Toc75364171 \h </w:instrText>
            </w:r>
            <w:r w:rsidR="00076B29">
              <w:rPr>
                <w:noProof/>
                <w:webHidden/>
              </w:rPr>
            </w:r>
            <w:r w:rsidR="00076B29">
              <w:rPr>
                <w:noProof/>
                <w:webHidden/>
              </w:rPr>
              <w:fldChar w:fldCharType="separate"/>
            </w:r>
            <w:r w:rsidR="00076B29">
              <w:rPr>
                <w:noProof/>
                <w:webHidden/>
              </w:rPr>
              <w:t>5</w:t>
            </w:r>
            <w:r w:rsidR="00076B29">
              <w:rPr>
                <w:noProof/>
                <w:webHidden/>
              </w:rPr>
              <w:fldChar w:fldCharType="end"/>
            </w:r>
          </w:hyperlink>
        </w:p>
        <w:p w14:paraId="3BDCFDD6" w14:textId="201F6481" w:rsidR="00076B29" w:rsidRDefault="0000666B">
          <w:pPr>
            <w:pStyle w:val="TOC2"/>
            <w:tabs>
              <w:tab w:val="right" w:leader="dot" w:pos="9742"/>
            </w:tabs>
            <w:rPr>
              <w:rFonts w:asciiTheme="minorHAnsi" w:eastAsiaTheme="minorEastAsia" w:hAnsiTheme="minorHAnsi"/>
              <w:noProof/>
              <w:color w:val="auto"/>
              <w:sz w:val="22"/>
              <w:lang w:eastAsia="en-AU"/>
            </w:rPr>
          </w:pPr>
          <w:hyperlink w:anchor="_Toc75364172" w:history="1">
            <w:r w:rsidR="00076B29" w:rsidRPr="00CE512E">
              <w:rPr>
                <w:rStyle w:val="Hyperlink"/>
                <w:noProof/>
              </w:rPr>
              <w:t>Definitions</w:t>
            </w:r>
            <w:r w:rsidR="00076B29">
              <w:rPr>
                <w:noProof/>
                <w:webHidden/>
              </w:rPr>
              <w:tab/>
            </w:r>
            <w:r w:rsidR="00076B29">
              <w:rPr>
                <w:noProof/>
                <w:webHidden/>
              </w:rPr>
              <w:fldChar w:fldCharType="begin"/>
            </w:r>
            <w:r w:rsidR="00076B29">
              <w:rPr>
                <w:noProof/>
                <w:webHidden/>
              </w:rPr>
              <w:instrText xml:space="preserve"> PAGEREF _Toc75364172 \h </w:instrText>
            </w:r>
            <w:r w:rsidR="00076B29">
              <w:rPr>
                <w:noProof/>
                <w:webHidden/>
              </w:rPr>
            </w:r>
            <w:r w:rsidR="00076B29">
              <w:rPr>
                <w:noProof/>
                <w:webHidden/>
              </w:rPr>
              <w:fldChar w:fldCharType="separate"/>
            </w:r>
            <w:r w:rsidR="00076B29">
              <w:rPr>
                <w:noProof/>
                <w:webHidden/>
              </w:rPr>
              <w:t>6</w:t>
            </w:r>
            <w:r w:rsidR="00076B29">
              <w:rPr>
                <w:noProof/>
                <w:webHidden/>
              </w:rPr>
              <w:fldChar w:fldCharType="end"/>
            </w:r>
          </w:hyperlink>
        </w:p>
        <w:p w14:paraId="2802BE67" w14:textId="52279AD9" w:rsidR="00076B29" w:rsidRDefault="0000666B">
          <w:pPr>
            <w:pStyle w:val="TOC2"/>
            <w:tabs>
              <w:tab w:val="right" w:leader="dot" w:pos="9742"/>
            </w:tabs>
            <w:rPr>
              <w:rFonts w:asciiTheme="minorHAnsi" w:eastAsiaTheme="minorEastAsia" w:hAnsiTheme="minorHAnsi"/>
              <w:noProof/>
              <w:color w:val="auto"/>
              <w:sz w:val="22"/>
              <w:lang w:eastAsia="en-AU"/>
            </w:rPr>
          </w:pPr>
          <w:hyperlink w:anchor="_Toc75364173" w:history="1">
            <w:r w:rsidR="00076B29" w:rsidRPr="00CE512E">
              <w:rPr>
                <w:rStyle w:val="Hyperlink"/>
                <w:noProof/>
              </w:rPr>
              <w:t>References</w:t>
            </w:r>
            <w:r w:rsidR="00076B29">
              <w:rPr>
                <w:noProof/>
                <w:webHidden/>
              </w:rPr>
              <w:tab/>
            </w:r>
            <w:r w:rsidR="00076B29">
              <w:rPr>
                <w:noProof/>
                <w:webHidden/>
              </w:rPr>
              <w:fldChar w:fldCharType="begin"/>
            </w:r>
            <w:r w:rsidR="00076B29">
              <w:rPr>
                <w:noProof/>
                <w:webHidden/>
              </w:rPr>
              <w:instrText xml:space="preserve"> PAGEREF _Toc75364173 \h </w:instrText>
            </w:r>
            <w:r w:rsidR="00076B29">
              <w:rPr>
                <w:noProof/>
                <w:webHidden/>
              </w:rPr>
            </w:r>
            <w:r w:rsidR="00076B29">
              <w:rPr>
                <w:noProof/>
                <w:webHidden/>
              </w:rPr>
              <w:fldChar w:fldCharType="separate"/>
            </w:r>
            <w:r w:rsidR="00076B29">
              <w:rPr>
                <w:noProof/>
                <w:webHidden/>
              </w:rPr>
              <w:t>6</w:t>
            </w:r>
            <w:r w:rsidR="00076B29">
              <w:rPr>
                <w:noProof/>
                <w:webHidden/>
              </w:rPr>
              <w:fldChar w:fldCharType="end"/>
            </w:r>
          </w:hyperlink>
        </w:p>
        <w:p w14:paraId="0C4F5016" w14:textId="71F16399" w:rsidR="00076B29" w:rsidRDefault="0000666B">
          <w:pPr>
            <w:pStyle w:val="TOC1"/>
            <w:tabs>
              <w:tab w:val="right" w:leader="dot" w:pos="9742"/>
            </w:tabs>
            <w:rPr>
              <w:rFonts w:asciiTheme="minorHAnsi" w:eastAsiaTheme="minorEastAsia" w:hAnsiTheme="minorHAnsi"/>
              <w:noProof/>
              <w:color w:val="auto"/>
              <w:sz w:val="22"/>
              <w:lang w:eastAsia="en-AU"/>
            </w:rPr>
          </w:pPr>
          <w:hyperlink w:anchor="_Toc75364174" w:history="1">
            <w:r w:rsidR="00076B29" w:rsidRPr="00CE512E">
              <w:rPr>
                <w:rStyle w:val="Hyperlink"/>
                <w:noProof/>
              </w:rPr>
              <w:t>2. Overall Description</w:t>
            </w:r>
            <w:r w:rsidR="00076B29">
              <w:rPr>
                <w:noProof/>
                <w:webHidden/>
              </w:rPr>
              <w:tab/>
            </w:r>
            <w:r w:rsidR="00076B29">
              <w:rPr>
                <w:noProof/>
                <w:webHidden/>
              </w:rPr>
              <w:fldChar w:fldCharType="begin"/>
            </w:r>
            <w:r w:rsidR="00076B29">
              <w:rPr>
                <w:noProof/>
                <w:webHidden/>
              </w:rPr>
              <w:instrText xml:space="preserve"> PAGEREF _Toc75364174 \h </w:instrText>
            </w:r>
            <w:r w:rsidR="00076B29">
              <w:rPr>
                <w:noProof/>
                <w:webHidden/>
              </w:rPr>
            </w:r>
            <w:r w:rsidR="00076B29">
              <w:rPr>
                <w:noProof/>
                <w:webHidden/>
              </w:rPr>
              <w:fldChar w:fldCharType="separate"/>
            </w:r>
            <w:r w:rsidR="00076B29">
              <w:rPr>
                <w:noProof/>
                <w:webHidden/>
              </w:rPr>
              <w:t>7</w:t>
            </w:r>
            <w:r w:rsidR="00076B29">
              <w:rPr>
                <w:noProof/>
                <w:webHidden/>
              </w:rPr>
              <w:fldChar w:fldCharType="end"/>
            </w:r>
          </w:hyperlink>
        </w:p>
        <w:p w14:paraId="59C00739" w14:textId="7B769FCE" w:rsidR="00076B29" w:rsidRDefault="0000666B">
          <w:pPr>
            <w:pStyle w:val="TOC2"/>
            <w:tabs>
              <w:tab w:val="right" w:leader="dot" w:pos="9742"/>
            </w:tabs>
            <w:rPr>
              <w:rFonts w:asciiTheme="minorHAnsi" w:eastAsiaTheme="minorEastAsia" w:hAnsiTheme="minorHAnsi"/>
              <w:noProof/>
              <w:color w:val="auto"/>
              <w:sz w:val="22"/>
              <w:lang w:eastAsia="en-AU"/>
            </w:rPr>
          </w:pPr>
          <w:hyperlink w:anchor="_Toc75364175" w:history="1">
            <w:r w:rsidR="00076B29" w:rsidRPr="00CE512E">
              <w:rPr>
                <w:rStyle w:val="Hyperlink"/>
                <w:noProof/>
              </w:rPr>
              <w:t>Writestyler Requirements list</w:t>
            </w:r>
            <w:r w:rsidR="00076B29">
              <w:rPr>
                <w:noProof/>
                <w:webHidden/>
              </w:rPr>
              <w:tab/>
            </w:r>
            <w:r w:rsidR="00076B29">
              <w:rPr>
                <w:noProof/>
                <w:webHidden/>
              </w:rPr>
              <w:fldChar w:fldCharType="begin"/>
            </w:r>
            <w:r w:rsidR="00076B29">
              <w:rPr>
                <w:noProof/>
                <w:webHidden/>
              </w:rPr>
              <w:instrText xml:space="preserve"> PAGEREF _Toc75364175 \h </w:instrText>
            </w:r>
            <w:r w:rsidR="00076B29">
              <w:rPr>
                <w:noProof/>
                <w:webHidden/>
              </w:rPr>
            </w:r>
            <w:r w:rsidR="00076B29">
              <w:rPr>
                <w:noProof/>
                <w:webHidden/>
              </w:rPr>
              <w:fldChar w:fldCharType="separate"/>
            </w:r>
            <w:r w:rsidR="00076B29">
              <w:rPr>
                <w:noProof/>
                <w:webHidden/>
              </w:rPr>
              <w:t>7</w:t>
            </w:r>
            <w:r w:rsidR="00076B29">
              <w:rPr>
                <w:noProof/>
                <w:webHidden/>
              </w:rPr>
              <w:fldChar w:fldCharType="end"/>
            </w:r>
          </w:hyperlink>
        </w:p>
        <w:p w14:paraId="36E20E7E" w14:textId="2B68DCD1" w:rsidR="00076B29" w:rsidRDefault="0000666B">
          <w:pPr>
            <w:pStyle w:val="TOC2"/>
            <w:tabs>
              <w:tab w:val="right" w:leader="dot" w:pos="9742"/>
            </w:tabs>
            <w:rPr>
              <w:rFonts w:asciiTheme="minorHAnsi" w:eastAsiaTheme="minorEastAsia" w:hAnsiTheme="minorHAnsi"/>
              <w:noProof/>
              <w:color w:val="auto"/>
              <w:sz w:val="22"/>
              <w:lang w:eastAsia="en-AU"/>
            </w:rPr>
          </w:pPr>
          <w:hyperlink w:anchor="_Toc75364176" w:history="1">
            <w:r w:rsidR="00076B29" w:rsidRPr="00CE512E">
              <w:rPr>
                <w:rStyle w:val="Hyperlink"/>
                <w:noProof/>
              </w:rPr>
              <w:t>User Characteristics &amp; User Stories</w:t>
            </w:r>
            <w:r w:rsidR="00076B29">
              <w:rPr>
                <w:noProof/>
                <w:webHidden/>
              </w:rPr>
              <w:tab/>
            </w:r>
            <w:r w:rsidR="00076B29">
              <w:rPr>
                <w:noProof/>
                <w:webHidden/>
              </w:rPr>
              <w:fldChar w:fldCharType="begin"/>
            </w:r>
            <w:r w:rsidR="00076B29">
              <w:rPr>
                <w:noProof/>
                <w:webHidden/>
              </w:rPr>
              <w:instrText xml:space="preserve"> PAGEREF _Toc75364176 \h </w:instrText>
            </w:r>
            <w:r w:rsidR="00076B29">
              <w:rPr>
                <w:noProof/>
                <w:webHidden/>
              </w:rPr>
            </w:r>
            <w:r w:rsidR="00076B29">
              <w:rPr>
                <w:noProof/>
                <w:webHidden/>
              </w:rPr>
              <w:fldChar w:fldCharType="separate"/>
            </w:r>
            <w:r w:rsidR="00076B29">
              <w:rPr>
                <w:noProof/>
                <w:webHidden/>
              </w:rPr>
              <w:t>8</w:t>
            </w:r>
            <w:r w:rsidR="00076B29">
              <w:rPr>
                <w:noProof/>
                <w:webHidden/>
              </w:rPr>
              <w:fldChar w:fldCharType="end"/>
            </w:r>
          </w:hyperlink>
        </w:p>
        <w:p w14:paraId="1952CA1F" w14:textId="1544B644" w:rsidR="00076B29" w:rsidRDefault="0000666B">
          <w:pPr>
            <w:pStyle w:val="TOC3"/>
            <w:tabs>
              <w:tab w:val="right" w:leader="dot" w:pos="9742"/>
            </w:tabs>
            <w:rPr>
              <w:rFonts w:asciiTheme="minorHAnsi" w:eastAsiaTheme="minorEastAsia" w:hAnsiTheme="minorHAnsi"/>
              <w:noProof/>
              <w:color w:val="auto"/>
              <w:sz w:val="22"/>
              <w:lang w:eastAsia="en-AU"/>
            </w:rPr>
          </w:pPr>
          <w:hyperlink w:anchor="_Toc75364177" w:history="1">
            <w:r w:rsidR="00076B29" w:rsidRPr="00CE512E">
              <w:rPr>
                <w:rStyle w:val="Hyperlink"/>
                <w:noProof/>
              </w:rPr>
              <w:t>Administrator</w:t>
            </w:r>
            <w:r w:rsidR="00076B29">
              <w:rPr>
                <w:noProof/>
                <w:webHidden/>
              </w:rPr>
              <w:tab/>
            </w:r>
            <w:r w:rsidR="00076B29">
              <w:rPr>
                <w:noProof/>
                <w:webHidden/>
              </w:rPr>
              <w:fldChar w:fldCharType="begin"/>
            </w:r>
            <w:r w:rsidR="00076B29">
              <w:rPr>
                <w:noProof/>
                <w:webHidden/>
              </w:rPr>
              <w:instrText xml:space="preserve"> PAGEREF _Toc75364177 \h </w:instrText>
            </w:r>
            <w:r w:rsidR="00076B29">
              <w:rPr>
                <w:noProof/>
                <w:webHidden/>
              </w:rPr>
            </w:r>
            <w:r w:rsidR="00076B29">
              <w:rPr>
                <w:noProof/>
                <w:webHidden/>
              </w:rPr>
              <w:fldChar w:fldCharType="separate"/>
            </w:r>
            <w:r w:rsidR="00076B29">
              <w:rPr>
                <w:noProof/>
                <w:webHidden/>
              </w:rPr>
              <w:t>8</w:t>
            </w:r>
            <w:r w:rsidR="00076B29">
              <w:rPr>
                <w:noProof/>
                <w:webHidden/>
              </w:rPr>
              <w:fldChar w:fldCharType="end"/>
            </w:r>
          </w:hyperlink>
        </w:p>
        <w:p w14:paraId="1820D2A4" w14:textId="24276C60" w:rsidR="00076B29" w:rsidRDefault="0000666B">
          <w:pPr>
            <w:pStyle w:val="TOC3"/>
            <w:tabs>
              <w:tab w:val="right" w:leader="dot" w:pos="9742"/>
            </w:tabs>
            <w:rPr>
              <w:rFonts w:asciiTheme="minorHAnsi" w:eastAsiaTheme="minorEastAsia" w:hAnsiTheme="minorHAnsi"/>
              <w:noProof/>
              <w:color w:val="auto"/>
              <w:sz w:val="22"/>
              <w:lang w:eastAsia="en-AU"/>
            </w:rPr>
          </w:pPr>
          <w:hyperlink w:anchor="_Toc75364178" w:history="1">
            <w:r w:rsidR="00076B29" w:rsidRPr="00CE512E">
              <w:rPr>
                <w:rStyle w:val="Hyperlink"/>
                <w:noProof/>
              </w:rPr>
              <w:t>Schools</w:t>
            </w:r>
            <w:r w:rsidR="00076B29">
              <w:rPr>
                <w:noProof/>
                <w:webHidden/>
              </w:rPr>
              <w:tab/>
            </w:r>
            <w:r w:rsidR="00076B29">
              <w:rPr>
                <w:noProof/>
                <w:webHidden/>
              </w:rPr>
              <w:fldChar w:fldCharType="begin"/>
            </w:r>
            <w:r w:rsidR="00076B29">
              <w:rPr>
                <w:noProof/>
                <w:webHidden/>
              </w:rPr>
              <w:instrText xml:space="preserve"> PAGEREF _Toc75364178 \h </w:instrText>
            </w:r>
            <w:r w:rsidR="00076B29">
              <w:rPr>
                <w:noProof/>
                <w:webHidden/>
              </w:rPr>
            </w:r>
            <w:r w:rsidR="00076B29">
              <w:rPr>
                <w:noProof/>
                <w:webHidden/>
              </w:rPr>
              <w:fldChar w:fldCharType="separate"/>
            </w:r>
            <w:r w:rsidR="00076B29">
              <w:rPr>
                <w:noProof/>
                <w:webHidden/>
              </w:rPr>
              <w:t>8</w:t>
            </w:r>
            <w:r w:rsidR="00076B29">
              <w:rPr>
                <w:noProof/>
                <w:webHidden/>
              </w:rPr>
              <w:fldChar w:fldCharType="end"/>
            </w:r>
          </w:hyperlink>
        </w:p>
        <w:p w14:paraId="3E3DAD14" w14:textId="76A3A47F" w:rsidR="00076B29" w:rsidRDefault="0000666B">
          <w:pPr>
            <w:pStyle w:val="TOC3"/>
            <w:tabs>
              <w:tab w:val="right" w:leader="dot" w:pos="9742"/>
            </w:tabs>
            <w:rPr>
              <w:rFonts w:asciiTheme="minorHAnsi" w:eastAsiaTheme="minorEastAsia" w:hAnsiTheme="minorHAnsi"/>
              <w:noProof/>
              <w:color w:val="auto"/>
              <w:sz w:val="22"/>
              <w:lang w:eastAsia="en-AU"/>
            </w:rPr>
          </w:pPr>
          <w:hyperlink w:anchor="_Toc75364179" w:history="1">
            <w:r w:rsidR="00076B29" w:rsidRPr="00CE512E">
              <w:rPr>
                <w:rStyle w:val="Hyperlink"/>
                <w:noProof/>
              </w:rPr>
              <w:t>Teachers</w:t>
            </w:r>
            <w:r w:rsidR="00076B29">
              <w:rPr>
                <w:noProof/>
                <w:webHidden/>
              </w:rPr>
              <w:tab/>
            </w:r>
            <w:r w:rsidR="00076B29">
              <w:rPr>
                <w:noProof/>
                <w:webHidden/>
              </w:rPr>
              <w:fldChar w:fldCharType="begin"/>
            </w:r>
            <w:r w:rsidR="00076B29">
              <w:rPr>
                <w:noProof/>
                <w:webHidden/>
              </w:rPr>
              <w:instrText xml:space="preserve"> PAGEREF _Toc75364179 \h </w:instrText>
            </w:r>
            <w:r w:rsidR="00076B29">
              <w:rPr>
                <w:noProof/>
                <w:webHidden/>
              </w:rPr>
            </w:r>
            <w:r w:rsidR="00076B29">
              <w:rPr>
                <w:noProof/>
                <w:webHidden/>
              </w:rPr>
              <w:fldChar w:fldCharType="separate"/>
            </w:r>
            <w:r w:rsidR="00076B29">
              <w:rPr>
                <w:noProof/>
                <w:webHidden/>
              </w:rPr>
              <w:t>9</w:t>
            </w:r>
            <w:r w:rsidR="00076B29">
              <w:rPr>
                <w:noProof/>
                <w:webHidden/>
              </w:rPr>
              <w:fldChar w:fldCharType="end"/>
            </w:r>
          </w:hyperlink>
        </w:p>
        <w:p w14:paraId="5F25A763" w14:textId="0BD2921A" w:rsidR="00076B29" w:rsidRDefault="0000666B">
          <w:pPr>
            <w:pStyle w:val="TOC3"/>
            <w:tabs>
              <w:tab w:val="right" w:leader="dot" w:pos="9742"/>
            </w:tabs>
            <w:rPr>
              <w:rFonts w:asciiTheme="minorHAnsi" w:eastAsiaTheme="minorEastAsia" w:hAnsiTheme="minorHAnsi"/>
              <w:noProof/>
              <w:color w:val="auto"/>
              <w:sz w:val="22"/>
              <w:lang w:eastAsia="en-AU"/>
            </w:rPr>
          </w:pPr>
          <w:hyperlink w:anchor="_Toc75364180" w:history="1">
            <w:r w:rsidR="00076B29" w:rsidRPr="00CE512E">
              <w:rPr>
                <w:rStyle w:val="Hyperlink"/>
                <w:noProof/>
              </w:rPr>
              <w:t>Students</w:t>
            </w:r>
            <w:r w:rsidR="00076B29">
              <w:rPr>
                <w:noProof/>
                <w:webHidden/>
              </w:rPr>
              <w:tab/>
            </w:r>
            <w:r w:rsidR="00076B29">
              <w:rPr>
                <w:noProof/>
                <w:webHidden/>
              </w:rPr>
              <w:fldChar w:fldCharType="begin"/>
            </w:r>
            <w:r w:rsidR="00076B29">
              <w:rPr>
                <w:noProof/>
                <w:webHidden/>
              </w:rPr>
              <w:instrText xml:space="preserve"> PAGEREF _Toc75364180 \h </w:instrText>
            </w:r>
            <w:r w:rsidR="00076B29">
              <w:rPr>
                <w:noProof/>
                <w:webHidden/>
              </w:rPr>
            </w:r>
            <w:r w:rsidR="00076B29">
              <w:rPr>
                <w:noProof/>
                <w:webHidden/>
              </w:rPr>
              <w:fldChar w:fldCharType="separate"/>
            </w:r>
            <w:r w:rsidR="00076B29">
              <w:rPr>
                <w:noProof/>
                <w:webHidden/>
              </w:rPr>
              <w:t>10</w:t>
            </w:r>
            <w:r w:rsidR="00076B29">
              <w:rPr>
                <w:noProof/>
                <w:webHidden/>
              </w:rPr>
              <w:fldChar w:fldCharType="end"/>
            </w:r>
          </w:hyperlink>
        </w:p>
        <w:p w14:paraId="429379F9" w14:textId="413C352B" w:rsidR="00076B29" w:rsidRDefault="0000666B">
          <w:pPr>
            <w:pStyle w:val="TOC2"/>
            <w:tabs>
              <w:tab w:val="right" w:leader="dot" w:pos="9742"/>
            </w:tabs>
            <w:rPr>
              <w:rFonts w:asciiTheme="minorHAnsi" w:eastAsiaTheme="minorEastAsia" w:hAnsiTheme="minorHAnsi"/>
              <w:noProof/>
              <w:color w:val="auto"/>
              <w:sz w:val="22"/>
              <w:lang w:eastAsia="en-AU"/>
            </w:rPr>
          </w:pPr>
          <w:hyperlink w:anchor="_Toc75364181" w:history="1">
            <w:r w:rsidR="00076B29" w:rsidRPr="00CE512E">
              <w:rPr>
                <w:rStyle w:val="Hyperlink"/>
                <w:noProof/>
              </w:rPr>
              <w:t>User Stories</w:t>
            </w:r>
            <w:r w:rsidR="00076B29">
              <w:rPr>
                <w:noProof/>
                <w:webHidden/>
              </w:rPr>
              <w:tab/>
            </w:r>
            <w:r w:rsidR="00076B29">
              <w:rPr>
                <w:noProof/>
                <w:webHidden/>
              </w:rPr>
              <w:fldChar w:fldCharType="begin"/>
            </w:r>
            <w:r w:rsidR="00076B29">
              <w:rPr>
                <w:noProof/>
                <w:webHidden/>
              </w:rPr>
              <w:instrText xml:space="preserve"> PAGEREF _Toc75364181 \h </w:instrText>
            </w:r>
            <w:r w:rsidR="00076B29">
              <w:rPr>
                <w:noProof/>
                <w:webHidden/>
              </w:rPr>
            </w:r>
            <w:r w:rsidR="00076B29">
              <w:rPr>
                <w:noProof/>
                <w:webHidden/>
              </w:rPr>
              <w:fldChar w:fldCharType="separate"/>
            </w:r>
            <w:r w:rsidR="00076B29">
              <w:rPr>
                <w:noProof/>
                <w:webHidden/>
              </w:rPr>
              <w:t>11</w:t>
            </w:r>
            <w:r w:rsidR="00076B29">
              <w:rPr>
                <w:noProof/>
                <w:webHidden/>
              </w:rPr>
              <w:fldChar w:fldCharType="end"/>
            </w:r>
          </w:hyperlink>
        </w:p>
        <w:p w14:paraId="2EBB2CB6" w14:textId="4B467B18" w:rsidR="00076B29" w:rsidRDefault="0000666B">
          <w:pPr>
            <w:pStyle w:val="TOC2"/>
            <w:tabs>
              <w:tab w:val="right" w:leader="dot" w:pos="9742"/>
            </w:tabs>
            <w:rPr>
              <w:rFonts w:asciiTheme="minorHAnsi" w:eastAsiaTheme="minorEastAsia" w:hAnsiTheme="minorHAnsi"/>
              <w:noProof/>
              <w:color w:val="auto"/>
              <w:sz w:val="22"/>
              <w:lang w:eastAsia="en-AU"/>
            </w:rPr>
          </w:pPr>
          <w:hyperlink w:anchor="_Toc75364182" w:history="1">
            <w:r w:rsidR="00076B29" w:rsidRPr="00CE512E">
              <w:rPr>
                <w:rStyle w:val="Hyperlink"/>
                <w:noProof/>
              </w:rPr>
              <w:t>Flow Charts</w:t>
            </w:r>
            <w:r w:rsidR="00076B29">
              <w:rPr>
                <w:noProof/>
                <w:webHidden/>
              </w:rPr>
              <w:tab/>
            </w:r>
            <w:r w:rsidR="00076B29">
              <w:rPr>
                <w:noProof/>
                <w:webHidden/>
              </w:rPr>
              <w:fldChar w:fldCharType="begin"/>
            </w:r>
            <w:r w:rsidR="00076B29">
              <w:rPr>
                <w:noProof/>
                <w:webHidden/>
              </w:rPr>
              <w:instrText xml:space="preserve"> PAGEREF _Toc75364182 \h </w:instrText>
            </w:r>
            <w:r w:rsidR="00076B29">
              <w:rPr>
                <w:noProof/>
                <w:webHidden/>
              </w:rPr>
            </w:r>
            <w:r w:rsidR="00076B29">
              <w:rPr>
                <w:noProof/>
                <w:webHidden/>
              </w:rPr>
              <w:fldChar w:fldCharType="separate"/>
            </w:r>
            <w:r w:rsidR="00076B29">
              <w:rPr>
                <w:noProof/>
                <w:webHidden/>
              </w:rPr>
              <w:t>13</w:t>
            </w:r>
            <w:r w:rsidR="00076B29">
              <w:rPr>
                <w:noProof/>
                <w:webHidden/>
              </w:rPr>
              <w:fldChar w:fldCharType="end"/>
            </w:r>
          </w:hyperlink>
        </w:p>
        <w:p w14:paraId="5DAF0121" w14:textId="77F4D125" w:rsidR="00076B29" w:rsidRDefault="0000666B">
          <w:pPr>
            <w:pStyle w:val="TOC3"/>
            <w:tabs>
              <w:tab w:val="right" w:leader="dot" w:pos="9742"/>
            </w:tabs>
            <w:rPr>
              <w:rFonts w:asciiTheme="minorHAnsi" w:eastAsiaTheme="minorEastAsia" w:hAnsiTheme="minorHAnsi"/>
              <w:noProof/>
              <w:color w:val="auto"/>
              <w:sz w:val="22"/>
              <w:lang w:eastAsia="en-AU"/>
            </w:rPr>
          </w:pPr>
          <w:hyperlink w:anchor="_Toc75364183" w:history="1">
            <w:r w:rsidR="00076B29" w:rsidRPr="00CE512E">
              <w:rPr>
                <w:rStyle w:val="Hyperlink"/>
                <w:noProof/>
              </w:rPr>
              <w:t>School Admin Flow</w:t>
            </w:r>
            <w:r w:rsidR="00076B29">
              <w:rPr>
                <w:noProof/>
                <w:webHidden/>
              </w:rPr>
              <w:tab/>
            </w:r>
            <w:r w:rsidR="00076B29">
              <w:rPr>
                <w:noProof/>
                <w:webHidden/>
              </w:rPr>
              <w:fldChar w:fldCharType="begin"/>
            </w:r>
            <w:r w:rsidR="00076B29">
              <w:rPr>
                <w:noProof/>
                <w:webHidden/>
              </w:rPr>
              <w:instrText xml:space="preserve"> PAGEREF _Toc75364183 \h </w:instrText>
            </w:r>
            <w:r w:rsidR="00076B29">
              <w:rPr>
                <w:noProof/>
                <w:webHidden/>
              </w:rPr>
            </w:r>
            <w:r w:rsidR="00076B29">
              <w:rPr>
                <w:noProof/>
                <w:webHidden/>
              </w:rPr>
              <w:fldChar w:fldCharType="separate"/>
            </w:r>
            <w:r w:rsidR="00076B29">
              <w:rPr>
                <w:noProof/>
                <w:webHidden/>
              </w:rPr>
              <w:t>13</w:t>
            </w:r>
            <w:r w:rsidR="00076B29">
              <w:rPr>
                <w:noProof/>
                <w:webHidden/>
              </w:rPr>
              <w:fldChar w:fldCharType="end"/>
            </w:r>
          </w:hyperlink>
        </w:p>
        <w:p w14:paraId="1DCB45FA" w14:textId="1DBC5B7A" w:rsidR="00076B29" w:rsidRDefault="0000666B">
          <w:pPr>
            <w:pStyle w:val="TOC3"/>
            <w:tabs>
              <w:tab w:val="right" w:leader="dot" w:pos="9742"/>
            </w:tabs>
            <w:rPr>
              <w:rFonts w:asciiTheme="minorHAnsi" w:eastAsiaTheme="minorEastAsia" w:hAnsiTheme="minorHAnsi"/>
              <w:noProof/>
              <w:color w:val="auto"/>
              <w:sz w:val="22"/>
              <w:lang w:eastAsia="en-AU"/>
            </w:rPr>
          </w:pPr>
          <w:hyperlink w:anchor="_Toc75364184" w:history="1">
            <w:r w:rsidR="00076B29" w:rsidRPr="00CE512E">
              <w:rPr>
                <w:rStyle w:val="Hyperlink"/>
                <w:noProof/>
              </w:rPr>
              <w:t>Teachers Flow</w:t>
            </w:r>
            <w:r w:rsidR="00076B29">
              <w:rPr>
                <w:noProof/>
                <w:webHidden/>
              </w:rPr>
              <w:tab/>
            </w:r>
            <w:r w:rsidR="00076B29">
              <w:rPr>
                <w:noProof/>
                <w:webHidden/>
              </w:rPr>
              <w:fldChar w:fldCharType="begin"/>
            </w:r>
            <w:r w:rsidR="00076B29">
              <w:rPr>
                <w:noProof/>
                <w:webHidden/>
              </w:rPr>
              <w:instrText xml:space="preserve"> PAGEREF _Toc75364184 \h </w:instrText>
            </w:r>
            <w:r w:rsidR="00076B29">
              <w:rPr>
                <w:noProof/>
                <w:webHidden/>
              </w:rPr>
            </w:r>
            <w:r w:rsidR="00076B29">
              <w:rPr>
                <w:noProof/>
                <w:webHidden/>
              </w:rPr>
              <w:fldChar w:fldCharType="separate"/>
            </w:r>
            <w:r w:rsidR="00076B29">
              <w:rPr>
                <w:noProof/>
                <w:webHidden/>
              </w:rPr>
              <w:t>14</w:t>
            </w:r>
            <w:r w:rsidR="00076B29">
              <w:rPr>
                <w:noProof/>
                <w:webHidden/>
              </w:rPr>
              <w:fldChar w:fldCharType="end"/>
            </w:r>
          </w:hyperlink>
        </w:p>
        <w:p w14:paraId="1A484C62" w14:textId="7C741694" w:rsidR="00076B29" w:rsidRDefault="0000666B">
          <w:pPr>
            <w:pStyle w:val="TOC3"/>
            <w:tabs>
              <w:tab w:val="right" w:leader="dot" w:pos="9742"/>
            </w:tabs>
            <w:rPr>
              <w:rFonts w:asciiTheme="minorHAnsi" w:eastAsiaTheme="minorEastAsia" w:hAnsiTheme="minorHAnsi"/>
              <w:noProof/>
              <w:color w:val="auto"/>
              <w:sz w:val="22"/>
              <w:lang w:eastAsia="en-AU"/>
            </w:rPr>
          </w:pPr>
          <w:hyperlink w:anchor="_Toc75364185" w:history="1">
            <w:r w:rsidR="00076B29" w:rsidRPr="00CE512E">
              <w:rPr>
                <w:rStyle w:val="Hyperlink"/>
                <w:noProof/>
              </w:rPr>
              <w:t>Student Flow</w:t>
            </w:r>
            <w:r w:rsidR="00076B29">
              <w:rPr>
                <w:noProof/>
                <w:webHidden/>
              </w:rPr>
              <w:tab/>
            </w:r>
            <w:r w:rsidR="00076B29">
              <w:rPr>
                <w:noProof/>
                <w:webHidden/>
              </w:rPr>
              <w:fldChar w:fldCharType="begin"/>
            </w:r>
            <w:r w:rsidR="00076B29">
              <w:rPr>
                <w:noProof/>
                <w:webHidden/>
              </w:rPr>
              <w:instrText xml:space="preserve"> PAGEREF _Toc75364185 \h </w:instrText>
            </w:r>
            <w:r w:rsidR="00076B29">
              <w:rPr>
                <w:noProof/>
                <w:webHidden/>
              </w:rPr>
            </w:r>
            <w:r w:rsidR="00076B29">
              <w:rPr>
                <w:noProof/>
                <w:webHidden/>
              </w:rPr>
              <w:fldChar w:fldCharType="separate"/>
            </w:r>
            <w:r w:rsidR="00076B29">
              <w:rPr>
                <w:noProof/>
                <w:webHidden/>
              </w:rPr>
              <w:t>15</w:t>
            </w:r>
            <w:r w:rsidR="00076B29">
              <w:rPr>
                <w:noProof/>
                <w:webHidden/>
              </w:rPr>
              <w:fldChar w:fldCharType="end"/>
            </w:r>
          </w:hyperlink>
        </w:p>
        <w:p w14:paraId="62A706CB" w14:textId="1BAAA012" w:rsidR="00076B29" w:rsidRDefault="0000666B">
          <w:pPr>
            <w:pStyle w:val="TOC2"/>
            <w:tabs>
              <w:tab w:val="right" w:leader="dot" w:pos="9742"/>
            </w:tabs>
            <w:rPr>
              <w:rFonts w:asciiTheme="minorHAnsi" w:eastAsiaTheme="minorEastAsia" w:hAnsiTheme="minorHAnsi"/>
              <w:noProof/>
              <w:color w:val="auto"/>
              <w:sz w:val="22"/>
              <w:lang w:eastAsia="en-AU"/>
            </w:rPr>
          </w:pPr>
          <w:hyperlink w:anchor="_Toc75364186" w:history="1">
            <w:r w:rsidR="00076B29" w:rsidRPr="00CE512E">
              <w:rPr>
                <w:rStyle w:val="Hyperlink"/>
                <w:noProof/>
              </w:rPr>
              <w:t>Pricing Structure</w:t>
            </w:r>
            <w:r w:rsidR="00076B29">
              <w:rPr>
                <w:noProof/>
                <w:webHidden/>
              </w:rPr>
              <w:tab/>
            </w:r>
            <w:r w:rsidR="00076B29">
              <w:rPr>
                <w:noProof/>
                <w:webHidden/>
              </w:rPr>
              <w:fldChar w:fldCharType="begin"/>
            </w:r>
            <w:r w:rsidR="00076B29">
              <w:rPr>
                <w:noProof/>
                <w:webHidden/>
              </w:rPr>
              <w:instrText xml:space="preserve"> PAGEREF _Toc75364186 \h </w:instrText>
            </w:r>
            <w:r w:rsidR="00076B29">
              <w:rPr>
                <w:noProof/>
                <w:webHidden/>
              </w:rPr>
            </w:r>
            <w:r w:rsidR="00076B29">
              <w:rPr>
                <w:noProof/>
                <w:webHidden/>
              </w:rPr>
              <w:fldChar w:fldCharType="separate"/>
            </w:r>
            <w:r w:rsidR="00076B29">
              <w:rPr>
                <w:noProof/>
                <w:webHidden/>
              </w:rPr>
              <w:t>16</w:t>
            </w:r>
            <w:r w:rsidR="00076B29">
              <w:rPr>
                <w:noProof/>
                <w:webHidden/>
              </w:rPr>
              <w:fldChar w:fldCharType="end"/>
            </w:r>
          </w:hyperlink>
        </w:p>
        <w:p w14:paraId="3CBC869E" w14:textId="0785DB5E" w:rsidR="00076B29" w:rsidRDefault="0000666B">
          <w:pPr>
            <w:pStyle w:val="TOC3"/>
            <w:tabs>
              <w:tab w:val="right" w:leader="dot" w:pos="9742"/>
            </w:tabs>
            <w:rPr>
              <w:rFonts w:asciiTheme="minorHAnsi" w:eastAsiaTheme="minorEastAsia" w:hAnsiTheme="minorHAnsi"/>
              <w:noProof/>
              <w:color w:val="auto"/>
              <w:sz w:val="22"/>
              <w:lang w:eastAsia="en-AU"/>
            </w:rPr>
          </w:pPr>
          <w:hyperlink w:anchor="_Toc75364187" w:history="1">
            <w:r w:rsidR="00076B29" w:rsidRPr="00CE512E">
              <w:rPr>
                <w:rStyle w:val="Hyperlink"/>
                <w:noProof/>
              </w:rPr>
              <w:t>School Admin Account level discounts  - Bulk Order Discount</w:t>
            </w:r>
            <w:r w:rsidR="00076B29">
              <w:rPr>
                <w:noProof/>
                <w:webHidden/>
              </w:rPr>
              <w:tab/>
            </w:r>
            <w:r w:rsidR="00076B29">
              <w:rPr>
                <w:noProof/>
                <w:webHidden/>
              </w:rPr>
              <w:fldChar w:fldCharType="begin"/>
            </w:r>
            <w:r w:rsidR="00076B29">
              <w:rPr>
                <w:noProof/>
                <w:webHidden/>
              </w:rPr>
              <w:instrText xml:space="preserve"> PAGEREF _Toc75364187 \h </w:instrText>
            </w:r>
            <w:r w:rsidR="00076B29">
              <w:rPr>
                <w:noProof/>
                <w:webHidden/>
              </w:rPr>
            </w:r>
            <w:r w:rsidR="00076B29">
              <w:rPr>
                <w:noProof/>
                <w:webHidden/>
              </w:rPr>
              <w:fldChar w:fldCharType="separate"/>
            </w:r>
            <w:r w:rsidR="00076B29">
              <w:rPr>
                <w:noProof/>
                <w:webHidden/>
              </w:rPr>
              <w:t>17</w:t>
            </w:r>
            <w:r w:rsidR="00076B29">
              <w:rPr>
                <w:noProof/>
                <w:webHidden/>
              </w:rPr>
              <w:fldChar w:fldCharType="end"/>
            </w:r>
          </w:hyperlink>
        </w:p>
        <w:p w14:paraId="27853251" w14:textId="5FD66622" w:rsidR="00076B29" w:rsidRDefault="0000666B">
          <w:pPr>
            <w:pStyle w:val="TOC3"/>
            <w:tabs>
              <w:tab w:val="right" w:leader="dot" w:pos="9742"/>
            </w:tabs>
            <w:rPr>
              <w:rFonts w:asciiTheme="minorHAnsi" w:eastAsiaTheme="minorEastAsia" w:hAnsiTheme="minorHAnsi"/>
              <w:noProof/>
              <w:color w:val="auto"/>
              <w:sz w:val="22"/>
              <w:lang w:eastAsia="en-AU"/>
            </w:rPr>
          </w:pPr>
          <w:hyperlink w:anchor="_Toc75364188" w:history="1">
            <w:r w:rsidR="00076B29" w:rsidRPr="00CE512E">
              <w:rPr>
                <w:rStyle w:val="Hyperlink"/>
                <w:noProof/>
              </w:rPr>
              <w:t>Features:</w:t>
            </w:r>
            <w:r w:rsidR="00076B29">
              <w:rPr>
                <w:noProof/>
                <w:webHidden/>
              </w:rPr>
              <w:tab/>
            </w:r>
            <w:r w:rsidR="00076B29">
              <w:rPr>
                <w:noProof/>
                <w:webHidden/>
              </w:rPr>
              <w:fldChar w:fldCharType="begin"/>
            </w:r>
            <w:r w:rsidR="00076B29">
              <w:rPr>
                <w:noProof/>
                <w:webHidden/>
              </w:rPr>
              <w:instrText xml:space="preserve"> PAGEREF _Toc75364188 \h </w:instrText>
            </w:r>
            <w:r w:rsidR="00076B29">
              <w:rPr>
                <w:noProof/>
                <w:webHidden/>
              </w:rPr>
            </w:r>
            <w:r w:rsidR="00076B29">
              <w:rPr>
                <w:noProof/>
                <w:webHidden/>
              </w:rPr>
              <w:fldChar w:fldCharType="separate"/>
            </w:r>
            <w:r w:rsidR="00076B29">
              <w:rPr>
                <w:noProof/>
                <w:webHidden/>
              </w:rPr>
              <w:t>17</w:t>
            </w:r>
            <w:r w:rsidR="00076B29">
              <w:rPr>
                <w:noProof/>
                <w:webHidden/>
              </w:rPr>
              <w:fldChar w:fldCharType="end"/>
            </w:r>
          </w:hyperlink>
        </w:p>
        <w:p w14:paraId="3BE81BE0" w14:textId="65C1F120" w:rsidR="00076B29" w:rsidRDefault="0000666B">
          <w:pPr>
            <w:pStyle w:val="TOC1"/>
            <w:tabs>
              <w:tab w:val="right" w:leader="dot" w:pos="9742"/>
            </w:tabs>
            <w:rPr>
              <w:rFonts w:asciiTheme="minorHAnsi" w:eastAsiaTheme="minorEastAsia" w:hAnsiTheme="minorHAnsi"/>
              <w:noProof/>
              <w:color w:val="auto"/>
              <w:sz w:val="22"/>
              <w:lang w:eastAsia="en-AU"/>
            </w:rPr>
          </w:pPr>
          <w:hyperlink w:anchor="_Toc75364189" w:history="1">
            <w:r w:rsidR="00076B29" w:rsidRPr="00CE512E">
              <w:rPr>
                <w:rStyle w:val="Hyperlink"/>
                <w:noProof/>
              </w:rPr>
              <w:t>3. Functional requirements</w:t>
            </w:r>
            <w:r w:rsidR="00076B29">
              <w:rPr>
                <w:noProof/>
                <w:webHidden/>
              </w:rPr>
              <w:tab/>
            </w:r>
            <w:r w:rsidR="00076B29">
              <w:rPr>
                <w:noProof/>
                <w:webHidden/>
              </w:rPr>
              <w:fldChar w:fldCharType="begin"/>
            </w:r>
            <w:r w:rsidR="00076B29">
              <w:rPr>
                <w:noProof/>
                <w:webHidden/>
              </w:rPr>
              <w:instrText xml:space="preserve"> PAGEREF _Toc75364189 \h </w:instrText>
            </w:r>
            <w:r w:rsidR="00076B29">
              <w:rPr>
                <w:noProof/>
                <w:webHidden/>
              </w:rPr>
            </w:r>
            <w:r w:rsidR="00076B29">
              <w:rPr>
                <w:noProof/>
                <w:webHidden/>
              </w:rPr>
              <w:fldChar w:fldCharType="separate"/>
            </w:r>
            <w:r w:rsidR="00076B29">
              <w:rPr>
                <w:noProof/>
                <w:webHidden/>
              </w:rPr>
              <w:t>20</w:t>
            </w:r>
            <w:r w:rsidR="00076B29">
              <w:rPr>
                <w:noProof/>
                <w:webHidden/>
              </w:rPr>
              <w:fldChar w:fldCharType="end"/>
            </w:r>
          </w:hyperlink>
        </w:p>
        <w:p w14:paraId="52824108" w14:textId="57B8323D" w:rsidR="00076B29" w:rsidRDefault="0000666B">
          <w:pPr>
            <w:pStyle w:val="TOC2"/>
            <w:tabs>
              <w:tab w:val="right" w:leader="dot" w:pos="9742"/>
            </w:tabs>
            <w:rPr>
              <w:rFonts w:asciiTheme="minorHAnsi" w:eastAsiaTheme="minorEastAsia" w:hAnsiTheme="minorHAnsi"/>
              <w:noProof/>
              <w:color w:val="auto"/>
              <w:sz w:val="22"/>
              <w:lang w:eastAsia="en-AU"/>
            </w:rPr>
          </w:pPr>
          <w:hyperlink w:anchor="_Toc75364190" w:history="1">
            <w:r w:rsidR="00076B29" w:rsidRPr="00CE512E">
              <w:rPr>
                <w:rStyle w:val="Hyperlink"/>
                <w:noProof/>
              </w:rPr>
              <w:t>RQ001 User Types</w:t>
            </w:r>
            <w:r w:rsidR="00076B29">
              <w:rPr>
                <w:noProof/>
                <w:webHidden/>
              </w:rPr>
              <w:tab/>
            </w:r>
            <w:r w:rsidR="00076B29">
              <w:rPr>
                <w:noProof/>
                <w:webHidden/>
              </w:rPr>
              <w:fldChar w:fldCharType="begin"/>
            </w:r>
            <w:r w:rsidR="00076B29">
              <w:rPr>
                <w:noProof/>
                <w:webHidden/>
              </w:rPr>
              <w:instrText xml:space="preserve"> PAGEREF _Toc75364190 \h </w:instrText>
            </w:r>
            <w:r w:rsidR="00076B29">
              <w:rPr>
                <w:noProof/>
                <w:webHidden/>
              </w:rPr>
            </w:r>
            <w:r w:rsidR="00076B29">
              <w:rPr>
                <w:noProof/>
                <w:webHidden/>
              </w:rPr>
              <w:fldChar w:fldCharType="separate"/>
            </w:r>
            <w:r w:rsidR="00076B29">
              <w:rPr>
                <w:noProof/>
                <w:webHidden/>
              </w:rPr>
              <w:t>20</w:t>
            </w:r>
            <w:r w:rsidR="00076B29">
              <w:rPr>
                <w:noProof/>
                <w:webHidden/>
              </w:rPr>
              <w:fldChar w:fldCharType="end"/>
            </w:r>
          </w:hyperlink>
        </w:p>
        <w:p w14:paraId="6A05B5E2" w14:textId="7722C752" w:rsidR="00076B29" w:rsidRDefault="0000666B">
          <w:pPr>
            <w:pStyle w:val="TOC2"/>
            <w:tabs>
              <w:tab w:val="right" w:leader="dot" w:pos="9742"/>
            </w:tabs>
            <w:rPr>
              <w:rFonts w:asciiTheme="minorHAnsi" w:eastAsiaTheme="minorEastAsia" w:hAnsiTheme="minorHAnsi"/>
              <w:noProof/>
              <w:color w:val="auto"/>
              <w:sz w:val="22"/>
              <w:lang w:eastAsia="en-AU"/>
            </w:rPr>
          </w:pPr>
          <w:hyperlink w:anchor="_Toc75364191" w:history="1">
            <w:r w:rsidR="00076B29" w:rsidRPr="00CE512E">
              <w:rPr>
                <w:rStyle w:val="Hyperlink"/>
                <w:noProof/>
              </w:rPr>
              <w:t>RQ002 Login</w:t>
            </w:r>
            <w:r w:rsidR="00076B29">
              <w:rPr>
                <w:noProof/>
                <w:webHidden/>
              </w:rPr>
              <w:tab/>
            </w:r>
            <w:r w:rsidR="00076B29">
              <w:rPr>
                <w:noProof/>
                <w:webHidden/>
              </w:rPr>
              <w:fldChar w:fldCharType="begin"/>
            </w:r>
            <w:r w:rsidR="00076B29">
              <w:rPr>
                <w:noProof/>
                <w:webHidden/>
              </w:rPr>
              <w:instrText xml:space="preserve"> PAGEREF _Toc75364191 \h </w:instrText>
            </w:r>
            <w:r w:rsidR="00076B29">
              <w:rPr>
                <w:noProof/>
                <w:webHidden/>
              </w:rPr>
            </w:r>
            <w:r w:rsidR="00076B29">
              <w:rPr>
                <w:noProof/>
                <w:webHidden/>
              </w:rPr>
              <w:fldChar w:fldCharType="separate"/>
            </w:r>
            <w:r w:rsidR="00076B29">
              <w:rPr>
                <w:noProof/>
                <w:webHidden/>
              </w:rPr>
              <w:t>20</w:t>
            </w:r>
            <w:r w:rsidR="00076B29">
              <w:rPr>
                <w:noProof/>
                <w:webHidden/>
              </w:rPr>
              <w:fldChar w:fldCharType="end"/>
            </w:r>
          </w:hyperlink>
        </w:p>
        <w:p w14:paraId="781F811B" w14:textId="028BC48C" w:rsidR="00076B29" w:rsidRDefault="0000666B">
          <w:pPr>
            <w:pStyle w:val="TOC2"/>
            <w:tabs>
              <w:tab w:val="right" w:leader="dot" w:pos="9742"/>
            </w:tabs>
            <w:rPr>
              <w:rFonts w:asciiTheme="minorHAnsi" w:eastAsiaTheme="minorEastAsia" w:hAnsiTheme="minorHAnsi"/>
              <w:noProof/>
              <w:color w:val="auto"/>
              <w:sz w:val="22"/>
              <w:lang w:eastAsia="en-AU"/>
            </w:rPr>
          </w:pPr>
          <w:hyperlink w:anchor="_Toc75364192" w:history="1">
            <w:r w:rsidR="00076B29" w:rsidRPr="00CE512E">
              <w:rPr>
                <w:rStyle w:val="Hyperlink"/>
                <w:noProof/>
              </w:rPr>
              <w:t>RQ003 Registration</w:t>
            </w:r>
            <w:r w:rsidR="00076B29">
              <w:rPr>
                <w:noProof/>
                <w:webHidden/>
              </w:rPr>
              <w:tab/>
            </w:r>
            <w:r w:rsidR="00076B29">
              <w:rPr>
                <w:noProof/>
                <w:webHidden/>
              </w:rPr>
              <w:fldChar w:fldCharType="begin"/>
            </w:r>
            <w:r w:rsidR="00076B29">
              <w:rPr>
                <w:noProof/>
                <w:webHidden/>
              </w:rPr>
              <w:instrText xml:space="preserve"> PAGEREF _Toc75364192 \h </w:instrText>
            </w:r>
            <w:r w:rsidR="00076B29">
              <w:rPr>
                <w:noProof/>
                <w:webHidden/>
              </w:rPr>
            </w:r>
            <w:r w:rsidR="00076B29">
              <w:rPr>
                <w:noProof/>
                <w:webHidden/>
              </w:rPr>
              <w:fldChar w:fldCharType="separate"/>
            </w:r>
            <w:r w:rsidR="00076B29">
              <w:rPr>
                <w:noProof/>
                <w:webHidden/>
              </w:rPr>
              <w:t>21</w:t>
            </w:r>
            <w:r w:rsidR="00076B29">
              <w:rPr>
                <w:noProof/>
                <w:webHidden/>
              </w:rPr>
              <w:fldChar w:fldCharType="end"/>
            </w:r>
          </w:hyperlink>
        </w:p>
        <w:p w14:paraId="6BA8D920" w14:textId="72B1E62D" w:rsidR="00076B29" w:rsidRDefault="0000666B">
          <w:pPr>
            <w:pStyle w:val="TOC2"/>
            <w:tabs>
              <w:tab w:val="right" w:leader="dot" w:pos="9742"/>
            </w:tabs>
            <w:rPr>
              <w:rFonts w:asciiTheme="minorHAnsi" w:eastAsiaTheme="minorEastAsia" w:hAnsiTheme="minorHAnsi"/>
              <w:noProof/>
              <w:color w:val="auto"/>
              <w:sz w:val="22"/>
              <w:lang w:eastAsia="en-AU"/>
            </w:rPr>
          </w:pPr>
          <w:hyperlink w:anchor="_Toc75364193" w:history="1">
            <w:r w:rsidR="00076B29" w:rsidRPr="00CE512E">
              <w:rPr>
                <w:rStyle w:val="Hyperlink"/>
                <w:noProof/>
              </w:rPr>
              <w:t>RQ004 Payment Method</w:t>
            </w:r>
            <w:r w:rsidR="00076B29">
              <w:rPr>
                <w:noProof/>
                <w:webHidden/>
              </w:rPr>
              <w:tab/>
            </w:r>
            <w:r w:rsidR="00076B29">
              <w:rPr>
                <w:noProof/>
                <w:webHidden/>
              </w:rPr>
              <w:fldChar w:fldCharType="begin"/>
            </w:r>
            <w:r w:rsidR="00076B29">
              <w:rPr>
                <w:noProof/>
                <w:webHidden/>
              </w:rPr>
              <w:instrText xml:space="preserve"> PAGEREF _Toc75364193 \h </w:instrText>
            </w:r>
            <w:r w:rsidR="00076B29">
              <w:rPr>
                <w:noProof/>
                <w:webHidden/>
              </w:rPr>
            </w:r>
            <w:r w:rsidR="00076B29">
              <w:rPr>
                <w:noProof/>
                <w:webHidden/>
              </w:rPr>
              <w:fldChar w:fldCharType="separate"/>
            </w:r>
            <w:r w:rsidR="00076B29">
              <w:rPr>
                <w:noProof/>
                <w:webHidden/>
              </w:rPr>
              <w:t>22</w:t>
            </w:r>
            <w:r w:rsidR="00076B29">
              <w:rPr>
                <w:noProof/>
                <w:webHidden/>
              </w:rPr>
              <w:fldChar w:fldCharType="end"/>
            </w:r>
          </w:hyperlink>
        </w:p>
        <w:p w14:paraId="479E8541" w14:textId="1CD6472C" w:rsidR="00076B29" w:rsidRDefault="0000666B">
          <w:pPr>
            <w:pStyle w:val="TOC2"/>
            <w:tabs>
              <w:tab w:val="right" w:leader="dot" w:pos="9742"/>
            </w:tabs>
            <w:rPr>
              <w:rFonts w:asciiTheme="minorHAnsi" w:eastAsiaTheme="minorEastAsia" w:hAnsiTheme="minorHAnsi"/>
              <w:noProof/>
              <w:color w:val="auto"/>
              <w:sz w:val="22"/>
              <w:lang w:eastAsia="en-AU"/>
            </w:rPr>
          </w:pPr>
          <w:hyperlink w:anchor="_Toc75364194" w:history="1">
            <w:r w:rsidR="00076B29" w:rsidRPr="00CE512E">
              <w:rPr>
                <w:rStyle w:val="Hyperlink"/>
                <w:noProof/>
              </w:rPr>
              <w:t>RQ005 Forgot Password</w:t>
            </w:r>
            <w:r w:rsidR="00076B29">
              <w:rPr>
                <w:noProof/>
                <w:webHidden/>
              </w:rPr>
              <w:tab/>
            </w:r>
            <w:r w:rsidR="00076B29">
              <w:rPr>
                <w:noProof/>
                <w:webHidden/>
              </w:rPr>
              <w:fldChar w:fldCharType="begin"/>
            </w:r>
            <w:r w:rsidR="00076B29">
              <w:rPr>
                <w:noProof/>
                <w:webHidden/>
              </w:rPr>
              <w:instrText xml:space="preserve"> PAGEREF _Toc75364194 \h </w:instrText>
            </w:r>
            <w:r w:rsidR="00076B29">
              <w:rPr>
                <w:noProof/>
                <w:webHidden/>
              </w:rPr>
            </w:r>
            <w:r w:rsidR="00076B29">
              <w:rPr>
                <w:noProof/>
                <w:webHidden/>
              </w:rPr>
              <w:fldChar w:fldCharType="separate"/>
            </w:r>
            <w:r w:rsidR="00076B29">
              <w:rPr>
                <w:noProof/>
                <w:webHidden/>
              </w:rPr>
              <w:t>22</w:t>
            </w:r>
            <w:r w:rsidR="00076B29">
              <w:rPr>
                <w:noProof/>
                <w:webHidden/>
              </w:rPr>
              <w:fldChar w:fldCharType="end"/>
            </w:r>
          </w:hyperlink>
        </w:p>
        <w:p w14:paraId="276AE65B" w14:textId="302D54DE" w:rsidR="00076B29" w:rsidRDefault="0000666B">
          <w:pPr>
            <w:pStyle w:val="TOC2"/>
            <w:tabs>
              <w:tab w:val="right" w:leader="dot" w:pos="9742"/>
            </w:tabs>
            <w:rPr>
              <w:rFonts w:asciiTheme="minorHAnsi" w:eastAsiaTheme="minorEastAsia" w:hAnsiTheme="minorHAnsi"/>
              <w:noProof/>
              <w:color w:val="auto"/>
              <w:sz w:val="22"/>
              <w:lang w:eastAsia="en-AU"/>
            </w:rPr>
          </w:pPr>
          <w:hyperlink w:anchor="_Toc75364195" w:history="1">
            <w:r w:rsidR="00076B29" w:rsidRPr="00CE512E">
              <w:rPr>
                <w:rStyle w:val="Hyperlink"/>
                <w:noProof/>
              </w:rPr>
              <w:t>RQ006 Grades</w:t>
            </w:r>
            <w:r w:rsidR="00076B29">
              <w:rPr>
                <w:noProof/>
                <w:webHidden/>
              </w:rPr>
              <w:tab/>
            </w:r>
            <w:r w:rsidR="00076B29">
              <w:rPr>
                <w:noProof/>
                <w:webHidden/>
              </w:rPr>
              <w:fldChar w:fldCharType="begin"/>
            </w:r>
            <w:r w:rsidR="00076B29">
              <w:rPr>
                <w:noProof/>
                <w:webHidden/>
              </w:rPr>
              <w:instrText xml:space="preserve"> PAGEREF _Toc75364195 \h </w:instrText>
            </w:r>
            <w:r w:rsidR="00076B29">
              <w:rPr>
                <w:noProof/>
                <w:webHidden/>
              </w:rPr>
            </w:r>
            <w:r w:rsidR="00076B29">
              <w:rPr>
                <w:noProof/>
                <w:webHidden/>
              </w:rPr>
              <w:fldChar w:fldCharType="separate"/>
            </w:r>
            <w:r w:rsidR="00076B29">
              <w:rPr>
                <w:noProof/>
                <w:webHidden/>
              </w:rPr>
              <w:t>22</w:t>
            </w:r>
            <w:r w:rsidR="00076B29">
              <w:rPr>
                <w:noProof/>
                <w:webHidden/>
              </w:rPr>
              <w:fldChar w:fldCharType="end"/>
            </w:r>
          </w:hyperlink>
        </w:p>
        <w:p w14:paraId="4B13FF6F" w14:textId="58DAA279" w:rsidR="00076B29" w:rsidRDefault="0000666B">
          <w:pPr>
            <w:pStyle w:val="TOC2"/>
            <w:tabs>
              <w:tab w:val="right" w:leader="dot" w:pos="9742"/>
            </w:tabs>
            <w:rPr>
              <w:rFonts w:asciiTheme="minorHAnsi" w:eastAsiaTheme="minorEastAsia" w:hAnsiTheme="minorHAnsi"/>
              <w:noProof/>
              <w:color w:val="auto"/>
              <w:sz w:val="22"/>
              <w:lang w:eastAsia="en-AU"/>
            </w:rPr>
          </w:pPr>
          <w:hyperlink w:anchor="_Toc75364196" w:history="1">
            <w:r w:rsidR="00076B29" w:rsidRPr="00CE512E">
              <w:rPr>
                <w:rStyle w:val="Hyperlink"/>
                <w:noProof/>
              </w:rPr>
              <w:t>RQ007 Levels</w:t>
            </w:r>
            <w:r w:rsidR="00076B29">
              <w:rPr>
                <w:noProof/>
                <w:webHidden/>
              </w:rPr>
              <w:tab/>
            </w:r>
            <w:r w:rsidR="00076B29">
              <w:rPr>
                <w:noProof/>
                <w:webHidden/>
              </w:rPr>
              <w:fldChar w:fldCharType="begin"/>
            </w:r>
            <w:r w:rsidR="00076B29">
              <w:rPr>
                <w:noProof/>
                <w:webHidden/>
              </w:rPr>
              <w:instrText xml:space="preserve"> PAGEREF _Toc75364196 \h </w:instrText>
            </w:r>
            <w:r w:rsidR="00076B29">
              <w:rPr>
                <w:noProof/>
                <w:webHidden/>
              </w:rPr>
            </w:r>
            <w:r w:rsidR="00076B29">
              <w:rPr>
                <w:noProof/>
                <w:webHidden/>
              </w:rPr>
              <w:fldChar w:fldCharType="separate"/>
            </w:r>
            <w:r w:rsidR="00076B29">
              <w:rPr>
                <w:noProof/>
                <w:webHidden/>
              </w:rPr>
              <w:t>23</w:t>
            </w:r>
            <w:r w:rsidR="00076B29">
              <w:rPr>
                <w:noProof/>
                <w:webHidden/>
              </w:rPr>
              <w:fldChar w:fldCharType="end"/>
            </w:r>
          </w:hyperlink>
        </w:p>
        <w:p w14:paraId="593B1F03" w14:textId="6E08F2BA" w:rsidR="00076B29" w:rsidRDefault="0000666B">
          <w:pPr>
            <w:pStyle w:val="TOC2"/>
            <w:tabs>
              <w:tab w:val="right" w:leader="dot" w:pos="9742"/>
            </w:tabs>
            <w:rPr>
              <w:rFonts w:asciiTheme="minorHAnsi" w:eastAsiaTheme="minorEastAsia" w:hAnsiTheme="minorHAnsi"/>
              <w:noProof/>
              <w:color w:val="auto"/>
              <w:sz w:val="22"/>
              <w:lang w:eastAsia="en-AU"/>
            </w:rPr>
          </w:pPr>
          <w:hyperlink w:anchor="_Toc75364197" w:history="1">
            <w:r w:rsidR="00076B29" w:rsidRPr="00CE512E">
              <w:rPr>
                <w:rStyle w:val="Hyperlink"/>
                <w:noProof/>
              </w:rPr>
              <w:t>RQ008 Genres</w:t>
            </w:r>
            <w:r w:rsidR="00076B29">
              <w:rPr>
                <w:noProof/>
                <w:webHidden/>
              </w:rPr>
              <w:tab/>
            </w:r>
            <w:r w:rsidR="00076B29">
              <w:rPr>
                <w:noProof/>
                <w:webHidden/>
              </w:rPr>
              <w:fldChar w:fldCharType="begin"/>
            </w:r>
            <w:r w:rsidR="00076B29">
              <w:rPr>
                <w:noProof/>
                <w:webHidden/>
              </w:rPr>
              <w:instrText xml:space="preserve"> PAGEREF _Toc75364197 \h </w:instrText>
            </w:r>
            <w:r w:rsidR="00076B29">
              <w:rPr>
                <w:noProof/>
                <w:webHidden/>
              </w:rPr>
            </w:r>
            <w:r w:rsidR="00076B29">
              <w:rPr>
                <w:noProof/>
                <w:webHidden/>
              </w:rPr>
              <w:fldChar w:fldCharType="separate"/>
            </w:r>
            <w:r w:rsidR="00076B29">
              <w:rPr>
                <w:noProof/>
                <w:webHidden/>
              </w:rPr>
              <w:t>23</w:t>
            </w:r>
            <w:r w:rsidR="00076B29">
              <w:rPr>
                <w:noProof/>
                <w:webHidden/>
              </w:rPr>
              <w:fldChar w:fldCharType="end"/>
            </w:r>
          </w:hyperlink>
        </w:p>
        <w:p w14:paraId="4C21A030" w14:textId="01B79684" w:rsidR="00076B29" w:rsidRDefault="0000666B">
          <w:pPr>
            <w:pStyle w:val="TOC2"/>
            <w:tabs>
              <w:tab w:val="right" w:leader="dot" w:pos="9742"/>
            </w:tabs>
            <w:rPr>
              <w:rFonts w:asciiTheme="minorHAnsi" w:eastAsiaTheme="minorEastAsia" w:hAnsiTheme="minorHAnsi"/>
              <w:noProof/>
              <w:color w:val="auto"/>
              <w:sz w:val="22"/>
              <w:lang w:eastAsia="en-AU"/>
            </w:rPr>
          </w:pPr>
          <w:hyperlink w:anchor="_Toc75364198" w:history="1">
            <w:r w:rsidR="00076B29" w:rsidRPr="00CE512E">
              <w:rPr>
                <w:rStyle w:val="Hyperlink"/>
                <w:noProof/>
              </w:rPr>
              <w:t>RQ009 My Dashboard</w:t>
            </w:r>
            <w:r w:rsidR="00076B29">
              <w:rPr>
                <w:noProof/>
                <w:webHidden/>
              </w:rPr>
              <w:tab/>
            </w:r>
            <w:r w:rsidR="00076B29">
              <w:rPr>
                <w:noProof/>
                <w:webHidden/>
              </w:rPr>
              <w:fldChar w:fldCharType="begin"/>
            </w:r>
            <w:r w:rsidR="00076B29">
              <w:rPr>
                <w:noProof/>
                <w:webHidden/>
              </w:rPr>
              <w:instrText xml:space="preserve"> PAGEREF _Toc75364198 \h </w:instrText>
            </w:r>
            <w:r w:rsidR="00076B29">
              <w:rPr>
                <w:noProof/>
                <w:webHidden/>
              </w:rPr>
            </w:r>
            <w:r w:rsidR="00076B29">
              <w:rPr>
                <w:noProof/>
                <w:webHidden/>
              </w:rPr>
              <w:fldChar w:fldCharType="separate"/>
            </w:r>
            <w:r w:rsidR="00076B29">
              <w:rPr>
                <w:noProof/>
                <w:webHidden/>
              </w:rPr>
              <w:t>24</w:t>
            </w:r>
            <w:r w:rsidR="00076B29">
              <w:rPr>
                <w:noProof/>
                <w:webHidden/>
              </w:rPr>
              <w:fldChar w:fldCharType="end"/>
            </w:r>
          </w:hyperlink>
        </w:p>
        <w:p w14:paraId="410B3312" w14:textId="68FF9D1F" w:rsidR="00076B29" w:rsidRDefault="0000666B">
          <w:pPr>
            <w:pStyle w:val="TOC2"/>
            <w:tabs>
              <w:tab w:val="right" w:leader="dot" w:pos="9742"/>
            </w:tabs>
            <w:rPr>
              <w:rFonts w:asciiTheme="minorHAnsi" w:eastAsiaTheme="minorEastAsia" w:hAnsiTheme="minorHAnsi"/>
              <w:noProof/>
              <w:color w:val="auto"/>
              <w:sz w:val="22"/>
              <w:lang w:eastAsia="en-AU"/>
            </w:rPr>
          </w:pPr>
          <w:hyperlink w:anchor="_Toc75364199" w:history="1">
            <w:r w:rsidR="00076B29" w:rsidRPr="00CE512E">
              <w:rPr>
                <w:rStyle w:val="Hyperlink"/>
                <w:noProof/>
              </w:rPr>
              <w:t>RQ010 My Portfolio</w:t>
            </w:r>
            <w:r w:rsidR="00076B29">
              <w:rPr>
                <w:noProof/>
                <w:webHidden/>
              </w:rPr>
              <w:tab/>
            </w:r>
            <w:r w:rsidR="00076B29">
              <w:rPr>
                <w:noProof/>
                <w:webHidden/>
              </w:rPr>
              <w:fldChar w:fldCharType="begin"/>
            </w:r>
            <w:r w:rsidR="00076B29">
              <w:rPr>
                <w:noProof/>
                <w:webHidden/>
              </w:rPr>
              <w:instrText xml:space="preserve"> PAGEREF _Toc75364199 \h </w:instrText>
            </w:r>
            <w:r w:rsidR="00076B29">
              <w:rPr>
                <w:noProof/>
                <w:webHidden/>
              </w:rPr>
            </w:r>
            <w:r w:rsidR="00076B29">
              <w:rPr>
                <w:noProof/>
                <w:webHidden/>
              </w:rPr>
              <w:fldChar w:fldCharType="separate"/>
            </w:r>
            <w:r w:rsidR="00076B29">
              <w:rPr>
                <w:noProof/>
                <w:webHidden/>
              </w:rPr>
              <w:t>28</w:t>
            </w:r>
            <w:r w:rsidR="00076B29">
              <w:rPr>
                <w:noProof/>
                <w:webHidden/>
              </w:rPr>
              <w:fldChar w:fldCharType="end"/>
            </w:r>
          </w:hyperlink>
        </w:p>
        <w:p w14:paraId="65B30703" w14:textId="3DB0D1F8" w:rsidR="00076B29" w:rsidRDefault="0000666B">
          <w:pPr>
            <w:pStyle w:val="TOC2"/>
            <w:tabs>
              <w:tab w:val="right" w:leader="dot" w:pos="9742"/>
            </w:tabs>
            <w:rPr>
              <w:rFonts w:asciiTheme="minorHAnsi" w:eastAsiaTheme="minorEastAsia" w:hAnsiTheme="minorHAnsi"/>
              <w:noProof/>
              <w:color w:val="auto"/>
              <w:sz w:val="22"/>
              <w:lang w:eastAsia="en-AU"/>
            </w:rPr>
          </w:pPr>
          <w:hyperlink w:anchor="_Toc75364200" w:history="1">
            <w:r w:rsidR="00076B29" w:rsidRPr="00CE512E">
              <w:rPr>
                <w:rStyle w:val="Hyperlink"/>
                <w:noProof/>
              </w:rPr>
              <w:t>RQ0011 My Classes</w:t>
            </w:r>
            <w:r w:rsidR="00076B29">
              <w:rPr>
                <w:noProof/>
                <w:webHidden/>
              </w:rPr>
              <w:tab/>
            </w:r>
            <w:r w:rsidR="00076B29">
              <w:rPr>
                <w:noProof/>
                <w:webHidden/>
              </w:rPr>
              <w:fldChar w:fldCharType="begin"/>
            </w:r>
            <w:r w:rsidR="00076B29">
              <w:rPr>
                <w:noProof/>
                <w:webHidden/>
              </w:rPr>
              <w:instrText xml:space="preserve"> PAGEREF _Toc75364200 \h </w:instrText>
            </w:r>
            <w:r w:rsidR="00076B29">
              <w:rPr>
                <w:noProof/>
                <w:webHidden/>
              </w:rPr>
            </w:r>
            <w:r w:rsidR="00076B29">
              <w:rPr>
                <w:noProof/>
                <w:webHidden/>
              </w:rPr>
              <w:fldChar w:fldCharType="separate"/>
            </w:r>
            <w:r w:rsidR="00076B29">
              <w:rPr>
                <w:noProof/>
                <w:webHidden/>
              </w:rPr>
              <w:t>28</w:t>
            </w:r>
            <w:r w:rsidR="00076B29">
              <w:rPr>
                <w:noProof/>
                <w:webHidden/>
              </w:rPr>
              <w:fldChar w:fldCharType="end"/>
            </w:r>
          </w:hyperlink>
        </w:p>
        <w:p w14:paraId="2020F740" w14:textId="6CDDED80" w:rsidR="00076B29" w:rsidRDefault="0000666B">
          <w:pPr>
            <w:pStyle w:val="TOC2"/>
            <w:tabs>
              <w:tab w:val="right" w:leader="dot" w:pos="9742"/>
            </w:tabs>
            <w:rPr>
              <w:rFonts w:asciiTheme="minorHAnsi" w:eastAsiaTheme="minorEastAsia" w:hAnsiTheme="minorHAnsi"/>
              <w:noProof/>
              <w:color w:val="auto"/>
              <w:sz w:val="22"/>
              <w:lang w:eastAsia="en-AU"/>
            </w:rPr>
          </w:pPr>
          <w:hyperlink w:anchor="_Toc75364201" w:history="1">
            <w:r w:rsidR="00076B29" w:rsidRPr="00CE512E">
              <w:rPr>
                <w:rStyle w:val="Hyperlink"/>
                <w:noProof/>
              </w:rPr>
              <w:t>RQ0012 Manage Students</w:t>
            </w:r>
            <w:r w:rsidR="00076B29">
              <w:rPr>
                <w:noProof/>
                <w:webHidden/>
              </w:rPr>
              <w:tab/>
            </w:r>
            <w:r w:rsidR="00076B29">
              <w:rPr>
                <w:noProof/>
                <w:webHidden/>
              </w:rPr>
              <w:fldChar w:fldCharType="begin"/>
            </w:r>
            <w:r w:rsidR="00076B29">
              <w:rPr>
                <w:noProof/>
                <w:webHidden/>
              </w:rPr>
              <w:instrText xml:space="preserve"> PAGEREF _Toc75364201 \h </w:instrText>
            </w:r>
            <w:r w:rsidR="00076B29">
              <w:rPr>
                <w:noProof/>
                <w:webHidden/>
              </w:rPr>
            </w:r>
            <w:r w:rsidR="00076B29">
              <w:rPr>
                <w:noProof/>
                <w:webHidden/>
              </w:rPr>
              <w:fldChar w:fldCharType="separate"/>
            </w:r>
            <w:r w:rsidR="00076B29">
              <w:rPr>
                <w:noProof/>
                <w:webHidden/>
              </w:rPr>
              <w:t>28</w:t>
            </w:r>
            <w:r w:rsidR="00076B29">
              <w:rPr>
                <w:noProof/>
                <w:webHidden/>
              </w:rPr>
              <w:fldChar w:fldCharType="end"/>
            </w:r>
          </w:hyperlink>
        </w:p>
        <w:p w14:paraId="2BBA2113" w14:textId="35C0E95E" w:rsidR="00076B29" w:rsidRDefault="0000666B">
          <w:pPr>
            <w:pStyle w:val="TOC2"/>
            <w:tabs>
              <w:tab w:val="right" w:leader="dot" w:pos="9742"/>
            </w:tabs>
            <w:rPr>
              <w:rFonts w:asciiTheme="minorHAnsi" w:eastAsiaTheme="minorEastAsia" w:hAnsiTheme="minorHAnsi"/>
              <w:noProof/>
              <w:color w:val="auto"/>
              <w:sz w:val="22"/>
              <w:lang w:eastAsia="en-AU"/>
            </w:rPr>
          </w:pPr>
          <w:hyperlink w:anchor="_Toc75364202" w:history="1">
            <w:r w:rsidR="00076B29" w:rsidRPr="00CE512E">
              <w:rPr>
                <w:rStyle w:val="Hyperlink"/>
                <w:noProof/>
              </w:rPr>
              <w:t>RQ0013 Teacher Feedbacks</w:t>
            </w:r>
            <w:r w:rsidR="00076B29">
              <w:rPr>
                <w:noProof/>
                <w:webHidden/>
              </w:rPr>
              <w:tab/>
            </w:r>
            <w:r w:rsidR="00076B29">
              <w:rPr>
                <w:noProof/>
                <w:webHidden/>
              </w:rPr>
              <w:fldChar w:fldCharType="begin"/>
            </w:r>
            <w:r w:rsidR="00076B29">
              <w:rPr>
                <w:noProof/>
                <w:webHidden/>
              </w:rPr>
              <w:instrText xml:space="preserve"> PAGEREF _Toc75364202 \h </w:instrText>
            </w:r>
            <w:r w:rsidR="00076B29">
              <w:rPr>
                <w:noProof/>
                <w:webHidden/>
              </w:rPr>
            </w:r>
            <w:r w:rsidR="00076B29">
              <w:rPr>
                <w:noProof/>
                <w:webHidden/>
              </w:rPr>
              <w:fldChar w:fldCharType="separate"/>
            </w:r>
            <w:r w:rsidR="00076B29">
              <w:rPr>
                <w:noProof/>
                <w:webHidden/>
              </w:rPr>
              <w:t>29</w:t>
            </w:r>
            <w:r w:rsidR="00076B29">
              <w:rPr>
                <w:noProof/>
                <w:webHidden/>
              </w:rPr>
              <w:fldChar w:fldCharType="end"/>
            </w:r>
          </w:hyperlink>
        </w:p>
        <w:p w14:paraId="1E93B30A" w14:textId="679A1044" w:rsidR="00076B29" w:rsidRDefault="0000666B">
          <w:pPr>
            <w:pStyle w:val="TOC2"/>
            <w:tabs>
              <w:tab w:val="right" w:leader="dot" w:pos="9742"/>
            </w:tabs>
            <w:rPr>
              <w:rFonts w:asciiTheme="minorHAnsi" w:eastAsiaTheme="minorEastAsia" w:hAnsiTheme="minorHAnsi"/>
              <w:noProof/>
              <w:color w:val="auto"/>
              <w:sz w:val="22"/>
              <w:lang w:eastAsia="en-AU"/>
            </w:rPr>
          </w:pPr>
          <w:hyperlink w:anchor="_Toc75364203" w:history="1">
            <w:r w:rsidR="00076B29" w:rsidRPr="00CE512E">
              <w:rPr>
                <w:rStyle w:val="Hyperlink"/>
                <w:noProof/>
              </w:rPr>
              <w:t>RQ0014 Teacher Assessments/and assignments</w:t>
            </w:r>
            <w:r w:rsidR="00076B29">
              <w:rPr>
                <w:noProof/>
                <w:webHidden/>
              </w:rPr>
              <w:tab/>
            </w:r>
            <w:r w:rsidR="00076B29">
              <w:rPr>
                <w:noProof/>
                <w:webHidden/>
              </w:rPr>
              <w:fldChar w:fldCharType="begin"/>
            </w:r>
            <w:r w:rsidR="00076B29">
              <w:rPr>
                <w:noProof/>
                <w:webHidden/>
              </w:rPr>
              <w:instrText xml:space="preserve"> PAGEREF _Toc75364203 \h </w:instrText>
            </w:r>
            <w:r w:rsidR="00076B29">
              <w:rPr>
                <w:noProof/>
                <w:webHidden/>
              </w:rPr>
            </w:r>
            <w:r w:rsidR="00076B29">
              <w:rPr>
                <w:noProof/>
                <w:webHidden/>
              </w:rPr>
              <w:fldChar w:fldCharType="separate"/>
            </w:r>
            <w:r w:rsidR="00076B29">
              <w:rPr>
                <w:noProof/>
                <w:webHidden/>
              </w:rPr>
              <w:t>29</w:t>
            </w:r>
            <w:r w:rsidR="00076B29">
              <w:rPr>
                <w:noProof/>
                <w:webHidden/>
              </w:rPr>
              <w:fldChar w:fldCharType="end"/>
            </w:r>
          </w:hyperlink>
        </w:p>
        <w:p w14:paraId="23485802" w14:textId="7C30EC8B" w:rsidR="00076B29" w:rsidRDefault="0000666B">
          <w:pPr>
            <w:pStyle w:val="TOC2"/>
            <w:tabs>
              <w:tab w:val="right" w:leader="dot" w:pos="9742"/>
            </w:tabs>
            <w:rPr>
              <w:rFonts w:asciiTheme="minorHAnsi" w:eastAsiaTheme="minorEastAsia" w:hAnsiTheme="minorHAnsi"/>
              <w:noProof/>
              <w:color w:val="auto"/>
              <w:sz w:val="22"/>
              <w:lang w:eastAsia="en-AU"/>
            </w:rPr>
          </w:pPr>
          <w:hyperlink w:anchor="_Toc75364204" w:history="1">
            <w:r w:rsidR="00076B29" w:rsidRPr="00CE512E">
              <w:rPr>
                <w:rStyle w:val="Hyperlink"/>
                <w:noProof/>
              </w:rPr>
              <w:t>RQ0015 Games</w:t>
            </w:r>
            <w:r w:rsidR="00076B29">
              <w:rPr>
                <w:noProof/>
                <w:webHidden/>
              </w:rPr>
              <w:tab/>
            </w:r>
            <w:r w:rsidR="00076B29">
              <w:rPr>
                <w:noProof/>
                <w:webHidden/>
              </w:rPr>
              <w:fldChar w:fldCharType="begin"/>
            </w:r>
            <w:r w:rsidR="00076B29">
              <w:rPr>
                <w:noProof/>
                <w:webHidden/>
              </w:rPr>
              <w:instrText xml:space="preserve"> PAGEREF _Toc75364204 \h </w:instrText>
            </w:r>
            <w:r w:rsidR="00076B29">
              <w:rPr>
                <w:noProof/>
                <w:webHidden/>
              </w:rPr>
            </w:r>
            <w:r w:rsidR="00076B29">
              <w:rPr>
                <w:noProof/>
                <w:webHidden/>
              </w:rPr>
              <w:fldChar w:fldCharType="separate"/>
            </w:r>
            <w:r w:rsidR="00076B29">
              <w:rPr>
                <w:noProof/>
                <w:webHidden/>
              </w:rPr>
              <w:t>29</w:t>
            </w:r>
            <w:r w:rsidR="00076B29">
              <w:rPr>
                <w:noProof/>
                <w:webHidden/>
              </w:rPr>
              <w:fldChar w:fldCharType="end"/>
            </w:r>
          </w:hyperlink>
        </w:p>
        <w:p w14:paraId="2965023F" w14:textId="12B8CDE6" w:rsidR="00076B29" w:rsidRDefault="0000666B">
          <w:pPr>
            <w:pStyle w:val="TOC2"/>
            <w:tabs>
              <w:tab w:val="right" w:leader="dot" w:pos="9742"/>
            </w:tabs>
            <w:rPr>
              <w:rFonts w:asciiTheme="minorHAnsi" w:eastAsiaTheme="minorEastAsia" w:hAnsiTheme="minorHAnsi"/>
              <w:noProof/>
              <w:color w:val="auto"/>
              <w:sz w:val="22"/>
              <w:lang w:eastAsia="en-AU"/>
            </w:rPr>
          </w:pPr>
          <w:hyperlink w:anchor="_Toc75364205" w:history="1">
            <w:r w:rsidR="00076B29" w:rsidRPr="00CE512E">
              <w:rPr>
                <w:rStyle w:val="Hyperlink"/>
                <w:noProof/>
              </w:rPr>
              <w:t>RQ0016 Hall of Fame | Graphic Novels | Teacher &amp; Student Versions Worksheets</w:t>
            </w:r>
            <w:r w:rsidR="00076B29">
              <w:rPr>
                <w:noProof/>
                <w:webHidden/>
              </w:rPr>
              <w:tab/>
            </w:r>
            <w:r w:rsidR="00076B29">
              <w:rPr>
                <w:noProof/>
                <w:webHidden/>
              </w:rPr>
              <w:fldChar w:fldCharType="begin"/>
            </w:r>
            <w:r w:rsidR="00076B29">
              <w:rPr>
                <w:noProof/>
                <w:webHidden/>
              </w:rPr>
              <w:instrText xml:space="preserve"> PAGEREF _Toc75364205 \h </w:instrText>
            </w:r>
            <w:r w:rsidR="00076B29">
              <w:rPr>
                <w:noProof/>
                <w:webHidden/>
              </w:rPr>
            </w:r>
            <w:r w:rsidR="00076B29">
              <w:rPr>
                <w:noProof/>
                <w:webHidden/>
              </w:rPr>
              <w:fldChar w:fldCharType="separate"/>
            </w:r>
            <w:r w:rsidR="00076B29">
              <w:rPr>
                <w:noProof/>
                <w:webHidden/>
              </w:rPr>
              <w:t>30</w:t>
            </w:r>
            <w:r w:rsidR="00076B29">
              <w:rPr>
                <w:noProof/>
                <w:webHidden/>
              </w:rPr>
              <w:fldChar w:fldCharType="end"/>
            </w:r>
          </w:hyperlink>
        </w:p>
        <w:p w14:paraId="2313E33C" w14:textId="0C83F496" w:rsidR="00076B29" w:rsidRDefault="0000666B">
          <w:pPr>
            <w:pStyle w:val="TOC2"/>
            <w:tabs>
              <w:tab w:val="right" w:leader="dot" w:pos="9742"/>
            </w:tabs>
            <w:rPr>
              <w:rFonts w:asciiTheme="minorHAnsi" w:eastAsiaTheme="minorEastAsia" w:hAnsiTheme="minorHAnsi"/>
              <w:noProof/>
              <w:color w:val="auto"/>
              <w:sz w:val="22"/>
              <w:lang w:eastAsia="en-AU"/>
            </w:rPr>
          </w:pPr>
          <w:hyperlink w:anchor="_Toc75364206" w:history="1">
            <w:r w:rsidR="00076B29" w:rsidRPr="00CE512E">
              <w:rPr>
                <w:rStyle w:val="Hyperlink"/>
                <w:noProof/>
              </w:rPr>
              <w:t>RQ0017 My Notebook</w:t>
            </w:r>
            <w:r w:rsidR="00076B29">
              <w:rPr>
                <w:noProof/>
                <w:webHidden/>
              </w:rPr>
              <w:tab/>
            </w:r>
            <w:r w:rsidR="00076B29">
              <w:rPr>
                <w:noProof/>
                <w:webHidden/>
              </w:rPr>
              <w:fldChar w:fldCharType="begin"/>
            </w:r>
            <w:r w:rsidR="00076B29">
              <w:rPr>
                <w:noProof/>
                <w:webHidden/>
              </w:rPr>
              <w:instrText xml:space="preserve"> PAGEREF _Toc75364206 \h </w:instrText>
            </w:r>
            <w:r w:rsidR="00076B29">
              <w:rPr>
                <w:noProof/>
                <w:webHidden/>
              </w:rPr>
            </w:r>
            <w:r w:rsidR="00076B29">
              <w:rPr>
                <w:noProof/>
                <w:webHidden/>
              </w:rPr>
              <w:fldChar w:fldCharType="separate"/>
            </w:r>
            <w:r w:rsidR="00076B29">
              <w:rPr>
                <w:noProof/>
                <w:webHidden/>
              </w:rPr>
              <w:t>30</w:t>
            </w:r>
            <w:r w:rsidR="00076B29">
              <w:rPr>
                <w:noProof/>
                <w:webHidden/>
              </w:rPr>
              <w:fldChar w:fldCharType="end"/>
            </w:r>
          </w:hyperlink>
        </w:p>
        <w:p w14:paraId="4D013F0D" w14:textId="61C938AA" w:rsidR="00076B29" w:rsidRDefault="0000666B">
          <w:pPr>
            <w:pStyle w:val="TOC2"/>
            <w:tabs>
              <w:tab w:val="right" w:leader="dot" w:pos="9742"/>
            </w:tabs>
            <w:rPr>
              <w:rFonts w:asciiTheme="minorHAnsi" w:eastAsiaTheme="minorEastAsia" w:hAnsiTheme="minorHAnsi"/>
              <w:noProof/>
              <w:color w:val="auto"/>
              <w:sz w:val="22"/>
              <w:lang w:eastAsia="en-AU"/>
            </w:rPr>
          </w:pPr>
          <w:hyperlink w:anchor="_Toc75364207" w:history="1">
            <w:r w:rsidR="00076B29" w:rsidRPr="00CE512E">
              <w:rPr>
                <w:rStyle w:val="Hyperlink"/>
                <w:noProof/>
              </w:rPr>
              <w:t>RQ0018 Assessments</w:t>
            </w:r>
            <w:r w:rsidR="00076B29">
              <w:rPr>
                <w:noProof/>
                <w:webHidden/>
              </w:rPr>
              <w:tab/>
            </w:r>
            <w:r w:rsidR="00076B29">
              <w:rPr>
                <w:noProof/>
                <w:webHidden/>
              </w:rPr>
              <w:fldChar w:fldCharType="begin"/>
            </w:r>
            <w:r w:rsidR="00076B29">
              <w:rPr>
                <w:noProof/>
                <w:webHidden/>
              </w:rPr>
              <w:instrText xml:space="preserve"> PAGEREF _Toc75364207 \h </w:instrText>
            </w:r>
            <w:r w:rsidR="00076B29">
              <w:rPr>
                <w:noProof/>
                <w:webHidden/>
              </w:rPr>
            </w:r>
            <w:r w:rsidR="00076B29">
              <w:rPr>
                <w:noProof/>
                <w:webHidden/>
              </w:rPr>
              <w:fldChar w:fldCharType="separate"/>
            </w:r>
            <w:r w:rsidR="00076B29">
              <w:rPr>
                <w:noProof/>
                <w:webHidden/>
              </w:rPr>
              <w:t>30</w:t>
            </w:r>
            <w:r w:rsidR="00076B29">
              <w:rPr>
                <w:noProof/>
                <w:webHidden/>
              </w:rPr>
              <w:fldChar w:fldCharType="end"/>
            </w:r>
          </w:hyperlink>
        </w:p>
        <w:p w14:paraId="43DCAFC9" w14:textId="42318554" w:rsidR="00076B29" w:rsidRDefault="0000666B">
          <w:pPr>
            <w:pStyle w:val="TOC2"/>
            <w:tabs>
              <w:tab w:val="right" w:leader="dot" w:pos="9742"/>
            </w:tabs>
            <w:rPr>
              <w:rFonts w:asciiTheme="minorHAnsi" w:eastAsiaTheme="minorEastAsia" w:hAnsiTheme="minorHAnsi"/>
              <w:noProof/>
              <w:color w:val="auto"/>
              <w:sz w:val="22"/>
              <w:lang w:eastAsia="en-AU"/>
            </w:rPr>
          </w:pPr>
          <w:hyperlink w:anchor="_Toc75364208" w:history="1">
            <w:r w:rsidR="00076B29" w:rsidRPr="00CE512E">
              <w:rPr>
                <w:rStyle w:val="Hyperlink"/>
                <w:noProof/>
              </w:rPr>
              <w:t>RQ0019 Contact Us</w:t>
            </w:r>
            <w:r w:rsidR="00076B29">
              <w:rPr>
                <w:noProof/>
                <w:webHidden/>
              </w:rPr>
              <w:tab/>
            </w:r>
            <w:r w:rsidR="00076B29">
              <w:rPr>
                <w:noProof/>
                <w:webHidden/>
              </w:rPr>
              <w:fldChar w:fldCharType="begin"/>
            </w:r>
            <w:r w:rsidR="00076B29">
              <w:rPr>
                <w:noProof/>
                <w:webHidden/>
              </w:rPr>
              <w:instrText xml:space="preserve"> PAGEREF _Toc75364208 \h </w:instrText>
            </w:r>
            <w:r w:rsidR="00076B29">
              <w:rPr>
                <w:noProof/>
                <w:webHidden/>
              </w:rPr>
            </w:r>
            <w:r w:rsidR="00076B29">
              <w:rPr>
                <w:noProof/>
                <w:webHidden/>
              </w:rPr>
              <w:fldChar w:fldCharType="separate"/>
            </w:r>
            <w:r w:rsidR="00076B29">
              <w:rPr>
                <w:noProof/>
                <w:webHidden/>
              </w:rPr>
              <w:t>31</w:t>
            </w:r>
            <w:r w:rsidR="00076B29">
              <w:rPr>
                <w:noProof/>
                <w:webHidden/>
              </w:rPr>
              <w:fldChar w:fldCharType="end"/>
            </w:r>
          </w:hyperlink>
        </w:p>
        <w:p w14:paraId="0450989A" w14:textId="6B90A7EB" w:rsidR="00076B29" w:rsidRDefault="0000666B">
          <w:pPr>
            <w:pStyle w:val="TOC2"/>
            <w:tabs>
              <w:tab w:val="right" w:leader="dot" w:pos="9742"/>
            </w:tabs>
            <w:rPr>
              <w:rFonts w:asciiTheme="minorHAnsi" w:eastAsiaTheme="minorEastAsia" w:hAnsiTheme="minorHAnsi"/>
              <w:noProof/>
              <w:color w:val="auto"/>
              <w:sz w:val="22"/>
              <w:lang w:eastAsia="en-AU"/>
            </w:rPr>
          </w:pPr>
          <w:hyperlink w:anchor="_Toc75364209" w:history="1">
            <w:r w:rsidR="00076B29" w:rsidRPr="00CE512E">
              <w:rPr>
                <w:rStyle w:val="Hyperlink"/>
                <w:noProof/>
              </w:rPr>
              <w:t>RQ0020 FAQ</w:t>
            </w:r>
            <w:r w:rsidR="00076B29">
              <w:rPr>
                <w:noProof/>
                <w:webHidden/>
              </w:rPr>
              <w:tab/>
            </w:r>
            <w:r w:rsidR="00076B29">
              <w:rPr>
                <w:noProof/>
                <w:webHidden/>
              </w:rPr>
              <w:fldChar w:fldCharType="begin"/>
            </w:r>
            <w:r w:rsidR="00076B29">
              <w:rPr>
                <w:noProof/>
                <w:webHidden/>
              </w:rPr>
              <w:instrText xml:space="preserve"> PAGEREF _Toc75364209 \h </w:instrText>
            </w:r>
            <w:r w:rsidR="00076B29">
              <w:rPr>
                <w:noProof/>
                <w:webHidden/>
              </w:rPr>
            </w:r>
            <w:r w:rsidR="00076B29">
              <w:rPr>
                <w:noProof/>
                <w:webHidden/>
              </w:rPr>
              <w:fldChar w:fldCharType="separate"/>
            </w:r>
            <w:r w:rsidR="00076B29">
              <w:rPr>
                <w:noProof/>
                <w:webHidden/>
              </w:rPr>
              <w:t>31</w:t>
            </w:r>
            <w:r w:rsidR="00076B29">
              <w:rPr>
                <w:noProof/>
                <w:webHidden/>
              </w:rPr>
              <w:fldChar w:fldCharType="end"/>
            </w:r>
          </w:hyperlink>
        </w:p>
        <w:p w14:paraId="22FAF29C" w14:textId="400AAC7A" w:rsidR="00076B29" w:rsidRDefault="0000666B">
          <w:pPr>
            <w:pStyle w:val="TOC2"/>
            <w:tabs>
              <w:tab w:val="right" w:leader="dot" w:pos="9742"/>
            </w:tabs>
            <w:rPr>
              <w:rFonts w:asciiTheme="minorHAnsi" w:eastAsiaTheme="minorEastAsia" w:hAnsiTheme="minorHAnsi"/>
              <w:noProof/>
              <w:color w:val="auto"/>
              <w:sz w:val="22"/>
              <w:lang w:eastAsia="en-AU"/>
            </w:rPr>
          </w:pPr>
          <w:hyperlink w:anchor="_Toc75364210" w:history="1">
            <w:r w:rsidR="00076B29" w:rsidRPr="00CE512E">
              <w:rPr>
                <w:rStyle w:val="Hyperlink"/>
                <w:noProof/>
              </w:rPr>
              <w:t>RQ0021 CkEditor</w:t>
            </w:r>
            <w:r w:rsidR="00076B29">
              <w:rPr>
                <w:noProof/>
                <w:webHidden/>
              </w:rPr>
              <w:tab/>
            </w:r>
            <w:r w:rsidR="00076B29">
              <w:rPr>
                <w:noProof/>
                <w:webHidden/>
              </w:rPr>
              <w:fldChar w:fldCharType="begin"/>
            </w:r>
            <w:r w:rsidR="00076B29">
              <w:rPr>
                <w:noProof/>
                <w:webHidden/>
              </w:rPr>
              <w:instrText xml:space="preserve"> PAGEREF _Toc75364210 \h </w:instrText>
            </w:r>
            <w:r w:rsidR="00076B29">
              <w:rPr>
                <w:noProof/>
                <w:webHidden/>
              </w:rPr>
            </w:r>
            <w:r w:rsidR="00076B29">
              <w:rPr>
                <w:noProof/>
                <w:webHidden/>
              </w:rPr>
              <w:fldChar w:fldCharType="separate"/>
            </w:r>
            <w:r w:rsidR="00076B29">
              <w:rPr>
                <w:noProof/>
                <w:webHidden/>
              </w:rPr>
              <w:t>31</w:t>
            </w:r>
            <w:r w:rsidR="00076B29">
              <w:rPr>
                <w:noProof/>
                <w:webHidden/>
              </w:rPr>
              <w:fldChar w:fldCharType="end"/>
            </w:r>
          </w:hyperlink>
        </w:p>
        <w:p w14:paraId="103A1A06" w14:textId="4224ECD4" w:rsidR="00076B29" w:rsidRDefault="0000666B">
          <w:pPr>
            <w:pStyle w:val="TOC1"/>
            <w:tabs>
              <w:tab w:val="right" w:leader="dot" w:pos="9742"/>
            </w:tabs>
            <w:rPr>
              <w:rFonts w:asciiTheme="minorHAnsi" w:eastAsiaTheme="minorEastAsia" w:hAnsiTheme="minorHAnsi"/>
              <w:noProof/>
              <w:color w:val="auto"/>
              <w:sz w:val="22"/>
              <w:lang w:eastAsia="en-AU"/>
            </w:rPr>
          </w:pPr>
          <w:hyperlink w:anchor="_Toc75364211" w:history="1">
            <w:r w:rsidR="00076B29" w:rsidRPr="00CE512E">
              <w:rPr>
                <w:rStyle w:val="Hyperlink"/>
                <w:noProof/>
              </w:rPr>
              <w:t>4. Design Constraints</w:t>
            </w:r>
            <w:r w:rsidR="00076B29">
              <w:rPr>
                <w:noProof/>
                <w:webHidden/>
              </w:rPr>
              <w:tab/>
            </w:r>
            <w:r w:rsidR="00076B29">
              <w:rPr>
                <w:noProof/>
                <w:webHidden/>
              </w:rPr>
              <w:fldChar w:fldCharType="begin"/>
            </w:r>
            <w:r w:rsidR="00076B29">
              <w:rPr>
                <w:noProof/>
                <w:webHidden/>
              </w:rPr>
              <w:instrText xml:space="preserve"> PAGEREF _Toc75364211 \h </w:instrText>
            </w:r>
            <w:r w:rsidR="00076B29">
              <w:rPr>
                <w:noProof/>
                <w:webHidden/>
              </w:rPr>
            </w:r>
            <w:r w:rsidR="00076B29">
              <w:rPr>
                <w:noProof/>
                <w:webHidden/>
              </w:rPr>
              <w:fldChar w:fldCharType="separate"/>
            </w:r>
            <w:r w:rsidR="00076B29">
              <w:rPr>
                <w:noProof/>
                <w:webHidden/>
              </w:rPr>
              <w:t>33</w:t>
            </w:r>
            <w:r w:rsidR="00076B29">
              <w:rPr>
                <w:noProof/>
                <w:webHidden/>
              </w:rPr>
              <w:fldChar w:fldCharType="end"/>
            </w:r>
          </w:hyperlink>
        </w:p>
        <w:p w14:paraId="2005195F" w14:textId="105FC8AF" w:rsidR="00076B29" w:rsidRDefault="0000666B">
          <w:pPr>
            <w:pStyle w:val="TOC2"/>
            <w:tabs>
              <w:tab w:val="right" w:leader="dot" w:pos="9742"/>
            </w:tabs>
            <w:rPr>
              <w:rFonts w:asciiTheme="minorHAnsi" w:eastAsiaTheme="minorEastAsia" w:hAnsiTheme="minorHAnsi"/>
              <w:noProof/>
              <w:color w:val="auto"/>
              <w:sz w:val="22"/>
              <w:lang w:eastAsia="en-AU"/>
            </w:rPr>
          </w:pPr>
          <w:hyperlink w:anchor="_Toc75364212" w:history="1">
            <w:r w:rsidR="00076B29" w:rsidRPr="00CE512E">
              <w:rPr>
                <w:rStyle w:val="Hyperlink"/>
                <w:noProof/>
              </w:rPr>
              <w:t>Brand Guidelines</w:t>
            </w:r>
            <w:r w:rsidR="00076B29">
              <w:rPr>
                <w:noProof/>
                <w:webHidden/>
              </w:rPr>
              <w:tab/>
            </w:r>
            <w:r w:rsidR="00076B29">
              <w:rPr>
                <w:noProof/>
                <w:webHidden/>
              </w:rPr>
              <w:fldChar w:fldCharType="begin"/>
            </w:r>
            <w:r w:rsidR="00076B29">
              <w:rPr>
                <w:noProof/>
                <w:webHidden/>
              </w:rPr>
              <w:instrText xml:space="preserve"> PAGEREF _Toc75364212 \h </w:instrText>
            </w:r>
            <w:r w:rsidR="00076B29">
              <w:rPr>
                <w:noProof/>
                <w:webHidden/>
              </w:rPr>
            </w:r>
            <w:r w:rsidR="00076B29">
              <w:rPr>
                <w:noProof/>
                <w:webHidden/>
              </w:rPr>
              <w:fldChar w:fldCharType="separate"/>
            </w:r>
            <w:r w:rsidR="00076B29">
              <w:rPr>
                <w:noProof/>
                <w:webHidden/>
              </w:rPr>
              <w:t>33</w:t>
            </w:r>
            <w:r w:rsidR="00076B29">
              <w:rPr>
                <w:noProof/>
                <w:webHidden/>
              </w:rPr>
              <w:fldChar w:fldCharType="end"/>
            </w:r>
          </w:hyperlink>
        </w:p>
        <w:p w14:paraId="7EAB0608" w14:textId="24C73213" w:rsidR="00076B29" w:rsidRDefault="0000666B">
          <w:pPr>
            <w:pStyle w:val="TOC2"/>
            <w:tabs>
              <w:tab w:val="right" w:leader="dot" w:pos="9742"/>
            </w:tabs>
            <w:rPr>
              <w:rFonts w:asciiTheme="minorHAnsi" w:eastAsiaTheme="minorEastAsia" w:hAnsiTheme="minorHAnsi"/>
              <w:noProof/>
              <w:color w:val="auto"/>
              <w:sz w:val="22"/>
              <w:lang w:eastAsia="en-AU"/>
            </w:rPr>
          </w:pPr>
          <w:hyperlink w:anchor="_Toc75364213" w:history="1">
            <w:r w:rsidR="00076B29" w:rsidRPr="00CE512E">
              <w:rPr>
                <w:rStyle w:val="Hyperlink"/>
                <w:noProof/>
              </w:rPr>
              <w:t>Mobile Friendly Design</w:t>
            </w:r>
            <w:r w:rsidR="00076B29">
              <w:rPr>
                <w:noProof/>
                <w:webHidden/>
              </w:rPr>
              <w:tab/>
            </w:r>
            <w:r w:rsidR="00076B29">
              <w:rPr>
                <w:noProof/>
                <w:webHidden/>
              </w:rPr>
              <w:fldChar w:fldCharType="begin"/>
            </w:r>
            <w:r w:rsidR="00076B29">
              <w:rPr>
                <w:noProof/>
                <w:webHidden/>
              </w:rPr>
              <w:instrText xml:space="preserve"> PAGEREF _Toc75364213 \h </w:instrText>
            </w:r>
            <w:r w:rsidR="00076B29">
              <w:rPr>
                <w:noProof/>
                <w:webHidden/>
              </w:rPr>
            </w:r>
            <w:r w:rsidR="00076B29">
              <w:rPr>
                <w:noProof/>
                <w:webHidden/>
              </w:rPr>
              <w:fldChar w:fldCharType="separate"/>
            </w:r>
            <w:r w:rsidR="00076B29">
              <w:rPr>
                <w:noProof/>
                <w:webHidden/>
              </w:rPr>
              <w:t>33</w:t>
            </w:r>
            <w:r w:rsidR="00076B29">
              <w:rPr>
                <w:noProof/>
                <w:webHidden/>
              </w:rPr>
              <w:fldChar w:fldCharType="end"/>
            </w:r>
          </w:hyperlink>
        </w:p>
        <w:p w14:paraId="02136DC7" w14:textId="19362F69" w:rsidR="00076B29" w:rsidRDefault="0000666B">
          <w:pPr>
            <w:pStyle w:val="TOC1"/>
            <w:tabs>
              <w:tab w:val="right" w:leader="dot" w:pos="9742"/>
            </w:tabs>
            <w:rPr>
              <w:rFonts w:asciiTheme="minorHAnsi" w:eastAsiaTheme="minorEastAsia" w:hAnsiTheme="minorHAnsi"/>
              <w:noProof/>
              <w:color w:val="auto"/>
              <w:sz w:val="22"/>
              <w:lang w:eastAsia="en-AU"/>
            </w:rPr>
          </w:pPr>
          <w:hyperlink w:anchor="_Toc75364214" w:history="1">
            <w:r w:rsidR="00076B29" w:rsidRPr="00CE512E">
              <w:rPr>
                <w:rStyle w:val="Hyperlink"/>
                <w:noProof/>
              </w:rPr>
              <w:t>5. Production Process</w:t>
            </w:r>
            <w:r w:rsidR="00076B29">
              <w:rPr>
                <w:noProof/>
                <w:webHidden/>
              </w:rPr>
              <w:tab/>
            </w:r>
            <w:r w:rsidR="00076B29">
              <w:rPr>
                <w:noProof/>
                <w:webHidden/>
              </w:rPr>
              <w:fldChar w:fldCharType="begin"/>
            </w:r>
            <w:r w:rsidR="00076B29">
              <w:rPr>
                <w:noProof/>
                <w:webHidden/>
              </w:rPr>
              <w:instrText xml:space="preserve"> PAGEREF _Toc75364214 \h </w:instrText>
            </w:r>
            <w:r w:rsidR="00076B29">
              <w:rPr>
                <w:noProof/>
                <w:webHidden/>
              </w:rPr>
            </w:r>
            <w:r w:rsidR="00076B29">
              <w:rPr>
                <w:noProof/>
                <w:webHidden/>
              </w:rPr>
              <w:fldChar w:fldCharType="separate"/>
            </w:r>
            <w:r w:rsidR="00076B29">
              <w:rPr>
                <w:noProof/>
                <w:webHidden/>
              </w:rPr>
              <w:t>34</w:t>
            </w:r>
            <w:r w:rsidR="00076B29">
              <w:rPr>
                <w:noProof/>
                <w:webHidden/>
              </w:rPr>
              <w:fldChar w:fldCharType="end"/>
            </w:r>
          </w:hyperlink>
        </w:p>
        <w:p w14:paraId="3E670AFD" w14:textId="6D804CDF" w:rsidR="00076B29" w:rsidRDefault="0000666B">
          <w:pPr>
            <w:pStyle w:val="TOC2"/>
            <w:tabs>
              <w:tab w:val="right" w:leader="dot" w:pos="9742"/>
            </w:tabs>
            <w:rPr>
              <w:rFonts w:asciiTheme="minorHAnsi" w:eastAsiaTheme="minorEastAsia" w:hAnsiTheme="minorHAnsi"/>
              <w:noProof/>
              <w:color w:val="auto"/>
              <w:sz w:val="22"/>
              <w:lang w:eastAsia="en-AU"/>
            </w:rPr>
          </w:pPr>
          <w:hyperlink w:anchor="_Toc75364215" w:history="1">
            <w:r w:rsidR="00076B29" w:rsidRPr="00CE512E">
              <w:rPr>
                <w:rStyle w:val="Hyperlink"/>
                <w:noProof/>
              </w:rPr>
              <w:t>Requirement Definition Meeting</w:t>
            </w:r>
            <w:r w:rsidR="00076B29">
              <w:rPr>
                <w:noProof/>
                <w:webHidden/>
              </w:rPr>
              <w:tab/>
            </w:r>
            <w:r w:rsidR="00076B29">
              <w:rPr>
                <w:noProof/>
                <w:webHidden/>
              </w:rPr>
              <w:fldChar w:fldCharType="begin"/>
            </w:r>
            <w:r w:rsidR="00076B29">
              <w:rPr>
                <w:noProof/>
                <w:webHidden/>
              </w:rPr>
              <w:instrText xml:space="preserve"> PAGEREF _Toc75364215 \h </w:instrText>
            </w:r>
            <w:r w:rsidR="00076B29">
              <w:rPr>
                <w:noProof/>
                <w:webHidden/>
              </w:rPr>
            </w:r>
            <w:r w:rsidR="00076B29">
              <w:rPr>
                <w:noProof/>
                <w:webHidden/>
              </w:rPr>
              <w:fldChar w:fldCharType="separate"/>
            </w:r>
            <w:r w:rsidR="00076B29">
              <w:rPr>
                <w:noProof/>
                <w:webHidden/>
              </w:rPr>
              <w:t>34</w:t>
            </w:r>
            <w:r w:rsidR="00076B29">
              <w:rPr>
                <w:noProof/>
                <w:webHidden/>
              </w:rPr>
              <w:fldChar w:fldCharType="end"/>
            </w:r>
          </w:hyperlink>
        </w:p>
        <w:p w14:paraId="121D5F63" w14:textId="7DE5C756" w:rsidR="00076B29" w:rsidRDefault="0000666B">
          <w:pPr>
            <w:pStyle w:val="TOC2"/>
            <w:tabs>
              <w:tab w:val="right" w:leader="dot" w:pos="9742"/>
            </w:tabs>
            <w:rPr>
              <w:rFonts w:asciiTheme="minorHAnsi" w:eastAsiaTheme="minorEastAsia" w:hAnsiTheme="minorHAnsi"/>
              <w:noProof/>
              <w:color w:val="auto"/>
              <w:sz w:val="22"/>
              <w:lang w:eastAsia="en-AU"/>
            </w:rPr>
          </w:pPr>
          <w:hyperlink w:anchor="_Toc75364216" w:history="1">
            <w:r w:rsidR="00076B29" w:rsidRPr="00CE512E">
              <w:rPr>
                <w:rStyle w:val="Hyperlink"/>
                <w:noProof/>
              </w:rPr>
              <w:t>Design</w:t>
            </w:r>
            <w:r w:rsidR="00076B29">
              <w:rPr>
                <w:noProof/>
                <w:webHidden/>
              </w:rPr>
              <w:tab/>
            </w:r>
            <w:r w:rsidR="00076B29">
              <w:rPr>
                <w:noProof/>
                <w:webHidden/>
              </w:rPr>
              <w:fldChar w:fldCharType="begin"/>
            </w:r>
            <w:r w:rsidR="00076B29">
              <w:rPr>
                <w:noProof/>
                <w:webHidden/>
              </w:rPr>
              <w:instrText xml:space="preserve"> PAGEREF _Toc75364216 \h </w:instrText>
            </w:r>
            <w:r w:rsidR="00076B29">
              <w:rPr>
                <w:noProof/>
                <w:webHidden/>
              </w:rPr>
            </w:r>
            <w:r w:rsidR="00076B29">
              <w:rPr>
                <w:noProof/>
                <w:webHidden/>
              </w:rPr>
              <w:fldChar w:fldCharType="separate"/>
            </w:r>
            <w:r w:rsidR="00076B29">
              <w:rPr>
                <w:noProof/>
                <w:webHidden/>
              </w:rPr>
              <w:t>34</w:t>
            </w:r>
            <w:r w:rsidR="00076B29">
              <w:rPr>
                <w:noProof/>
                <w:webHidden/>
              </w:rPr>
              <w:fldChar w:fldCharType="end"/>
            </w:r>
          </w:hyperlink>
        </w:p>
        <w:p w14:paraId="0BE10A6C" w14:textId="16600FBF" w:rsidR="00076B29" w:rsidRDefault="0000666B">
          <w:pPr>
            <w:pStyle w:val="TOC2"/>
            <w:tabs>
              <w:tab w:val="right" w:leader="dot" w:pos="9742"/>
            </w:tabs>
            <w:rPr>
              <w:rFonts w:asciiTheme="minorHAnsi" w:eastAsiaTheme="minorEastAsia" w:hAnsiTheme="minorHAnsi"/>
              <w:noProof/>
              <w:color w:val="auto"/>
              <w:sz w:val="22"/>
              <w:lang w:eastAsia="en-AU"/>
            </w:rPr>
          </w:pPr>
          <w:hyperlink w:anchor="_Toc75364217" w:history="1">
            <w:r w:rsidR="00076B29" w:rsidRPr="00CE512E">
              <w:rPr>
                <w:rStyle w:val="Hyperlink"/>
                <w:noProof/>
              </w:rPr>
              <w:t>Development</w:t>
            </w:r>
            <w:r w:rsidR="00076B29">
              <w:rPr>
                <w:noProof/>
                <w:webHidden/>
              </w:rPr>
              <w:tab/>
            </w:r>
            <w:r w:rsidR="00076B29">
              <w:rPr>
                <w:noProof/>
                <w:webHidden/>
              </w:rPr>
              <w:fldChar w:fldCharType="begin"/>
            </w:r>
            <w:r w:rsidR="00076B29">
              <w:rPr>
                <w:noProof/>
                <w:webHidden/>
              </w:rPr>
              <w:instrText xml:space="preserve"> PAGEREF _Toc75364217 \h </w:instrText>
            </w:r>
            <w:r w:rsidR="00076B29">
              <w:rPr>
                <w:noProof/>
                <w:webHidden/>
              </w:rPr>
            </w:r>
            <w:r w:rsidR="00076B29">
              <w:rPr>
                <w:noProof/>
                <w:webHidden/>
              </w:rPr>
              <w:fldChar w:fldCharType="separate"/>
            </w:r>
            <w:r w:rsidR="00076B29">
              <w:rPr>
                <w:noProof/>
                <w:webHidden/>
              </w:rPr>
              <w:t>34</w:t>
            </w:r>
            <w:r w:rsidR="00076B29">
              <w:rPr>
                <w:noProof/>
                <w:webHidden/>
              </w:rPr>
              <w:fldChar w:fldCharType="end"/>
            </w:r>
          </w:hyperlink>
        </w:p>
        <w:p w14:paraId="53598037" w14:textId="3FA0D484" w:rsidR="00076B29" w:rsidRDefault="0000666B">
          <w:pPr>
            <w:pStyle w:val="TOC2"/>
            <w:tabs>
              <w:tab w:val="right" w:leader="dot" w:pos="9742"/>
            </w:tabs>
            <w:rPr>
              <w:rFonts w:asciiTheme="minorHAnsi" w:eastAsiaTheme="minorEastAsia" w:hAnsiTheme="minorHAnsi"/>
              <w:noProof/>
              <w:color w:val="auto"/>
              <w:sz w:val="22"/>
              <w:lang w:eastAsia="en-AU"/>
            </w:rPr>
          </w:pPr>
          <w:hyperlink w:anchor="_Toc75364218" w:history="1">
            <w:r w:rsidR="00076B29" w:rsidRPr="00CE512E">
              <w:rPr>
                <w:rStyle w:val="Hyperlink"/>
                <w:noProof/>
              </w:rPr>
              <w:t>QA Testing / UAT</w:t>
            </w:r>
            <w:r w:rsidR="00076B29">
              <w:rPr>
                <w:noProof/>
                <w:webHidden/>
              </w:rPr>
              <w:tab/>
            </w:r>
            <w:r w:rsidR="00076B29">
              <w:rPr>
                <w:noProof/>
                <w:webHidden/>
              </w:rPr>
              <w:fldChar w:fldCharType="begin"/>
            </w:r>
            <w:r w:rsidR="00076B29">
              <w:rPr>
                <w:noProof/>
                <w:webHidden/>
              </w:rPr>
              <w:instrText xml:space="preserve"> PAGEREF _Toc75364218 \h </w:instrText>
            </w:r>
            <w:r w:rsidR="00076B29">
              <w:rPr>
                <w:noProof/>
                <w:webHidden/>
              </w:rPr>
            </w:r>
            <w:r w:rsidR="00076B29">
              <w:rPr>
                <w:noProof/>
                <w:webHidden/>
              </w:rPr>
              <w:fldChar w:fldCharType="separate"/>
            </w:r>
            <w:r w:rsidR="00076B29">
              <w:rPr>
                <w:noProof/>
                <w:webHidden/>
              </w:rPr>
              <w:t>34</w:t>
            </w:r>
            <w:r w:rsidR="00076B29">
              <w:rPr>
                <w:noProof/>
                <w:webHidden/>
              </w:rPr>
              <w:fldChar w:fldCharType="end"/>
            </w:r>
          </w:hyperlink>
        </w:p>
        <w:p w14:paraId="2B98938D" w14:textId="070EBF75" w:rsidR="00076B29" w:rsidRDefault="0000666B">
          <w:pPr>
            <w:pStyle w:val="TOC2"/>
            <w:tabs>
              <w:tab w:val="right" w:leader="dot" w:pos="9742"/>
            </w:tabs>
            <w:rPr>
              <w:rFonts w:asciiTheme="minorHAnsi" w:eastAsiaTheme="minorEastAsia" w:hAnsiTheme="minorHAnsi"/>
              <w:noProof/>
              <w:color w:val="auto"/>
              <w:sz w:val="22"/>
              <w:lang w:eastAsia="en-AU"/>
            </w:rPr>
          </w:pPr>
          <w:hyperlink w:anchor="_Toc75364219" w:history="1">
            <w:r w:rsidR="00076B29" w:rsidRPr="00CE512E">
              <w:rPr>
                <w:rStyle w:val="Hyperlink"/>
                <w:noProof/>
              </w:rPr>
              <w:t>Deployment and Acceptance</w:t>
            </w:r>
            <w:r w:rsidR="00076B29">
              <w:rPr>
                <w:noProof/>
                <w:webHidden/>
              </w:rPr>
              <w:tab/>
            </w:r>
            <w:r w:rsidR="00076B29">
              <w:rPr>
                <w:noProof/>
                <w:webHidden/>
              </w:rPr>
              <w:fldChar w:fldCharType="begin"/>
            </w:r>
            <w:r w:rsidR="00076B29">
              <w:rPr>
                <w:noProof/>
                <w:webHidden/>
              </w:rPr>
              <w:instrText xml:space="preserve"> PAGEREF _Toc75364219 \h </w:instrText>
            </w:r>
            <w:r w:rsidR="00076B29">
              <w:rPr>
                <w:noProof/>
                <w:webHidden/>
              </w:rPr>
            </w:r>
            <w:r w:rsidR="00076B29">
              <w:rPr>
                <w:noProof/>
                <w:webHidden/>
              </w:rPr>
              <w:fldChar w:fldCharType="separate"/>
            </w:r>
            <w:r w:rsidR="00076B29">
              <w:rPr>
                <w:noProof/>
                <w:webHidden/>
              </w:rPr>
              <w:t>35</w:t>
            </w:r>
            <w:r w:rsidR="00076B29">
              <w:rPr>
                <w:noProof/>
                <w:webHidden/>
              </w:rPr>
              <w:fldChar w:fldCharType="end"/>
            </w:r>
          </w:hyperlink>
        </w:p>
        <w:p w14:paraId="17614C56" w14:textId="24001A9C" w:rsidR="00076B29" w:rsidRDefault="0000666B">
          <w:pPr>
            <w:pStyle w:val="TOC1"/>
            <w:tabs>
              <w:tab w:val="right" w:leader="dot" w:pos="9742"/>
            </w:tabs>
            <w:rPr>
              <w:rFonts w:asciiTheme="minorHAnsi" w:eastAsiaTheme="minorEastAsia" w:hAnsiTheme="minorHAnsi"/>
              <w:noProof/>
              <w:color w:val="auto"/>
              <w:sz w:val="22"/>
              <w:lang w:eastAsia="en-AU"/>
            </w:rPr>
          </w:pPr>
          <w:hyperlink w:anchor="_Toc75364220" w:history="1">
            <w:r w:rsidR="00076B29" w:rsidRPr="00CE512E">
              <w:rPr>
                <w:rStyle w:val="Hyperlink"/>
                <w:noProof/>
              </w:rPr>
              <w:t>6. Hosting Requirements</w:t>
            </w:r>
            <w:r w:rsidR="00076B29">
              <w:rPr>
                <w:noProof/>
                <w:webHidden/>
              </w:rPr>
              <w:tab/>
            </w:r>
            <w:r w:rsidR="00076B29">
              <w:rPr>
                <w:noProof/>
                <w:webHidden/>
              </w:rPr>
              <w:fldChar w:fldCharType="begin"/>
            </w:r>
            <w:r w:rsidR="00076B29">
              <w:rPr>
                <w:noProof/>
                <w:webHidden/>
              </w:rPr>
              <w:instrText xml:space="preserve"> PAGEREF _Toc75364220 \h </w:instrText>
            </w:r>
            <w:r w:rsidR="00076B29">
              <w:rPr>
                <w:noProof/>
                <w:webHidden/>
              </w:rPr>
            </w:r>
            <w:r w:rsidR="00076B29">
              <w:rPr>
                <w:noProof/>
                <w:webHidden/>
              </w:rPr>
              <w:fldChar w:fldCharType="separate"/>
            </w:r>
            <w:r w:rsidR="00076B29">
              <w:rPr>
                <w:noProof/>
                <w:webHidden/>
              </w:rPr>
              <w:t>36</w:t>
            </w:r>
            <w:r w:rsidR="00076B29">
              <w:rPr>
                <w:noProof/>
                <w:webHidden/>
              </w:rPr>
              <w:fldChar w:fldCharType="end"/>
            </w:r>
          </w:hyperlink>
        </w:p>
        <w:p w14:paraId="0ABA36FE" w14:textId="74BF69C4" w:rsidR="00076B29" w:rsidRDefault="0000666B">
          <w:pPr>
            <w:pStyle w:val="TOC1"/>
            <w:tabs>
              <w:tab w:val="right" w:leader="dot" w:pos="9742"/>
            </w:tabs>
            <w:rPr>
              <w:rFonts w:asciiTheme="minorHAnsi" w:eastAsiaTheme="minorEastAsia" w:hAnsiTheme="minorHAnsi"/>
              <w:noProof/>
              <w:color w:val="auto"/>
              <w:sz w:val="22"/>
              <w:lang w:eastAsia="en-AU"/>
            </w:rPr>
          </w:pPr>
          <w:hyperlink w:anchor="_Toc75364221" w:history="1">
            <w:r w:rsidR="00076B29" w:rsidRPr="00CE512E">
              <w:rPr>
                <w:rStyle w:val="Hyperlink"/>
                <w:noProof/>
              </w:rPr>
              <w:t>7. Additional Comments</w:t>
            </w:r>
            <w:r w:rsidR="00076B29">
              <w:rPr>
                <w:noProof/>
                <w:webHidden/>
              </w:rPr>
              <w:tab/>
            </w:r>
            <w:r w:rsidR="00076B29">
              <w:rPr>
                <w:noProof/>
                <w:webHidden/>
              </w:rPr>
              <w:fldChar w:fldCharType="begin"/>
            </w:r>
            <w:r w:rsidR="00076B29">
              <w:rPr>
                <w:noProof/>
                <w:webHidden/>
              </w:rPr>
              <w:instrText xml:space="preserve"> PAGEREF _Toc75364221 \h </w:instrText>
            </w:r>
            <w:r w:rsidR="00076B29">
              <w:rPr>
                <w:noProof/>
                <w:webHidden/>
              </w:rPr>
            </w:r>
            <w:r w:rsidR="00076B29">
              <w:rPr>
                <w:noProof/>
                <w:webHidden/>
              </w:rPr>
              <w:fldChar w:fldCharType="separate"/>
            </w:r>
            <w:r w:rsidR="00076B29">
              <w:rPr>
                <w:noProof/>
                <w:webHidden/>
              </w:rPr>
              <w:t>37</w:t>
            </w:r>
            <w:r w:rsidR="00076B29">
              <w:rPr>
                <w:noProof/>
                <w:webHidden/>
              </w:rPr>
              <w:fldChar w:fldCharType="end"/>
            </w:r>
          </w:hyperlink>
        </w:p>
        <w:p w14:paraId="0A0D77B4" w14:textId="24DC6725" w:rsidR="00CD56FB" w:rsidRDefault="00B36397" w:rsidP="00424F0A">
          <w:pPr>
            <w:rPr>
              <w:rFonts w:asciiTheme="minorHAnsi" w:hAnsiTheme="minorHAnsi"/>
              <w:b/>
              <w:bCs/>
              <w:noProof/>
              <w:color w:val="auto"/>
            </w:rPr>
          </w:pPr>
          <w:r w:rsidRPr="009F5412">
            <w:rPr>
              <w:rFonts w:asciiTheme="minorHAnsi" w:hAnsiTheme="minorHAnsi"/>
              <w:b/>
              <w:bCs/>
              <w:noProof/>
              <w:color w:val="auto"/>
            </w:rPr>
            <w:fldChar w:fldCharType="end"/>
          </w:r>
        </w:p>
        <w:p w14:paraId="1911673F" w14:textId="47F12B0D" w:rsidR="00B36397" w:rsidRPr="009F5412" w:rsidRDefault="0000666B">
          <w:pPr>
            <w:rPr>
              <w:rFonts w:asciiTheme="minorHAnsi" w:hAnsiTheme="minorHAnsi"/>
              <w:color w:val="auto"/>
            </w:rPr>
          </w:pPr>
        </w:p>
      </w:sdtContent>
    </w:sdt>
    <w:p w14:paraId="1EF90399" w14:textId="2D903370" w:rsidR="008D773A" w:rsidRPr="008D773A" w:rsidRDefault="00424F0A" w:rsidP="008D773A">
      <w:pPr>
        <w:pStyle w:val="TOCHeading"/>
      </w:pPr>
      <w:bookmarkStart w:id="1" w:name="_Toc3910407"/>
      <w:r>
        <w:t>List of Figures</w:t>
      </w:r>
    </w:p>
    <w:bookmarkEnd w:id="1"/>
    <w:p w14:paraId="2C3733D1" w14:textId="77777777" w:rsidR="00CD56FB" w:rsidRDefault="00CD56FB">
      <w:pPr>
        <w:pStyle w:val="TableofFigures"/>
        <w:tabs>
          <w:tab w:val="right" w:leader="dot" w:pos="9742"/>
        </w:tabs>
        <w:rPr>
          <w:rFonts w:asciiTheme="minorHAnsi" w:hAnsiTheme="minorHAnsi"/>
          <w:color w:val="auto"/>
        </w:rPr>
      </w:pPr>
    </w:p>
    <w:p w14:paraId="2C99D930" w14:textId="31589B22" w:rsidR="00D85819" w:rsidRDefault="00CD56FB">
      <w:pPr>
        <w:pStyle w:val="TableofFigures"/>
        <w:tabs>
          <w:tab w:val="right" w:leader="dot" w:pos="9742"/>
        </w:tabs>
        <w:rPr>
          <w:rFonts w:asciiTheme="minorHAnsi" w:eastAsiaTheme="minorEastAsia" w:hAnsiTheme="minorHAnsi"/>
          <w:noProof/>
          <w:color w:val="auto"/>
          <w:sz w:val="22"/>
          <w:lang w:eastAsia="en-AU"/>
        </w:rPr>
      </w:pPr>
      <w:r>
        <w:rPr>
          <w:rFonts w:asciiTheme="minorHAnsi" w:hAnsiTheme="minorHAnsi"/>
          <w:color w:val="auto"/>
        </w:rPr>
        <w:fldChar w:fldCharType="begin"/>
      </w:r>
      <w:r>
        <w:rPr>
          <w:rFonts w:asciiTheme="minorHAnsi" w:hAnsiTheme="minorHAnsi"/>
          <w:color w:val="auto"/>
        </w:rPr>
        <w:instrText xml:space="preserve"> TOC \h \z \c "Figure" </w:instrText>
      </w:r>
      <w:r>
        <w:rPr>
          <w:rFonts w:asciiTheme="minorHAnsi" w:hAnsiTheme="minorHAnsi"/>
          <w:color w:val="auto"/>
        </w:rPr>
        <w:fldChar w:fldCharType="separate"/>
      </w:r>
      <w:hyperlink w:anchor="_Toc75364151" w:history="1">
        <w:r w:rsidR="00D85819" w:rsidRPr="006323BF">
          <w:rPr>
            <w:rStyle w:val="Hyperlink"/>
            <w:noProof/>
          </w:rPr>
          <w:t>Figure 1: School Admin's Writestyler System Flow</w:t>
        </w:r>
        <w:r w:rsidR="00D85819">
          <w:rPr>
            <w:noProof/>
            <w:webHidden/>
          </w:rPr>
          <w:tab/>
        </w:r>
        <w:r w:rsidR="00D85819">
          <w:rPr>
            <w:noProof/>
            <w:webHidden/>
          </w:rPr>
          <w:fldChar w:fldCharType="begin"/>
        </w:r>
        <w:r w:rsidR="00D85819">
          <w:rPr>
            <w:noProof/>
            <w:webHidden/>
          </w:rPr>
          <w:instrText xml:space="preserve"> PAGEREF _Toc75364151 \h </w:instrText>
        </w:r>
        <w:r w:rsidR="00D85819">
          <w:rPr>
            <w:noProof/>
            <w:webHidden/>
          </w:rPr>
        </w:r>
        <w:r w:rsidR="00D85819">
          <w:rPr>
            <w:noProof/>
            <w:webHidden/>
          </w:rPr>
          <w:fldChar w:fldCharType="separate"/>
        </w:r>
        <w:r w:rsidR="00D85819">
          <w:rPr>
            <w:noProof/>
            <w:webHidden/>
          </w:rPr>
          <w:t>13</w:t>
        </w:r>
        <w:r w:rsidR="00D85819">
          <w:rPr>
            <w:noProof/>
            <w:webHidden/>
          </w:rPr>
          <w:fldChar w:fldCharType="end"/>
        </w:r>
      </w:hyperlink>
    </w:p>
    <w:p w14:paraId="252DDCFB" w14:textId="6F94ED31" w:rsidR="00D85819" w:rsidRDefault="0000666B">
      <w:pPr>
        <w:pStyle w:val="TableofFigures"/>
        <w:tabs>
          <w:tab w:val="right" w:leader="dot" w:pos="9742"/>
        </w:tabs>
        <w:rPr>
          <w:rFonts w:asciiTheme="minorHAnsi" w:eastAsiaTheme="minorEastAsia" w:hAnsiTheme="minorHAnsi"/>
          <w:noProof/>
          <w:color w:val="auto"/>
          <w:sz w:val="22"/>
          <w:lang w:eastAsia="en-AU"/>
        </w:rPr>
      </w:pPr>
      <w:hyperlink w:anchor="_Toc75364152" w:history="1">
        <w:r w:rsidR="00D85819" w:rsidRPr="006323BF">
          <w:rPr>
            <w:rStyle w:val="Hyperlink"/>
            <w:noProof/>
          </w:rPr>
          <w:t>Figure 2: Teacher's Writestyler System Flow</w:t>
        </w:r>
        <w:r w:rsidR="00D85819">
          <w:rPr>
            <w:noProof/>
            <w:webHidden/>
          </w:rPr>
          <w:tab/>
        </w:r>
        <w:r w:rsidR="00D85819">
          <w:rPr>
            <w:noProof/>
            <w:webHidden/>
          </w:rPr>
          <w:fldChar w:fldCharType="begin"/>
        </w:r>
        <w:r w:rsidR="00D85819">
          <w:rPr>
            <w:noProof/>
            <w:webHidden/>
          </w:rPr>
          <w:instrText xml:space="preserve"> PAGEREF _Toc75364152 \h </w:instrText>
        </w:r>
        <w:r w:rsidR="00D85819">
          <w:rPr>
            <w:noProof/>
            <w:webHidden/>
          </w:rPr>
        </w:r>
        <w:r w:rsidR="00D85819">
          <w:rPr>
            <w:noProof/>
            <w:webHidden/>
          </w:rPr>
          <w:fldChar w:fldCharType="separate"/>
        </w:r>
        <w:r w:rsidR="00D85819">
          <w:rPr>
            <w:noProof/>
            <w:webHidden/>
          </w:rPr>
          <w:t>14</w:t>
        </w:r>
        <w:r w:rsidR="00D85819">
          <w:rPr>
            <w:noProof/>
            <w:webHidden/>
          </w:rPr>
          <w:fldChar w:fldCharType="end"/>
        </w:r>
      </w:hyperlink>
    </w:p>
    <w:p w14:paraId="6B835B27" w14:textId="5BEED8CE" w:rsidR="00D85819" w:rsidRDefault="0000666B">
      <w:pPr>
        <w:pStyle w:val="TableofFigures"/>
        <w:tabs>
          <w:tab w:val="right" w:leader="dot" w:pos="9742"/>
        </w:tabs>
        <w:rPr>
          <w:rFonts w:asciiTheme="minorHAnsi" w:eastAsiaTheme="minorEastAsia" w:hAnsiTheme="minorHAnsi"/>
          <w:noProof/>
          <w:color w:val="auto"/>
          <w:sz w:val="22"/>
          <w:lang w:eastAsia="en-AU"/>
        </w:rPr>
      </w:pPr>
      <w:hyperlink w:anchor="_Toc75364153" w:history="1">
        <w:r w:rsidR="00D85819" w:rsidRPr="006323BF">
          <w:rPr>
            <w:rStyle w:val="Hyperlink"/>
            <w:noProof/>
          </w:rPr>
          <w:t>Figure 3: Student's Writestyler System Flow</w:t>
        </w:r>
        <w:r w:rsidR="00D85819">
          <w:rPr>
            <w:noProof/>
            <w:webHidden/>
          </w:rPr>
          <w:tab/>
        </w:r>
        <w:r w:rsidR="00D85819">
          <w:rPr>
            <w:noProof/>
            <w:webHidden/>
          </w:rPr>
          <w:fldChar w:fldCharType="begin"/>
        </w:r>
        <w:r w:rsidR="00D85819">
          <w:rPr>
            <w:noProof/>
            <w:webHidden/>
          </w:rPr>
          <w:instrText xml:space="preserve"> PAGEREF _Toc75364153 \h </w:instrText>
        </w:r>
        <w:r w:rsidR="00D85819">
          <w:rPr>
            <w:noProof/>
            <w:webHidden/>
          </w:rPr>
        </w:r>
        <w:r w:rsidR="00D85819">
          <w:rPr>
            <w:noProof/>
            <w:webHidden/>
          </w:rPr>
          <w:fldChar w:fldCharType="separate"/>
        </w:r>
        <w:r w:rsidR="00D85819">
          <w:rPr>
            <w:noProof/>
            <w:webHidden/>
          </w:rPr>
          <w:t>15</w:t>
        </w:r>
        <w:r w:rsidR="00D85819">
          <w:rPr>
            <w:noProof/>
            <w:webHidden/>
          </w:rPr>
          <w:fldChar w:fldCharType="end"/>
        </w:r>
      </w:hyperlink>
    </w:p>
    <w:p w14:paraId="4BB2A1DF" w14:textId="294CDC6F" w:rsidR="00BB14DA" w:rsidRPr="009F5412" w:rsidRDefault="00CD56FB" w:rsidP="00BB14DA">
      <w:pPr>
        <w:pStyle w:val="Normal1"/>
        <w:rPr>
          <w:rFonts w:asciiTheme="minorHAnsi" w:hAnsiTheme="minorHAnsi"/>
          <w:color w:val="auto"/>
        </w:rPr>
      </w:pPr>
      <w:r>
        <w:rPr>
          <w:rFonts w:asciiTheme="minorHAnsi" w:hAnsiTheme="minorHAnsi"/>
          <w:color w:val="auto"/>
        </w:rPr>
        <w:fldChar w:fldCharType="end"/>
      </w:r>
      <w:r w:rsidR="0070229A" w:rsidRPr="009F5412">
        <w:rPr>
          <w:rFonts w:asciiTheme="minorHAnsi" w:hAnsiTheme="minorHAnsi"/>
          <w:noProof/>
          <w:color w:val="auto"/>
          <w:lang w:val="en-IN" w:eastAsia="en-IN"/>
        </w:rPr>
        <mc:AlternateContent>
          <mc:Choice Requires="wps">
            <w:drawing>
              <wp:anchor distT="0" distB="0" distL="114300" distR="114300" simplePos="0" relativeHeight="251667968" behindDoc="0" locked="0" layoutInCell="1" allowOverlap="1" wp14:anchorId="083BBA09" wp14:editId="765CA7A9">
                <wp:simplePos x="0" y="0"/>
                <wp:positionH relativeFrom="page">
                  <wp:align>left</wp:align>
                </wp:positionH>
                <wp:positionV relativeFrom="paragraph">
                  <wp:posOffset>7706360</wp:posOffset>
                </wp:positionV>
                <wp:extent cx="7591425" cy="9144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7591425" cy="914400"/>
                        </a:xfrm>
                        <a:prstGeom prst="rect">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1F2410F" id="Rectangle 16" o:spid="_x0000_s1026" style="position:absolute;margin-left:0;margin-top:606.8pt;width:597.75pt;height:1in;z-index:251667968;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" fillcolor="#272727 [2749]" strokecolor="#1f4d78 [1604]" strokeweight="1pt">
                <w10:wrap anchorx="page"/>
              </v:rect>
            </w:pict>
          </mc:Fallback>
        </mc:AlternateContent>
      </w:r>
      <w:r w:rsidR="0070229A" w:rsidRPr="009F5412">
        <w:rPr>
          <w:rFonts w:asciiTheme="minorHAnsi" w:hAnsiTheme="minorHAnsi"/>
          <w:color w:val="auto"/>
        </w:rPr>
        <w:br w:type="page"/>
      </w:r>
    </w:p>
    <w:p w14:paraId="1EF8B484" w14:textId="77777777" w:rsidR="00211CED" w:rsidRPr="009F5412" w:rsidRDefault="002A08F6" w:rsidP="00BB14DA">
      <w:pPr>
        <w:pStyle w:val="Heading1"/>
        <w:rPr>
          <w:rFonts w:asciiTheme="minorHAnsi" w:hAnsiTheme="minorHAnsi"/>
          <w:color w:val="auto"/>
        </w:rPr>
      </w:pPr>
      <w:bookmarkStart w:id="2" w:name="_Toc75364169"/>
      <w:r w:rsidRPr="009F5412">
        <w:rPr>
          <w:rFonts w:asciiTheme="minorHAnsi" w:hAnsiTheme="minorHAnsi"/>
          <w:color w:val="auto"/>
        </w:rPr>
        <w:lastRenderedPageBreak/>
        <w:t xml:space="preserve">1. </w:t>
      </w:r>
      <w:r w:rsidR="00BA7A82" w:rsidRPr="009F5412">
        <w:rPr>
          <w:rFonts w:asciiTheme="minorHAnsi" w:hAnsiTheme="minorHAnsi"/>
          <w:color w:val="auto"/>
        </w:rPr>
        <w:t>Introduction</w:t>
      </w:r>
      <w:bookmarkEnd w:id="2"/>
    </w:p>
    <w:p w14:paraId="7AB90C01" w14:textId="77777777" w:rsidR="00B50CB3" w:rsidRPr="009F5412" w:rsidRDefault="00B50CB3" w:rsidP="00F777BF">
      <w:pPr>
        <w:rPr>
          <w:rFonts w:asciiTheme="minorHAnsi" w:hAnsiTheme="minorHAnsi"/>
          <w:color w:val="auto"/>
        </w:rPr>
      </w:pPr>
    </w:p>
    <w:p w14:paraId="4631F0E3" w14:textId="34995E07" w:rsidR="00F777BF" w:rsidRPr="00AF3E8A" w:rsidRDefault="00F777BF" w:rsidP="00F777BF">
      <w:r w:rsidRPr="00AF3E8A">
        <w:t xml:space="preserve">The aim of this document is to gather and analyse and give an in-depth insight of the </w:t>
      </w:r>
      <w:r w:rsidR="008E5138" w:rsidRPr="00AF3E8A">
        <w:t xml:space="preserve">web </w:t>
      </w:r>
      <w:r w:rsidRPr="00AF3E8A">
        <w:t>portal by defining the problem statement in detail.</w:t>
      </w:r>
    </w:p>
    <w:p w14:paraId="04F31281" w14:textId="77777777" w:rsidR="00F777BF" w:rsidRPr="00AF3E8A" w:rsidRDefault="00F777BF" w:rsidP="00F777BF">
      <w:pPr>
        <w:rPr>
          <w:rFonts w:cs="Segoe UI"/>
          <w:szCs w:val="24"/>
        </w:rPr>
      </w:pPr>
      <w:r w:rsidRPr="00AF3E8A">
        <w:rPr>
          <w:rFonts w:cs="Segoe UI"/>
          <w:szCs w:val="24"/>
        </w:rPr>
        <w:t>It is important to note that this document forms the foundation on which all development will take place. As such, it’s critical that any inaccuracies or omitted functionality be raised prior to agreeing the scope of the work.</w:t>
      </w:r>
    </w:p>
    <w:p w14:paraId="7C1990C3" w14:textId="77777777" w:rsidR="009F669E" w:rsidRPr="009F5412" w:rsidRDefault="009F669E" w:rsidP="00F777BF">
      <w:pPr>
        <w:rPr>
          <w:rFonts w:asciiTheme="minorHAnsi" w:hAnsiTheme="minorHAnsi" w:cs="Segoe UI"/>
          <w:color w:val="auto"/>
        </w:rPr>
      </w:pPr>
    </w:p>
    <w:p w14:paraId="7BD387FD" w14:textId="77777777" w:rsidR="00F777BF" w:rsidRPr="009F5412" w:rsidRDefault="00F777BF" w:rsidP="00BA37F3">
      <w:pPr>
        <w:pStyle w:val="Heading2"/>
      </w:pPr>
      <w:bookmarkStart w:id="3" w:name="_Toc459378408"/>
      <w:bookmarkStart w:id="4" w:name="_Toc75364170"/>
      <w:r w:rsidRPr="009F5412">
        <w:t>Purpose</w:t>
      </w:r>
      <w:bookmarkEnd w:id="3"/>
      <w:bookmarkEnd w:id="4"/>
    </w:p>
    <w:p w14:paraId="7D14FE8D" w14:textId="38D5B126" w:rsidR="00F777BF" w:rsidRPr="00AF3E8A" w:rsidRDefault="00F777BF" w:rsidP="00F777BF">
      <w:pPr>
        <w:rPr>
          <w:szCs w:val="24"/>
          <w:lang w:eastAsia="en-AU"/>
        </w:rPr>
      </w:pPr>
      <w:r w:rsidRPr="00AF3E8A">
        <w:rPr>
          <w:szCs w:val="24"/>
          <w:lang w:eastAsia="en-AU"/>
        </w:rPr>
        <w:t xml:space="preserve">The purpose of the document is to collect and analyse all assorted ideas that have come up to define the system, its requirements with respect to consumers. Also, we shall predict and sort out how we hope this product will be used </w:t>
      </w:r>
      <w:r w:rsidR="00D85819" w:rsidRPr="00AF3E8A">
        <w:rPr>
          <w:szCs w:val="24"/>
          <w:lang w:eastAsia="en-AU"/>
        </w:rPr>
        <w:t>to</w:t>
      </w:r>
      <w:r w:rsidRPr="00AF3E8A">
        <w:rPr>
          <w:szCs w:val="24"/>
          <w:lang w:eastAsia="en-AU"/>
        </w:rPr>
        <w:t xml:space="preserve"> gain a better understanding of the project, outline concepts that may be developed later, and document ideas that are being considered, but may be discarded as the product develops.  </w:t>
      </w:r>
    </w:p>
    <w:p w14:paraId="29765AFD" w14:textId="6E5C2999" w:rsidR="00F777BF" w:rsidRPr="00AF3E8A" w:rsidRDefault="00F777BF" w:rsidP="00F777BF">
      <w:pPr>
        <w:rPr>
          <w:szCs w:val="24"/>
          <w:lang w:eastAsia="en-AU"/>
        </w:rPr>
      </w:pPr>
      <w:r w:rsidRPr="00AF3E8A">
        <w:rPr>
          <w:szCs w:val="24"/>
          <w:lang w:eastAsia="en-AU"/>
        </w:rPr>
        <w:t xml:space="preserve">In short, the purpose of this SRS document is to provide a detailed overview of the product, its </w:t>
      </w:r>
      <w:r w:rsidR="00D85819" w:rsidRPr="00AF3E8A">
        <w:rPr>
          <w:szCs w:val="24"/>
          <w:lang w:eastAsia="en-AU"/>
        </w:rPr>
        <w:t>parameters,</w:t>
      </w:r>
      <w:r w:rsidRPr="00AF3E8A">
        <w:rPr>
          <w:szCs w:val="24"/>
          <w:lang w:eastAsia="en-AU"/>
        </w:rPr>
        <w:t xml:space="preserve"> and goals. This document describes the project's target audience and its user interface, and software requirements. It defines how our client, team and audience see the product and its functionality. Nonetheless, it helps any designers and developers to assist in software delivery lifecycle (SDLC) processes.</w:t>
      </w:r>
    </w:p>
    <w:p w14:paraId="3C8D67D0" w14:textId="77777777" w:rsidR="009F669E" w:rsidRPr="009F5412" w:rsidRDefault="009F669E" w:rsidP="00F777BF">
      <w:pPr>
        <w:rPr>
          <w:rFonts w:asciiTheme="minorHAnsi" w:hAnsiTheme="minorHAnsi" w:cs="Segoe UI"/>
          <w:color w:val="auto"/>
        </w:rPr>
      </w:pPr>
    </w:p>
    <w:p w14:paraId="17D4707B" w14:textId="77777777" w:rsidR="00F777BF" w:rsidRPr="009F5412" w:rsidRDefault="00F777BF" w:rsidP="00BA37F3">
      <w:pPr>
        <w:pStyle w:val="Heading2"/>
      </w:pPr>
      <w:bookmarkStart w:id="5" w:name="_Toc459378409"/>
      <w:bookmarkStart w:id="6" w:name="_Toc75364171"/>
      <w:r w:rsidRPr="009F5412">
        <w:t>Scope</w:t>
      </w:r>
      <w:bookmarkEnd w:id="5"/>
      <w:bookmarkEnd w:id="6"/>
    </w:p>
    <w:p w14:paraId="4BEBD0F6" w14:textId="2F4510A5" w:rsidR="00F777BF" w:rsidRPr="00AF3E8A" w:rsidRDefault="00F777BF" w:rsidP="00F777BF">
      <w:pPr>
        <w:rPr>
          <w:szCs w:val="24"/>
        </w:rPr>
      </w:pPr>
      <w:r w:rsidRPr="00AF3E8A">
        <w:rPr>
          <w:szCs w:val="24"/>
        </w:rPr>
        <w:t xml:space="preserve">23 Digital is supplying the strategy, design, development, project management and deployment of </w:t>
      </w:r>
      <w:r w:rsidR="00B50CB3" w:rsidRPr="00AF3E8A">
        <w:rPr>
          <w:szCs w:val="24"/>
        </w:rPr>
        <w:t>the</w:t>
      </w:r>
      <w:r w:rsidRPr="00AF3E8A">
        <w:rPr>
          <w:szCs w:val="24"/>
        </w:rPr>
        <w:t xml:space="preserve"> web</w:t>
      </w:r>
      <w:r w:rsidR="00BE08B4" w:rsidRPr="00AF3E8A">
        <w:rPr>
          <w:szCs w:val="24"/>
        </w:rPr>
        <w:t>site</w:t>
      </w:r>
      <w:r w:rsidRPr="00AF3E8A">
        <w:rPr>
          <w:szCs w:val="24"/>
        </w:rPr>
        <w:t xml:space="preserve">. We will handle all creative and development requirements as part of this project. This essentially includes: </w:t>
      </w:r>
    </w:p>
    <w:tbl>
      <w:tblPr>
        <w:tblStyle w:val="TableGrid"/>
        <w:tblW w:w="7888"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00"/>
        <w:gridCol w:w="4288"/>
      </w:tblGrid>
      <w:tr w:rsidR="00F777BF" w:rsidRPr="00AF3E8A" w14:paraId="45621B76" w14:textId="77777777" w:rsidTr="00E62104">
        <w:tc>
          <w:tcPr>
            <w:tcW w:w="3600" w:type="dxa"/>
          </w:tcPr>
          <w:p w14:paraId="30BC42A3" w14:textId="45B26274" w:rsidR="00F777BF" w:rsidRPr="00AF3E8A" w:rsidRDefault="00F777BF" w:rsidP="00647F43">
            <w:pPr>
              <w:pStyle w:val="ListParagraph"/>
              <w:numPr>
                <w:ilvl w:val="0"/>
                <w:numId w:val="3"/>
              </w:numPr>
              <w:spacing w:line="240" w:lineRule="auto"/>
              <w:rPr>
                <w:rFonts w:cs="Segoe UI"/>
                <w:szCs w:val="24"/>
                <w:lang w:eastAsia="en-AU"/>
              </w:rPr>
            </w:pPr>
            <w:r w:rsidRPr="00AF3E8A">
              <w:rPr>
                <w:rFonts w:cs="Segoe UI"/>
                <w:szCs w:val="24"/>
                <w:lang w:eastAsia="en-AU"/>
              </w:rPr>
              <w:t>Concept de</w:t>
            </w:r>
            <w:r w:rsidR="009A1323" w:rsidRPr="00AF3E8A">
              <w:rPr>
                <w:rFonts w:cs="Segoe UI"/>
                <w:szCs w:val="24"/>
                <w:lang w:eastAsia="en-AU"/>
              </w:rPr>
              <w:t xml:space="preserve">velopment </w:t>
            </w:r>
          </w:p>
          <w:p w14:paraId="415535D1" w14:textId="051DBD72" w:rsidR="00F777BF" w:rsidRPr="00AF3E8A" w:rsidRDefault="00F777BF" w:rsidP="00647F43">
            <w:pPr>
              <w:pStyle w:val="ListParagraph"/>
              <w:numPr>
                <w:ilvl w:val="0"/>
                <w:numId w:val="3"/>
              </w:numPr>
              <w:spacing w:line="240" w:lineRule="auto"/>
              <w:rPr>
                <w:rFonts w:cs="Segoe UI"/>
                <w:szCs w:val="24"/>
                <w:lang w:eastAsia="en-AU"/>
              </w:rPr>
            </w:pPr>
            <w:r w:rsidRPr="00AF3E8A">
              <w:rPr>
                <w:rFonts w:cs="Segoe UI"/>
                <w:szCs w:val="24"/>
                <w:lang w:eastAsia="en-AU"/>
              </w:rPr>
              <w:t xml:space="preserve">Design </w:t>
            </w:r>
            <w:r w:rsidR="00F649BB" w:rsidRPr="00AF3E8A">
              <w:rPr>
                <w:rFonts w:cs="Segoe UI"/>
                <w:szCs w:val="24"/>
                <w:lang w:eastAsia="en-AU"/>
              </w:rPr>
              <w:t>R</w:t>
            </w:r>
            <w:r w:rsidRPr="00AF3E8A">
              <w:rPr>
                <w:rFonts w:cs="Segoe UI"/>
                <w:szCs w:val="24"/>
                <w:lang w:eastAsia="en-AU"/>
              </w:rPr>
              <w:t>efinement</w:t>
            </w:r>
          </w:p>
          <w:p w14:paraId="7CFE5B27" w14:textId="40DF9D4E" w:rsidR="00F777BF" w:rsidRPr="00AF3E8A" w:rsidRDefault="00F777BF" w:rsidP="00647F43">
            <w:pPr>
              <w:pStyle w:val="ListParagraph"/>
              <w:numPr>
                <w:ilvl w:val="0"/>
                <w:numId w:val="3"/>
              </w:numPr>
              <w:spacing w:line="240" w:lineRule="auto"/>
              <w:rPr>
                <w:rFonts w:cs="Segoe UI"/>
                <w:szCs w:val="24"/>
                <w:lang w:eastAsia="en-AU"/>
              </w:rPr>
            </w:pPr>
            <w:r w:rsidRPr="00AF3E8A">
              <w:rPr>
                <w:rFonts w:cs="Segoe UI"/>
                <w:szCs w:val="24"/>
                <w:lang w:eastAsia="en-AU"/>
              </w:rPr>
              <w:t xml:space="preserve">Front-end </w:t>
            </w:r>
            <w:r w:rsidR="00F649BB" w:rsidRPr="00AF3E8A">
              <w:rPr>
                <w:rFonts w:cs="Segoe UI"/>
                <w:szCs w:val="24"/>
                <w:lang w:eastAsia="en-AU"/>
              </w:rPr>
              <w:t>D</w:t>
            </w:r>
            <w:r w:rsidRPr="00AF3E8A">
              <w:rPr>
                <w:rFonts w:cs="Segoe UI"/>
                <w:szCs w:val="24"/>
                <w:lang w:eastAsia="en-AU"/>
              </w:rPr>
              <w:t>evelopment</w:t>
            </w:r>
          </w:p>
          <w:p w14:paraId="44FBEB44" w14:textId="53144FE4" w:rsidR="00F777BF" w:rsidRPr="00AF3E8A" w:rsidRDefault="00F777BF" w:rsidP="00647F43">
            <w:pPr>
              <w:pStyle w:val="ListParagraph"/>
              <w:numPr>
                <w:ilvl w:val="0"/>
                <w:numId w:val="3"/>
              </w:numPr>
              <w:spacing w:line="240" w:lineRule="auto"/>
              <w:rPr>
                <w:rFonts w:cs="Segoe UI"/>
                <w:szCs w:val="24"/>
                <w:lang w:eastAsia="en-AU"/>
              </w:rPr>
            </w:pPr>
            <w:r w:rsidRPr="00AF3E8A">
              <w:rPr>
                <w:rFonts w:cs="Segoe UI"/>
                <w:szCs w:val="24"/>
                <w:lang w:eastAsia="en-AU"/>
              </w:rPr>
              <w:t xml:space="preserve">Back-end </w:t>
            </w:r>
            <w:r w:rsidR="00F649BB" w:rsidRPr="00AF3E8A">
              <w:rPr>
                <w:rFonts w:cs="Segoe UI"/>
                <w:szCs w:val="24"/>
                <w:lang w:eastAsia="en-AU"/>
              </w:rPr>
              <w:t>D</w:t>
            </w:r>
            <w:r w:rsidRPr="00AF3E8A">
              <w:rPr>
                <w:rFonts w:cs="Segoe UI"/>
                <w:szCs w:val="24"/>
                <w:lang w:eastAsia="en-AU"/>
              </w:rPr>
              <w:t>evelopment</w:t>
            </w:r>
          </w:p>
          <w:p w14:paraId="0F7D7289" w14:textId="77777777" w:rsidR="00F777BF" w:rsidRPr="00AF3E8A" w:rsidRDefault="00F777BF" w:rsidP="009A1323">
            <w:pPr>
              <w:pStyle w:val="ListParagraph"/>
              <w:numPr>
                <w:ilvl w:val="0"/>
                <w:numId w:val="0"/>
              </w:numPr>
              <w:spacing w:line="240" w:lineRule="auto"/>
              <w:ind w:left="720"/>
              <w:rPr>
                <w:rFonts w:cs="Segoe UI"/>
                <w:szCs w:val="24"/>
                <w:lang w:eastAsia="en-AU"/>
              </w:rPr>
            </w:pPr>
          </w:p>
        </w:tc>
        <w:tc>
          <w:tcPr>
            <w:tcW w:w="4288" w:type="dxa"/>
          </w:tcPr>
          <w:p w14:paraId="5A9FBBA6" w14:textId="77777777" w:rsidR="00F777BF" w:rsidRPr="00AF3E8A" w:rsidRDefault="00F777BF" w:rsidP="00647F43">
            <w:pPr>
              <w:pStyle w:val="ListParagraph"/>
              <w:numPr>
                <w:ilvl w:val="0"/>
                <w:numId w:val="3"/>
              </w:numPr>
              <w:spacing w:line="240" w:lineRule="auto"/>
              <w:rPr>
                <w:rFonts w:cs="Segoe UI"/>
                <w:szCs w:val="24"/>
                <w:lang w:eastAsia="en-AU"/>
              </w:rPr>
            </w:pPr>
            <w:r w:rsidRPr="00AF3E8A">
              <w:rPr>
                <w:rFonts w:cs="Segoe UI"/>
                <w:szCs w:val="24"/>
                <w:lang w:eastAsia="en-AU"/>
              </w:rPr>
              <w:t xml:space="preserve">Testing </w:t>
            </w:r>
          </w:p>
          <w:p w14:paraId="3CEEACE4" w14:textId="77777777" w:rsidR="00F777BF" w:rsidRPr="00AF3E8A" w:rsidRDefault="00F777BF" w:rsidP="00647F43">
            <w:pPr>
              <w:pStyle w:val="ListParagraph"/>
              <w:numPr>
                <w:ilvl w:val="0"/>
                <w:numId w:val="3"/>
              </w:numPr>
              <w:spacing w:line="240" w:lineRule="auto"/>
              <w:rPr>
                <w:rFonts w:cs="Segoe UI"/>
                <w:szCs w:val="24"/>
                <w:lang w:eastAsia="en-AU"/>
              </w:rPr>
            </w:pPr>
            <w:r w:rsidRPr="00AF3E8A">
              <w:rPr>
                <w:rFonts w:cs="Segoe UI"/>
                <w:szCs w:val="24"/>
                <w:lang w:eastAsia="en-AU"/>
              </w:rPr>
              <w:t xml:space="preserve">Deployment </w:t>
            </w:r>
          </w:p>
          <w:p w14:paraId="2B6B7BA6" w14:textId="77777777" w:rsidR="00F777BF" w:rsidRPr="00AF3E8A" w:rsidRDefault="00F777BF" w:rsidP="00647F43">
            <w:pPr>
              <w:pStyle w:val="ListParagraph"/>
              <w:numPr>
                <w:ilvl w:val="0"/>
                <w:numId w:val="3"/>
              </w:numPr>
              <w:spacing w:line="240" w:lineRule="auto"/>
              <w:rPr>
                <w:rFonts w:cs="Segoe UI"/>
                <w:szCs w:val="24"/>
                <w:lang w:eastAsia="en-AU"/>
              </w:rPr>
            </w:pPr>
            <w:r w:rsidRPr="00AF3E8A">
              <w:rPr>
                <w:rFonts w:cs="Segoe UI"/>
                <w:szCs w:val="24"/>
                <w:lang w:eastAsia="en-AU"/>
              </w:rPr>
              <w:t xml:space="preserve">Hosting </w:t>
            </w:r>
          </w:p>
          <w:p w14:paraId="55735A75" w14:textId="77777777" w:rsidR="00F777BF" w:rsidRPr="00AF3E8A" w:rsidRDefault="00F777BF" w:rsidP="00647F43">
            <w:pPr>
              <w:pStyle w:val="ListParagraph"/>
              <w:numPr>
                <w:ilvl w:val="0"/>
                <w:numId w:val="3"/>
              </w:numPr>
              <w:spacing w:line="240" w:lineRule="auto"/>
              <w:rPr>
                <w:rFonts w:cs="Segoe UI"/>
                <w:szCs w:val="24"/>
                <w:lang w:eastAsia="en-AU"/>
              </w:rPr>
            </w:pPr>
            <w:r w:rsidRPr="00AF3E8A">
              <w:rPr>
                <w:rFonts w:cs="Segoe UI"/>
                <w:szCs w:val="24"/>
                <w:lang w:eastAsia="en-AU"/>
              </w:rPr>
              <w:t>Basic SEO</w:t>
            </w:r>
          </w:p>
        </w:tc>
      </w:tr>
    </w:tbl>
    <w:p w14:paraId="5FC4595A" w14:textId="77777777" w:rsidR="00F777BF" w:rsidRPr="00AF3E8A" w:rsidRDefault="00F777BF" w:rsidP="00F777BF">
      <w:pPr>
        <w:rPr>
          <w:rFonts w:cs="Segoe UI"/>
          <w:szCs w:val="24"/>
        </w:rPr>
      </w:pPr>
      <w:r w:rsidRPr="00AF3E8A">
        <w:rPr>
          <w:rFonts w:cs="Segoe UI"/>
          <w:szCs w:val="24"/>
        </w:rPr>
        <w:t>23 Digital will use our copywriting services as a part of the project to reword or come up with better wording for the development of an online web application.  Our price does not cover data entry. The client is also responsible for ensuring that copyright is obtained for the materials used in the website, which specifically includes contents, images and videos. 23 Digital will help you source the images.</w:t>
      </w:r>
    </w:p>
    <w:p w14:paraId="4E5494F8" w14:textId="77777777" w:rsidR="008E5138" w:rsidRPr="00AF3E8A" w:rsidRDefault="008E5138" w:rsidP="00F777BF">
      <w:pPr>
        <w:rPr>
          <w:rFonts w:cs="Segoe UI"/>
          <w:szCs w:val="24"/>
        </w:rPr>
      </w:pPr>
    </w:p>
    <w:p w14:paraId="0AA4C996" w14:textId="77777777" w:rsidR="009F669E" w:rsidRPr="009F5412" w:rsidRDefault="009F669E" w:rsidP="00BA37F3">
      <w:pPr>
        <w:pStyle w:val="Heading2"/>
      </w:pPr>
      <w:bookmarkStart w:id="7" w:name="_Toc75364172"/>
      <w:r w:rsidRPr="009F5412">
        <w:lastRenderedPageBreak/>
        <w:t>Definitions</w:t>
      </w:r>
      <w:bookmarkEnd w:id="7"/>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5095"/>
      </w:tblGrid>
      <w:tr w:rsidR="004B03E8" w:rsidRPr="00593891" w14:paraId="29DC3EBD" w14:textId="77777777" w:rsidTr="008E5138">
        <w:trPr>
          <w:trHeight w:val="103"/>
        </w:trPr>
        <w:tc>
          <w:tcPr>
            <w:tcW w:w="0" w:type="auto"/>
            <w:hideMark/>
          </w:tcPr>
          <w:p w14:paraId="6ED62494" w14:textId="77777777" w:rsidR="009F669E" w:rsidRPr="00593891" w:rsidRDefault="009F669E" w:rsidP="008E5138">
            <w:pPr>
              <w:pStyle w:val="Default"/>
              <w:spacing w:line="360" w:lineRule="auto"/>
              <w:rPr>
                <w:rFonts w:ascii="Lato" w:hAnsi="Lato"/>
                <w:color w:val="auto"/>
                <w:sz w:val="22"/>
                <w:szCs w:val="22"/>
              </w:rPr>
            </w:pPr>
            <w:r w:rsidRPr="00593891">
              <w:rPr>
                <w:rFonts w:ascii="Lato" w:hAnsi="Lato"/>
                <w:color w:val="auto"/>
                <w:sz w:val="22"/>
                <w:szCs w:val="22"/>
              </w:rPr>
              <w:t xml:space="preserve">SRS </w:t>
            </w:r>
          </w:p>
        </w:tc>
        <w:tc>
          <w:tcPr>
            <w:tcW w:w="0" w:type="auto"/>
            <w:hideMark/>
          </w:tcPr>
          <w:p w14:paraId="28463E99" w14:textId="77777777" w:rsidR="009F669E" w:rsidRPr="00593891" w:rsidRDefault="009F669E" w:rsidP="008E5138">
            <w:pPr>
              <w:pStyle w:val="Default"/>
              <w:spacing w:line="360" w:lineRule="auto"/>
              <w:rPr>
                <w:rFonts w:ascii="Lato" w:hAnsi="Lato"/>
                <w:color w:val="auto"/>
                <w:sz w:val="22"/>
                <w:szCs w:val="22"/>
              </w:rPr>
            </w:pPr>
            <w:r w:rsidRPr="00593891">
              <w:rPr>
                <w:rFonts w:ascii="Lato" w:hAnsi="Lato"/>
                <w:color w:val="auto"/>
                <w:sz w:val="22"/>
                <w:szCs w:val="22"/>
              </w:rPr>
              <w:t>Software Requirements Specification</w:t>
            </w:r>
          </w:p>
        </w:tc>
      </w:tr>
      <w:tr w:rsidR="004B03E8" w:rsidRPr="00593891" w14:paraId="1D8DB6F9" w14:textId="77777777" w:rsidTr="008E5138">
        <w:trPr>
          <w:trHeight w:val="103"/>
        </w:trPr>
        <w:tc>
          <w:tcPr>
            <w:tcW w:w="0" w:type="auto"/>
            <w:hideMark/>
          </w:tcPr>
          <w:p w14:paraId="015F9342" w14:textId="77777777" w:rsidR="009F669E" w:rsidRPr="00593891" w:rsidRDefault="009F669E" w:rsidP="008E5138">
            <w:pPr>
              <w:pStyle w:val="Default"/>
              <w:spacing w:line="360" w:lineRule="auto"/>
              <w:rPr>
                <w:rFonts w:ascii="Lato" w:hAnsi="Lato"/>
                <w:color w:val="auto"/>
                <w:sz w:val="22"/>
                <w:szCs w:val="22"/>
              </w:rPr>
            </w:pPr>
            <w:r w:rsidRPr="00593891">
              <w:rPr>
                <w:rFonts w:ascii="Lato" w:hAnsi="Lato"/>
                <w:color w:val="auto"/>
                <w:sz w:val="22"/>
                <w:szCs w:val="22"/>
              </w:rPr>
              <w:t xml:space="preserve">CMS </w:t>
            </w:r>
          </w:p>
        </w:tc>
        <w:tc>
          <w:tcPr>
            <w:tcW w:w="0" w:type="auto"/>
            <w:hideMark/>
          </w:tcPr>
          <w:p w14:paraId="4AA1001A" w14:textId="77777777" w:rsidR="009F669E" w:rsidRPr="00593891" w:rsidRDefault="009F669E" w:rsidP="008E5138">
            <w:pPr>
              <w:pStyle w:val="Default"/>
              <w:spacing w:line="360" w:lineRule="auto"/>
              <w:rPr>
                <w:rFonts w:ascii="Lato" w:hAnsi="Lato"/>
                <w:color w:val="auto"/>
                <w:sz w:val="22"/>
                <w:szCs w:val="22"/>
              </w:rPr>
            </w:pPr>
            <w:r w:rsidRPr="00593891">
              <w:rPr>
                <w:rFonts w:ascii="Lato" w:hAnsi="Lato"/>
                <w:color w:val="auto"/>
                <w:sz w:val="22"/>
                <w:szCs w:val="22"/>
              </w:rPr>
              <w:t xml:space="preserve">Content Management System </w:t>
            </w:r>
          </w:p>
        </w:tc>
      </w:tr>
      <w:tr w:rsidR="004B03E8" w:rsidRPr="00593891" w14:paraId="368C82CB" w14:textId="77777777" w:rsidTr="008E5138">
        <w:trPr>
          <w:trHeight w:val="103"/>
        </w:trPr>
        <w:tc>
          <w:tcPr>
            <w:tcW w:w="0" w:type="auto"/>
            <w:hideMark/>
          </w:tcPr>
          <w:p w14:paraId="60B11F02" w14:textId="77777777" w:rsidR="009F669E" w:rsidRPr="00593891" w:rsidRDefault="009F669E" w:rsidP="008E5138">
            <w:pPr>
              <w:pStyle w:val="Default"/>
              <w:spacing w:line="360" w:lineRule="auto"/>
              <w:rPr>
                <w:rFonts w:ascii="Lato" w:hAnsi="Lato"/>
                <w:color w:val="auto"/>
                <w:sz w:val="22"/>
                <w:szCs w:val="22"/>
              </w:rPr>
            </w:pPr>
            <w:r w:rsidRPr="00593891">
              <w:rPr>
                <w:rFonts w:ascii="Lato" w:hAnsi="Lato"/>
                <w:color w:val="auto"/>
                <w:sz w:val="22"/>
                <w:szCs w:val="22"/>
              </w:rPr>
              <w:t xml:space="preserve">CRM </w:t>
            </w:r>
          </w:p>
        </w:tc>
        <w:tc>
          <w:tcPr>
            <w:tcW w:w="0" w:type="auto"/>
            <w:hideMark/>
          </w:tcPr>
          <w:p w14:paraId="05FF848B" w14:textId="77777777" w:rsidR="009F669E" w:rsidRPr="00593891" w:rsidRDefault="009F669E" w:rsidP="008E5138">
            <w:pPr>
              <w:pStyle w:val="Default"/>
              <w:spacing w:line="360" w:lineRule="auto"/>
              <w:rPr>
                <w:rFonts w:ascii="Lato" w:hAnsi="Lato"/>
                <w:color w:val="auto"/>
                <w:sz w:val="22"/>
                <w:szCs w:val="22"/>
              </w:rPr>
            </w:pPr>
            <w:r w:rsidRPr="00593891">
              <w:rPr>
                <w:rFonts w:ascii="Lato" w:hAnsi="Lato"/>
                <w:color w:val="auto"/>
                <w:sz w:val="22"/>
                <w:szCs w:val="22"/>
              </w:rPr>
              <w:t>Customer Relationship Management</w:t>
            </w:r>
          </w:p>
        </w:tc>
      </w:tr>
      <w:tr w:rsidR="004B03E8" w:rsidRPr="00593891" w14:paraId="2E21B1EB" w14:textId="77777777" w:rsidTr="008E5138">
        <w:trPr>
          <w:trHeight w:val="103"/>
        </w:trPr>
        <w:tc>
          <w:tcPr>
            <w:tcW w:w="0" w:type="auto"/>
            <w:hideMark/>
          </w:tcPr>
          <w:p w14:paraId="4782655C" w14:textId="77777777" w:rsidR="009F669E" w:rsidRPr="00593891" w:rsidRDefault="009F669E" w:rsidP="008E5138">
            <w:pPr>
              <w:pStyle w:val="Default"/>
              <w:spacing w:line="360" w:lineRule="auto"/>
              <w:rPr>
                <w:rFonts w:ascii="Lato" w:hAnsi="Lato"/>
                <w:color w:val="auto"/>
                <w:sz w:val="22"/>
                <w:szCs w:val="22"/>
              </w:rPr>
            </w:pPr>
            <w:r w:rsidRPr="00593891">
              <w:rPr>
                <w:rFonts w:ascii="Lato" w:hAnsi="Lato"/>
                <w:color w:val="auto"/>
                <w:sz w:val="22"/>
                <w:szCs w:val="22"/>
              </w:rPr>
              <w:t xml:space="preserve">CSV </w:t>
            </w:r>
          </w:p>
        </w:tc>
        <w:tc>
          <w:tcPr>
            <w:tcW w:w="0" w:type="auto"/>
            <w:hideMark/>
          </w:tcPr>
          <w:p w14:paraId="70775C6D" w14:textId="77777777" w:rsidR="009F669E" w:rsidRPr="00593891" w:rsidRDefault="009F669E" w:rsidP="008E5138">
            <w:pPr>
              <w:pStyle w:val="Default"/>
              <w:spacing w:line="360" w:lineRule="auto"/>
              <w:rPr>
                <w:rFonts w:ascii="Lato" w:hAnsi="Lato"/>
                <w:color w:val="auto"/>
                <w:sz w:val="22"/>
                <w:szCs w:val="22"/>
              </w:rPr>
            </w:pPr>
            <w:r w:rsidRPr="00593891">
              <w:rPr>
                <w:rFonts w:ascii="Lato" w:hAnsi="Lato"/>
                <w:color w:val="auto"/>
                <w:sz w:val="22"/>
                <w:szCs w:val="22"/>
              </w:rPr>
              <w:t>Comma delimited data file</w:t>
            </w:r>
          </w:p>
        </w:tc>
      </w:tr>
      <w:tr w:rsidR="004B03E8" w:rsidRPr="00593891" w14:paraId="27492B83" w14:textId="77777777" w:rsidTr="008E5138">
        <w:trPr>
          <w:trHeight w:val="103"/>
        </w:trPr>
        <w:tc>
          <w:tcPr>
            <w:tcW w:w="0" w:type="auto"/>
            <w:hideMark/>
          </w:tcPr>
          <w:p w14:paraId="5DB342A3" w14:textId="77777777" w:rsidR="009F669E" w:rsidRPr="00593891" w:rsidRDefault="009F669E" w:rsidP="008E5138">
            <w:pPr>
              <w:pStyle w:val="Default"/>
              <w:spacing w:line="360" w:lineRule="auto"/>
              <w:rPr>
                <w:rFonts w:ascii="Lato" w:hAnsi="Lato"/>
                <w:color w:val="auto"/>
                <w:sz w:val="22"/>
                <w:szCs w:val="22"/>
              </w:rPr>
            </w:pPr>
            <w:r w:rsidRPr="00593891">
              <w:rPr>
                <w:rFonts w:ascii="Lato" w:hAnsi="Lato"/>
                <w:color w:val="auto"/>
                <w:sz w:val="22"/>
                <w:szCs w:val="22"/>
              </w:rPr>
              <w:t xml:space="preserve">CTA </w:t>
            </w:r>
          </w:p>
        </w:tc>
        <w:tc>
          <w:tcPr>
            <w:tcW w:w="0" w:type="auto"/>
            <w:hideMark/>
          </w:tcPr>
          <w:p w14:paraId="41103EE2" w14:textId="77777777" w:rsidR="009F669E" w:rsidRPr="00593891" w:rsidRDefault="009F669E" w:rsidP="008E5138">
            <w:pPr>
              <w:pStyle w:val="Default"/>
              <w:spacing w:line="360" w:lineRule="auto"/>
              <w:rPr>
                <w:rFonts w:ascii="Lato" w:hAnsi="Lato"/>
                <w:color w:val="auto"/>
                <w:sz w:val="22"/>
                <w:szCs w:val="22"/>
              </w:rPr>
            </w:pPr>
            <w:r w:rsidRPr="00593891">
              <w:rPr>
                <w:rFonts w:ascii="Lato" w:hAnsi="Lato"/>
                <w:color w:val="auto"/>
                <w:sz w:val="22"/>
                <w:szCs w:val="22"/>
              </w:rPr>
              <w:t>Call to Action</w:t>
            </w:r>
          </w:p>
        </w:tc>
      </w:tr>
      <w:tr w:rsidR="004B03E8" w:rsidRPr="00593891" w14:paraId="014DA76E" w14:textId="77777777" w:rsidTr="008E5138">
        <w:trPr>
          <w:trHeight w:val="103"/>
        </w:trPr>
        <w:tc>
          <w:tcPr>
            <w:tcW w:w="0" w:type="auto"/>
            <w:hideMark/>
          </w:tcPr>
          <w:p w14:paraId="3D16F80A" w14:textId="77777777" w:rsidR="009F669E" w:rsidRPr="00593891" w:rsidRDefault="009F669E" w:rsidP="008E5138">
            <w:pPr>
              <w:pStyle w:val="Default"/>
              <w:spacing w:line="360" w:lineRule="auto"/>
              <w:rPr>
                <w:rFonts w:ascii="Lato" w:hAnsi="Lato"/>
                <w:color w:val="auto"/>
                <w:sz w:val="22"/>
                <w:szCs w:val="22"/>
              </w:rPr>
            </w:pPr>
            <w:r w:rsidRPr="00593891">
              <w:rPr>
                <w:rFonts w:ascii="Lato" w:hAnsi="Lato"/>
                <w:color w:val="auto"/>
                <w:sz w:val="22"/>
                <w:szCs w:val="22"/>
              </w:rPr>
              <w:t xml:space="preserve">DB </w:t>
            </w:r>
          </w:p>
        </w:tc>
        <w:tc>
          <w:tcPr>
            <w:tcW w:w="0" w:type="auto"/>
            <w:hideMark/>
          </w:tcPr>
          <w:p w14:paraId="35365AFF" w14:textId="77777777" w:rsidR="009F669E" w:rsidRPr="00593891" w:rsidRDefault="009F669E" w:rsidP="008E5138">
            <w:pPr>
              <w:pStyle w:val="Default"/>
              <w:spacing w:line="360" w:lineRule="auto"/>
              <w:rPr>
                <w:rFonts w:ascii="Lato" w:hAnsi="Lato"/>
                <w:color w:val="auto"/>
                <w:sz w:val="22"/>
                <w:szCs w:val="22"/>
              </w:rPr>
            </w:pPr>
            <w:r w:rsidRPr="00593891">
              <w:rPr>
                <w:rFonts w:ascii="Lato" w:hAnsi="Lato"/>
                <w:color w:val="auto"/>
                <w:sz w:val="22"/>
                <w:szCs w:val="22"/>
              </w:rPr>
              <w:t>Database</w:t>
            </w:r>
          </w:p>
        </w:tc>
      </w:tr>
      <w:tr w:rsidR="004B03E8" w:rsidRPr="00593891" w14:paraId="78924A48" w14:textId="77777777" w:rsidTr="008E5138">
        <w:trPr>
          <w:trHeight w:val="103"/>
        </w:trPr>
        <w:tc>
          <w:tcPr>
            <w:tcW w:w="0" w:type="auto"/>
            <w:hideMark/>
          </w:tcPr>
          <w:p w14:paraId="1B1CE2AE" w14:textId="77777777" w:rsidR="009F669E" w:rsidRPr="00593891" w:rsidRDefault="009F669E" w:rsidP="008E5138">
            <w:pPr>
              <w:pStyle w:val="Default"/>
              <w:spacing w:line="360" w:lineRule="auto"/>
              <w:rPr>
                <w:rFonts w:ascii="Lato" w:hAnsi="Lato"/>
                <w:color w:val="auto"/>
                <w:sz w:val="22"/>
                <w:szCs w:val="22"/>
              </w:rPr>
            </w:pPr>
            <w:r w:rsidRPr="00593891">
              <w:rPr>
                <w:rFonts w:ascii="Lato" w:hAnsi="Lato"/>
                <w:color w:val="auto"/>
                <w:sz w:val="22"/>
                <w:szCs w:val="22"/>
              </w:rPr>
              <w:t xml:space="preserve">FTP </w:t>
            </w:r>
          </w:p>
        </w:tc>
        <w:tc>
          <w:tcPr>
            <w:tcW w:w="0" w:type="auto"/>
            <w:hideMark/>
          </w:tcPr>
          <w:p w14:paraId="3E30FE23" w14:textId="77777777" w:rsidR="009F669E" w:rsidRPr="00593891" w:rsidRDefault="009F669E" w:rsidP="008E5138">
            <w:pPr>
              <w:pStyle w:val="Default"/>
              <w:spacing w:line="360" w:lineRule="auto"/>
              <w:rPr>
                <w:rFonts w:ascii="Lato" w:hAnsi="Lato"/>
                <w:color w:val="auto"/>
                <w:sz w:val="22"/>
                <w:szCs w:val="22"/>
              </w:rPr>
            </w:pPr>
            <w:r w:rsidRPr="00593891">
              <w:rPr>
                <w:rFonts w:ascii="Lato" w:hAnsi="Lato"/>
                <w:color w:val="auto"/>
                <w:sz w:val="22"/>
                <w:szCs w:val="22"/>
              </w:rPr>
              <w:t xml:space="preserve">File Transfer Protocol </w:t>
            </w:r>
          </w:p>
        </w:tc>
      </w:tr>
      <w:tr w:rsidR="004B03E8" w:rsidRPr="00593891" w14:paraId="1CF83A37" w14:textId="77777777" w:rsidTr="008E5138">
        <w:trPr>
          <w:trHeight w:val="103"/>
        </w:trPr>
        <w:tc>
          <w:tcPr>
            <w:tcW w:w="0" w:type="auto"/>
            <w:hideMark/>
          </w:tcPr>
          <w:p w14:paraId="1F38B248" w14:textId="77777777" w:rsidR="009F669E" w:rsidRPr="00593891" w:rsidRDefault="009F669E" w:rsidP="008E5138">
            <w:pPr>
              <w:pStyle w:val="Default"/>
              <w:spacing w:line="360" w:lineRule="auto"/>
              <w:rPr>
                <w:rFonts w:ascii="Lato" w:hAnsi="Lato"/>
                <w:color w:val="auto"/>
                <w:sz w:val="22"/>
                <w:szCs w:val="22"/>
              </w:rPr>
            </w:pPr>
            <w:r w:rsidRPr="00593891">
              <w:rPr>
                <w:rFonts w:ascii="Lato" w:hAnsi="Lato"/>
                <w:color w:val="auto"/>
                <w:sz w:val="22"/>
                <w:szCs w:val="22"/>
              </w:rPr>
              <w:t xml:space="preserve">SEO </w:t>
            </w:r>
          </w:p>
        </w:tc>
        <w:tc>
          <w:tcPr>
            <w:tcW w:w="0" w:type="auto"/>
            <w:hideMark/>
          </w:tcPr>
          <w:p w14:paraId="5D1C2D06" w14:textId="77777777" w:rsidR="009F669E" w:rsidRPr="00593891" w:rsidRDefault="009F669E" w:rsidP="008E5138">
            <w:pPr>
              <w:pStyle w:val="Default"/>
              <w:spacing w:line="360" w:lineRule="auto"/>
              <w:rPr>
                <w:rFonts w:ascii="Lato" w:hAnsi="Lato"/>
                <w:color w:val="auto"/>
                <w:sz w:val="22"/>
                <w:szCs w:val="22"/>
              </w:rPr>
            </w:pPr>
            <w:r w:rsidRPr="00593891">
              <w:rPr>
                <w:rFonts w:ascii="Lato" w:hAnsi="Lato"/>
                <w:color w:val="auto"/>
                <w:sz w:val="22"/>
                <w:szCs w:val="22"/>
              </w:rPr>
              <w:t xml:space="preserve">Search Engine Optimisation </w:t>
            </w:r>
          </w:p>
        </w:tc>
      </w:tr>
      <w:tr w:rsidR="004B03E8" w:rsidRPr="00593891" w14:paraId="4ABF6A86" w14:textId="77777777" w:rsidTr="008E5138">
        <w:trPr>
          <w:trHeight w:val="103"/>
        </w:trPr>
        <w:tc>
          <w:tcPr>
            <w:tcW w:w="0" w:type="auto"/>
            <w:hideMark/>
          </w:tcPr>
          <w:p w14:paraId="79DE0D32" w14:textId="77777777" w:rsidR="009F669E" w:rsidRPr="00593891" w:rsidRDefault="009F669E" w:rsidP="008E5138">
            <w:pPr>
              <w:pStyle w:val="Default"/>
              <w:spacing w:line="360" w:lineRule="auto"/>
              <w:rPr>
                <w:rFonts w:ascii="Lato" w:hAnsi="Lato"/>
                <w:color w:val="auto"/>
                <w:sz w:val="22"/>
                <w:szCs w:val="22"/>
              </w:rPr>
            </w:pPr>
            <w:r w:rsidRPr="00593891">
              <w:rPr>
                <w:rFonts w:ascii="Lato" w:hAnsi="Lato"/>
                <w:color w:val="auto"/>
                <w:sz w:val="22"/>
                <w:szCs w:val="22"/>
              </w:rPr>
              <w:t xml:space="preserve">TBC </w:t>
            </w:r>
          </w:p>
        </w:tc>
        <w:tc>
          <w:tcPr>
            <w:tcW w:w="0" w:type="auto"/>
            <w:hideMark/>
          </w:tcPr>
          <w:p w14:paraId="56AD205D" w14:textId="77777777" w:rsidR="009F669E" w:rsidRPr="00593891" w:rsidRDefault="009F669E" w:rsidP="008E5138">
            <w:pPr>
              <w:pStyle w:val="Default"/>
              <w:spacing w:line="360" w:lineRule="auto"/>
              <w:rPr>
                <w:rFonts w:ascii="Lato" w:hAnsi="Lato"/>
                <w:color w:val="auto"/>
                <w:sz w:val="22"/>
                <w:szCs w:val="22"/>
              </w:rPr>
            </w:pPr>
            <w:r w:rsidRPr="00593891">
              <w:rPr>
                <w:rFonts w:ascii="Lato" w:hAnsi="Lato"/>
                <w:color w:val="auto"/>
                <w:sz w:val="22"/>
                <w:szCs w:val="22"/>
              </w:rPr>
              <w:t xml:space="preserve">To be confirmed </w:t>
            </w:r>
          </w:p>
        </w:tc>
      </w:tr>
      <w:tr w:rsidR="004B03E8" w:rsidRPr="00593891" w14:paraId="0CE30E29" w14:textId="77777777" w:rsidTr="008E5138">
        <w:trPr>
          <w:trHeight w:val="103"/>
        </w:trPr>
        <w:tc>
          <w:tcPr>
            <w:tcW w:w="0" w:type="auto"/>
            <w:hideMark/>
          </w:tcPr>
          <w:p w14:paraId="2C666F3F" w14:textId="77777777" w:rsidR="009F669E" w:rsidRPr="00593891" w:rsidRDefault="009F669E" w:rsidP="008E5138">
            <w:pPr>
              <w:pStyle w:val="Default"/>
              <w:spacing w:line="360" w:lineRule="auto"/>
              <w:rPr>
                <w:rFonts w:ascii="Lato" w:hAnsi="Lato"/>
                <w:color w:val="auto"/>
                <w:sz w:val="22"/>
                <w:szCs w:val="22"/>
              </w:rPr>
            </w:pPr>
            <w:r w:rsidRPr="00593891">
              <w:rPr>
                <w:rFonts w:ascii="Lato" w:hAnsi="Lato"/>
                <w:color w:val="auto"/>
                <w:sz w:val="22"/>
                <w:szCs w:val="22"/>
              </w:rPr>
              <w:t xml:space="preserve">TBD </w:t>
            </w:r>
          </w:p>
        </w:tc>
        <w:tc>
          <w:tcPr>
            <w:tcW w:w="0" w:type="auto"/>
            <w:hideMark/>
          </w:tcPr>
          <w:p w14:paraId="70C6922F" w14:textId="77777777" w:rsidR="009F669E" w:rsidRPr="00593891" w:rsidRDefault="009F669E" w:rsidP="008E5138">
            <w:pPr>
              <w:pStyle w:val="Default"/>
              <w:spacing w:line="360" w:lineRule="auto"/>
              <w:rPr>
                <w:rFonts w:ascii="Lato" w:hAnsi="Lato"/>
                <w:color w:val="auto"/>
                <w:sz w:val="22"/>
                <w:szCs w:val="22"/>
              </w:rPr>
            </w:pPr>
            <w:r w:rsidRPr="00593891">
              <w:rPr>
                <w:rFonts w:ascii="Lato" w:hAnsi="Lato"/>
                <w:color w:val="auto"/>
                <w:sz w:val="22"/>
                <w:szCs w:val="22"/>
              </w:rPr>
              <w:t xml:space="preserve">To be determined </w:t>
            </w:r>
          </w:p>
        </w:tc>
      </w:tr>
      <w:tr w:rsidR="004B03E8" w:rsidRPr="00593891" w14:paraId="236F5AE0" w14:textId="77777777" w:rsidTr="008E5138">
        <w:trPr>
          <w:trHeight w:val="103"/>
        </w:trPr>
        <w:tc>
          <w:tcPr>
            <w:tcW w:w="0" w:type="auto"/>
            <w:hideMark/>
          </w:tcPr>
          <w:p w14:paraId="7DA302BF" w14:textId="77777777" w:rsidR="009F669E" w:rsidRPr="00593891" w:rsidRDefault="009F669E" w:rsidP="008E5138">
            <w:pPr>
              <w:pStyle w:val="Default"/>
              <w:spacing w:line="360" w:lineRule="auto"/>
              <w:rPr>
                <w:rFonts w:ascii="Lato" w:hAnsi="Lato"/>
                <w:color w:val="auto"/>
                <w:sz w:val="22"/>
                <w:szCs w:val="22"/>
              </w:rPr>
            </w:pPr>
            <w:r w:rsidRPr="00593891">
              <w:rPr>
                <w:rFonts w:ascii="Lato" w:hAnsi="Lato"/>
                <w:color w:val="auto"/>
                <w:sz w:val="22"/>
                <w:szCs w:val="22"/>
              </w:rPr>
              <w:t xml:space="preserve">WYSIWYG </w:t>
            </w:r>
          </w:p>
        </w:tc>
        <w:tc>
          <w:tcPr>
            <w:tcW w:w="0" w:type="auto"/>
            <w:hideMark/>
          </w:tcPr>
          <w:p w14:paraId="71AD6101" w14:textId="77777777" w:rsidR="009F669E" w:rsidRPr="00593891" w:rsidRDefault="009F669E" w:rsidP="008E5138">
            <w:pPr>
              <w:pStyle w:val="Default"/>
              <w:spacing w:line="360" w:lineRule="auto"/>
              <w:rPr>
                <w:rFonts w:ascii="Lato" w:hAnsi="Lato"/>
                <w:color w:val="auto"/>
                <w:sz w:val="22"/>
                <w:szCs w:val="22"/>
              </w:rPr>
            </w:pPr>
            <w:r w:rsidRPr="00593891">
              <w:rPr>
                <w:rFonts w:ascii="Lato" w:hAnsi="Lato"/>
                <w:color w:val="auto"/>
                <w:sz w:val="22"/>
                <w:szCs w:val="22"/>
              </w:rPr>
              <w:t xml:space="preserve">“What You See Is What You Get” HTML rich text editor </w:t>
            </w:r>
          </w:p>
        </w:tc>
      </w:tr>
      <w:tr w:rsidR="004B03E8" w:rsidRPr="00593891" w14:paraId="595887CE" w14:textId="77777777" w:rsidTr="008E5138">
        <w:trPr>
          <w:trHeight w:val="103"/>
        </w:trPr>
        <w:tc>
          <w:tcPr>
            <w:tcW w:w="0" w:type="auto"/>
            <w:hideMark/>
          </w:tcPr>
          <w:p w14:paraId="01FE126E" w14:textId="77777777" w:rsidR="009F669E" w:rsidRPr="00593891" w:rsidRDefault="009F669E" w:rsidP="008E5138">
            <w:pPr>
              <w:pStyle w:val="Default"/>
              <w:spacing w:line="360" w:lineRule="auto"/>
              <w:rPr>
                <w:rFonts w:ascii="Lato" w:hAnsi="Lato"/>
                <w:color w:val="auto"/>
                <w:sz w:val="22"/>
                <w:szCs w:val="22"/>
              </w:rPr>
            </w:pPr>
            <w:r w:rsidRPr="00593891">
              <w:rPr>
                <w:rFonts w:ascii="Lato" w:hAnsi="Lato"/>
                <w:color w:val="auto"/>
                <w:sz w:val="22"/>
                <w:szCs w:val="22"/>
              </w:rPr>
              <w:t xml:space="preserve">LHS </w:t>
            </w:r>
          </w:p>
        </w:tc>
        <w:tc>
          <w:tcPr>
            <w:tcW w:w="0" w:type="auto"/>
            <w:hideMark/>
          </w:tcPr>
          <w:p w14:paraId="0B15AB47" w14:textId="77777777" w:rsidR="009F669E" w:rsidRPr="00593891" w:rsidRDefault="009F669E" w:rsidP="008E5138">
            <w:pPr>
              <w:pStyle w:val="Default"/>
              <w:spacing w:line="360" w:lineRule="auto"/>
              <w:rPr>
                <w:rFonts w:ascii="Lato" w:hAnsi="Lato"/>
                <w:color w:val="auto"/>
                <w:sz w:val="22"/>
                <w:szCs w:val="22"/>
              </w:rPr>
            </w:pPr>
            <w:r w:rsidRPr="00593891">
              <w:rPr>
                <w:rFonts w:ascii="Lato" w:hAnsi="Lato"/>
                <w:color w:val="auto"/>
                <w:sz w:val="22"/>
                <w:szCs w:val="22"/>
              </w:rPr>
              <w:t xml:space="preserve">Left Hand Side </w:t>
            </w:r>
          </w:p>
        </w:tc>
      </w:tr>
      <w:tr w:rsidR="004B03E8" w:rsidRPr="00593891" w14:paraId="1C94DDA5" w14:textId="77777777" w:rsidTr="008E5138">
        <w:trPr>
          <w:trHeight w:val="103"/>
        </w:trPr>
        <w:tc>
          <w:tcPr>
            <w:tcW w:w="0" w:type="auto"/>
            <w:hideMark/>
          </w:tcPr>
          <w:p w14:paraId="345EBF78" w14:textId="77777777" w:rsidR="009F669E" w:rsidRPr="00593891" w:rsidRDefault="009F669E" w:rsidP="008E5138">
            <w:pPr>
              <w:pStyle w:val="Default"/>
              <w:spacing w:line="360" w:lineRule="auto"/>
              <w:rPr>
                <w:rFonts w:ascii="Lato" w:hAnsi="Lato"/>
                <w:color w:val="auto"/>
                <w:sz w:val="22"/>
                <w:szCs w:val="22"/>
              </w:rPr>
            </w:pPr>
            <w:r w:rsidRPr="00593891">
              <w:rPr>
                <w:rFonts w:ascii="Lato" w:hAnsi="Lato"/>
                <w:color w:val="auto"/>
                <w:sz w:val="22"/>
                <w:szCs w:val="22"/>
              </w:rPr>
              <w:t xml:space="preserve">RHS </w:t>
            </w:r>
          </w:p>
        </w:tc>
        <w:tc>
          <w:tcPr>
            <w:tcW w:w="0" w:type="auto"/>
            <w:hideMark/>
          </w:tcPr>
          <w:p w14:paraId="31E440C0" w14:textId="77777777" w:rsidR="009F669E" w:rsidRPr="00593891" w:rsidRDefault="009F669E" w:rsidP="008E5138">
            <w:pPr>
              <w:pStyle w:val="Default"/>
              <w:spacing w:line="360" w:lineRule="auto"/>
              <w:rPr>
                <w:rFonts w:ascii="Lato" w:hAnsi="Lato"/>
                <w:color w:val="auto"/>
                <w:sz w:val="22"/>
                <w:szCs w:val="22"/>
              </w:rPr>
            </w:pPr>
            <w:r w:rsidRPr="00593891">
              <w:rPr>
                <w:rFonts w:ascii="Lato" w:hAnsi="Lato"/>
                <w:color w:val="auto"/>
                <w:sz w:val="22"/>
                <w:szCs w:val="22"/>
              </w:rPr>
              <w:t xml:space="preserve">Right Hand Side </w:t>
            </w:r>
          </w:p>
        </w:tc>
      </w:tr>
      <w:tr w:rsidR="004B03E8" w:rsidRPr="00593891" w14:paraId="3B786C47" w14:textId="77777777" w:rsidTr="008E5138">
        <w:trPr>
          <w:trHeight w:val="103"/>
        </w:trPr>
        <w:tc>
          <w:tcPr>
            <w:tcW w:w="0" w:type="auto"/>
            <w:hideMark/>
          </w:tcPr>
          <w:p w14:paraId="1607B8E5" w14:textId="77777777" w:rsidR="009F669E" w:rsidRPr="00593891" w:rsidRDefault="009F669E" w:rsidP="008E5138">
            <w:pPr>
              <w:pStyle w:val="Default"/>
              <w:spacing w:line="360" w:lineRule="auto"/>
              <w:rPr>
                <w:rFonts w:ascii="Lato" w:hAnsi="Lato"/>
                <w:color w:val="auto"/>
                <w:sz w:val="22"/>
                <w:szCs w:val="22"/>
              </w:rPr>
            </w:pPr>
            <w:r w:rsidRPr="00593891">
              <w:rPr>
                <w:rFonts w:ascii="Lato" w:hAnsi="Lato"/>
                <w:color w:val="auto"/>
                <w:sz w:val="22"/>
                <w:szCs w:val="22"/>
              </w:rPr>
              <w:t xml:space="preserve">N/R </w:t>
            </w:r>
          </w:p>
        </w:tc>
        <w:tc>
          <w:tcPr>
            <w:tcW w:w="0" w:type="auto"/>
            <w:hideMark/>
          </w:tcPr>
          <w:p w14:paraId="414CD447" w14:textId="77777777" w:rsidR="009F669E" w:rsidRPr="00593891" w:rsidRDefault="009F669E" w:rsidP="008E5138">
            <w:pPr>
              <w:pStyle w:val="Default"/>
              <w:spacing w:line="360" w:lineRule="auto"/>
              <w:rPr>
                <w:rFonts w:ascii="Lato" w:hAnsi="Lato"/>
                <w:color w:val="auto"/>
                <w:sz w:val="22"/>
                <w:szCs w:val="22"/>
              </w:rPr>
            </w:pPr>
            <w:r w:rsidRPr="00593891">
              <w:rPr>
                <w:rFonts w:ascii="Lato" w:hAnsi="Lato"/>
                <w:color w:val="auto"/>
                <w:sz w:val="22"/>
                <w:szCs w:val="22"/>
              </w:rPr>
              <w:t xml:space="preserve">Not Required </w:t>
            </w:r>
          </w:p>
        </w:tc>
      </w:tr>
      <w:tr w:rsidR="008E5138" w:rsidRPr="00593891" w14:paraId="2913AE37" w14:textId="77777777" w:rsidTr="00286085">
        <w:trPr>
          <w:trHeight w:val="103"/>
        </w:trPr>
        <w:tc>
          <w:tcPr>
            <w:tcW w:w="0" w:type="auto"/>
            <w:hideMark/>
          </w:tcPr>
          <w:p w14:paraId="0FE8C639" w14:textId="77777777" w:rsidR="008E5138" w:rsidRPr="00593891" w:rsidRDefault="008E5138" w:rsidP="008E5138">
            <w:pPr>
              <w:pStyle w:val="Default"/>
              <w:spacing w:line="360" w:lineRule="auto"/>
              <w:rPr>
                <w:rFonts w:ascii="Lato" w:hAnsi="Lato"/>
                <w:color w:val="auto"/>
                <w:sz w:val="22"/>
                <w:szCs w:val="22"/>
              </w:rPr>
            </w:pPr>
            <w:r w:rsidRPr="00593891">
              <w:rPr>
                <w:rFonts w:ascii="Lato" w:hAnsi="Lato"/>
                <w:color w:val="auto"/>
                <w:sz w:val="22"/>
                <w:szCs w:val="22"/>
              </w:rPr>
              <w:t xml:space="preserve">N/A </w:t>
            </w:r>
          </w:p>
        </w:tc>
        <w:tc>
          <w:tcPr>
            <w:tcW w:w="0" w:type="auto"/>
            <w:hideMark/>
          </w:tcPr>
          <w:p w14:paraId="70091FBE" w14:textId="77777777" w:rsidR="008E5138" w:rsidRPr="00593891" w:rsidRDefault="008E5138" w:rsidP="008E5138">
            <w:pPr>
              <w:pStyle w:val="Default"/>
              <w:spacing w:line="360" w:lineRule="auto"/>
              <w:rPr>
                <w:rFonts w:ascii="Lato" w:hAnsi="Lato"/>
                <w:color w:val="auto"/>
                <w:sz w:val="22"/>
                <w:szCs w:val="22"/>
              </w:rPr>
            </w:pPr>
            <w:r w:rsidRPr="00593891">
              <w:rPr>
                <w:rFonts w:ascii="Lato" w:hAnsi="Lato"/>
                <w:color w:val="auto"/>
                <w:sz w:val="22"/>
                <w:szCs w:val="22"/>
              </w:rPr>
              <w:t>Not Applicable</w:t>
            </w:r>
          </w:p>
        </w:tc>
      </w:tr>
    </w:tbl>
    <w:p w14:paraId="7E0E8DCA" w14:textId="0D105DE0" w:rsidR="009F669E" w:rsidRPr="009F5412" w:rsidRDefault="008E5138" w:rsidP="009F669E">
      <w:pPr>
        <w:rPr>
          <w:rFonts w:asciiTheme="minorHAnsi" w:hAnsiTheme="minorHAnsi"/>
          <w:color w:val="auto"/>
          <w:sz w:val="22"/>
        </w:rPr>
      </w:pPr>
      <w:r w:rsidRPr="009F5412">
        <w:rPr>
          <w:rFonts w:asciiTheme="minorHAnsi" w:hAnsiTheme="minorHAnsi"/>
          <w:color w:val="auto"/>
          <w:sz w:val="22"/>
        </w:rPr>
        <w:br w:type="textWrapping" w:clear="all"/>
      </w:r>
    </w:p>
    <w:p w14:paraId="5CC50A65" w14:textId="3E909BFA" w:rsidR="00B830CB" w:rsidRPr="009F5412" w:rsidRDefault="00B830CB" w:rsidP="00BA37F3">
      <w:pPr>
        <w:pStyle w:val="Heading2"/>
      </w:pPr>
      <w:bookmarkStart w:id="8" w:name="_Toc75364173"/>
      <w:r w:rsidRPr="009F5412">
        <w:t>References</w:t>
      </w:r>
      <w:bookmarkEnd w:id="8"/>
    </w:p>
    <w:p w14:paraId="0154720C" w14:textId="0B5B9857" w:rsidR="00047B4C" w:rsidRPr="00047B4C" w:rsidRDefault="00047B4C" w:rsidP="00AF0D7F">
      <w:pPr>
        <w:spacing w:after="0" w:line="240" w:lineRule="auto"/>
        <w:jc w:val="left"/>
        <w:rPr>
          <w:b/>
          <w:szCs w:val="24"/>
          <w:u w:val="single"/>
        </w:rPr>
      </w:pPr>
      <w:r w:rsidRPr="00047B4C">
        <w:rPr>
          <w:b/>
          <w:szCs w:val="24"/>
          <w:u w:val="single"/>
        </w:rPr>
        <w:t>Client Reference Wireframes:</w:t>
      </w:r>
    </w:p>
    <w:p w14:paraId="5A4128A4" w14:textId="52B20715" w:rsidR="00DA7923" w:rsidRPr="00047B4C" w:rsidRDefault="0000666B" w:rsidP="00AF0D7F">
      <w:pPr>
        <w:spacing w:after="0" w:line="240" w:lineRule="auto"/>
        <w:jc w:val="left"/>
        <w:rPr>
          <w:color w:val="auto"/>
          <w:szCs w:val="24"/>
        </w:rPr>
      </w:pPr>
      <w:hyperlink r:id="rId19" w:history="1">
        <w:r w:rsidR="00047B4C" w:rsidRPr="0050048F">
          <w:rPr>
            <w:rStyle w:val="Hyperlink"/>
            <w:szCs w:val="24"/>
          </w:rPr>
          <w:t>https://gregorythomas10.wixsite.com/writestylerprototype</w:t>
        </w:r>
      </w:hyperlink>
    </w:p>
    <w:p w14:paraId="69BE9111" w14:textId="495A2DBE" w:rsidR="00047B4C" w:rsidRDefault="00047B4C" w:rsidP="00AF0D7F">
      <w:pPr>
        <w:spacing w:after="0" w:line="240" w:lineRule="auto"/>
        <w:jc w:val="left"/>
        <w:rPr>
          <w:szCs w:val="24"/>
        </w:rPr>
      </w:pPr>
    </w:p>
    <w:p w14:paraId="2399BD2C" w14:textId="7952C396" w:rsidR="00047B4C" w:rsidRPr="00047B4C" w:rsidRDefault="00047B4C" w:rsidP="00AF0D7F">
      <w:pPr>
        <w:spacing w:after="0" w:line="240" w:lineRule="auto"/>
        <w:jc w:val="left"/>
        <w:rPr>
          <w:b/>
          <w:szCs w:val="24"/>
          <w:u w:val="single"/>
        </w:rPr>
      </w:pPr>
      <w:r w:rsidRPr="00047B4C">
        <w:rPr>
          <w:b/>
          <w:szCs w:val="24"/>
          <w:u w:val="single"/>
        </w:rPr>
        <w:t>Features API references:</w:t>
      </w:r>
    </w:p>
    <w:p w14:paraId="5C137425" w14:textId="51E6307C" w:rsidR="00047B4C" w:rsidRDefault="00047B4C" w:rsidP="00AF0D7F">
      <w:pPr>
        <w:spacing w:after="0" w:line="240" w:lineRule="auto"/>
        <w:jc w:val="left"/>
        <w:rPr>
          <w:szCs w:val="24"/>
        </w:rPr>
      </w:pPr>
      <w:r>
        <w:rPr>
          <w:szCs w:val="24"/>
        </w:rPr>
        <w:t>Writing Stylus Integration APIs:</w:t>
      </w:r>
    </w:p>
    <w:p w14:paraId="4D5ED5C7" w14:textId="686D14DE" w:rsidR="00DA7923" w:rsidRPr="00047B4C" w:rsidRDefault="0000666B" w:rsidP="00817825">
      <w:pPr>
        <w:pStyle w:val="ListParagraph"/>
        <w:numPr>
          <w:ilvl w:val="0"/>
          <w:numId w:val="38"/>
        </w:numPr>
        <w:spacing w:after="0" w:line="240" w:lineRule="auto"/>
        <w:rPr>
          <w:color w:val="auto"/>
          <w:szCs w:val="24"/>
        </w:rPr>
      </w:pPr>
      <w:hyperlink r:id="rId20" w:history="1">
        <w:r w:rsidR="00047B4C" w:rsidRPr="0050048F">
          <w:rPr>
            <w:rStyle w:val="Hyperlink"/>
            <w:szCs w:val="24"/>
          </w:rPr>
          <w:t>https://sketch.io</w:t>
        </w:r>
      </w:hyperlink>
    </w:p>
    <w:p w14:paraId="20C0F369" w14:textId="3683D6C1" w:rsidR="00DA7923" w:rsidRDefault="0000666B" w:rsidP="00817825">
      <w:pPr>
        <w:pStyle w:val="xxmsonormal"/>
        <w:numPr>
          <w:ilvl w:val="0"/>
          <w:numId w:val="38"/>
        </w:numPr>
        <w:shd w:val="clear" w:color="auto" w:fill="FFFFFF"/>
        <w:rPr>
          <w:rFonts w:ascii="Lato" w:hAnsi="Lato"/>
          <w:sz w:val="24"/>
          <w:szCs w:val="24"/>
        </w:rPr>
      </w:pPr>
      <w:hyperlink r:id="rId21" w:history="1">
        <w:r w:rsidR="00047B4C" w:rsidRPr="0050048F">
          <w:rPr>
            <w:rStyle w:val="Hyperlink"/>
            <w:rFonts w:ascii="Lato" w:hAnsi="Lato"/>
            <w:sz w:val="24"/>
            <w:szCs w:val="24"/>
          </w:rPr>
          <w:t>https://www.autodraw.com/</w:t>
        </w:r>
      </w:hyperlink>
    </w:p>
    <w:p w14:paraId="79EBEFFF" w14:textId="77777777" w:rsidR="00047B4C" w:rsidRPr="00047B4C" w:rsidRDefault="0000666B" w:rsidP="00817825">
      <w:pPr>
        <w:pStyle w:val="ListParagraph"/>
        <w:numPr>
          <w:ilvl w:val="0"/>
          <w:numId w:val="38"/>
        </w:numPr>
        <w:spacing w:after="0" w:line="240" w:lineRule="auto"/>
        <w:rPr>
          <w:color w:val="auto"/>
          <w:szCs w:val="24"/>
        </w:rPr>
      </w:pPr>
      <w:hyperlink r:id="rId22" w:history="1">
        <w:r w:rsidR="00047B4C" w:rsidRPr="00047B4C">
          <w:rPr>
            <w:rStyle w:val="Hyperlink"/>
            <w:szCs w:val="24"/>
          </w:rPr>
          <w:t>https://www.tiny.cloud/</w:t>
        </w:r>
      </w:hyperlink>
    </w:p>
    <w:p w14:paraId="6B6313BA" w14:textId="77777777" w:rsidR="00047B4C" w:rsidRPr="00047B4C" w:rsidRDefault="0000666B" w:rsidP="00817825">
      <w:pPr>
        <w:pStyle w:val="ListParagraph"/>
        <w:numPr>
          <w:ilvl w:val="0"/>
          <w:numId w:val="38"/>
        </w:numPr>
        <w:spacing w:after="0" w:line="240" w:lineRule="auto"/>
        <w:rPr>
          <w:color w:val="auto"/>
          <w:szCs w:val="24"/>
        </w:rPr>
      </w:pPr>
      <w:hyperlink r:id="rId23" w:history="1">
        <w:r w:rsidR="00047B4C" w:rsidRPr="00047B4C">
          <w:rPr>
            <w:rStyle w:val="Hyperlink"/>
            <w:szCs w:val="24"/>
          </w:rPr>
          <w:t>https://ckeditor.com/</w:t>
        </w:r>
      </w:hyperlink>
    </w:p>
    <w:p w14:paraId="7AD28958" w14:textId="482ABD4B" w:rsidR="00BC2457" w:rsidRDefault="00BC2457">
      <w:pPr>
        <w:spacing w:after="160"/>
        <w:jc w:val="left"/>
        <w:rPr>
          <w:rFonts w:cs="Calibri"/>
          <w:color w:val="auto"/>
          <w:szCs w:val="24"/>
          <w:lang w:eastAsia="en-AU"/>
        </w:rPr>
      </w:pPr>
      <w:r>
        <w:rPr>
          <w:szCs w:val="24"/>
        </w:rPr>
        <w:br w:type="page"/>
      </w:r>
    </w:p>
    <w:p w14:paraId="1D632A7C" w14:textId="77777777" w:rsidR="00F777BF" w:rsidRPr="009F5412" w:rsidRDefault="00F777BF" w:rsidP="00F777BF">
      <w:pPr>
        <w:pStyle w:val="Heading1"/>
        <w:rPr>
          <w:rFonts w:asciiTheme="minorHAnsi" w:hAnsiTheme="minorHAnsi"/>
          <w:color w:val="auto"/>
        </w:rPr>
      </w:pPr>
      <w:bookmarkStart w:id="9" w:name="_Toc75364174"/>
      <w:r w:rsidRPr="009F5412">
        <w:rPr>
          <w:rFonts w:asciiTheme="minorHAnsi" w:hAnsiTheme="minorHAnsi"/>
          <w:color w:val="auto"/>
        </w:rPr>
        <w:lastRenderedPageBreak/>
        <w:t>2. Overall Description</w:t>
      </w:r>
      <w:bookmarkEnd w:id="9"/>
    </w:p>
    <w:p w14:paraId="1593AC89" w14:textId="1AFBF397" w:rsidR="005E0DD7" w:rsidRPr="009F5412" w:rsidRDefault="00AE3AC4" w:rsidP="00BA37F3">
      <w:pPr>
        <w:pStyle w:val="Heading2"/>
      </w:pPr>
      <w:bookmarkStart w:id="10" w:name="_Toc487186664"/>
      <w:bookmarkStart w:id="11" w:name="_Toc75364175"/>
      <w:r>
        <w:t>Write</w:t>
      </w:r>
      <w:r w:rsidR="00A769F3">
        <w:t>s</w:t>
      </w:r>
      <w:r>
        <w:t>ty</w:t>
      </w:r>
      <w:r w:rsidR="00A769F3">
        <w:t xml:space="preserve">ler </w:t>
      </w:r>
      <w:r w:rsidR="005E0DD7" w:rsidRPr="009F5412">
        <w:t>Requirements list</w:t>
      </w:r>
      <w:bookmarkEnd w:id="10"/>
      <w:bookmarkEnd w:id="11"/>
    </w:p>
    <w:p w14:paraId="5D4EAF87" w14:textId="77777777" w:rsidR="005E0DD7" w:rsidRPr="00047B4C" w:rsidRDefault="005E0DD7" w:rsidP="005E0DD7">
      <w:pPr>
        <w:rPr>
          <w:szCs w:val="24"/>
          <w:lang w:eastAsia="en-AU"/>
        </w:rPr>
      </w:pPr>
      <w:r w:rsidRPr="00047B4C">
        <w:rPr>
          <w:szCs w:val="24"/>
          <w:lang w:eastAsia="en-AU"/>
        </w:rPr>
        <w:t>The following lists all the functions required by the website.</w:t>
      </w:r>
    </w:p>
    <w:p w14:paraId="2EB0AAE1" w14:textId="77777777" w:rsidR="005E0DD7" w:rsidRPr="00047B4C" w:rsidRDefault="005E0DD7" w:rsidP="00AC564B">
      <w:pPr>
        <w:spacing w:after="0"/>
        <w:rPr>
          <w:szCs w:val="24"/>
          <w:lang w:eastAsia="en-AU"/>
        </w:rPr>
      </w:pPr>
      <w:r w:rsidRPr="00047B4C">
        <w:rPr>
          <w:szCs w:val="24"/>
          <w:lang w:eastAsia="en-AU"/>
        </w:rPr>
        <w:t>RQ# - Requirement number</w:t>
      </w:r>
    </w:p>
    <w:p w14:paraId="6120207C" w14:textId="1DD9B2F4" w:rsidR="006346EC" w:rsidRPr="006346EC" w:rsidRDefault="006346EC" w:rsidP="006346EC">
      <w:pPr>
        <w:spacing w:after="0"/>
        <w:rPr>
          <w:szCs w:val="24"/>
        </w:rPr>
      </w:pPr>
      <w:r w:rsidRPr="006346EC">
        <w:rPr>
          <w:szCs w:val="24"/>
        </w:rPr>
        <w:t>RQ001 User Type</w:t>
      </w:r>
      <w:r>
        <w:rPr>
          <w:szCs w:val="24"/>
        </w:rPr>
        <w:t>s</w:t>
      </w:r>
    </w:p>
    <w:p w14:paraId="288B22D2" w14:textId="2958E5FE" w:rsidR="006346EC" w:rsidRPr="006346EC" w:rsidRDefault="006346EC" w:rsidP="006346EC">
      <w:pPr>
        <w:spacing w:after="0"/>
        <w:rPr>
          <w:szCs w:val="24"/>
        </w:rPr>
      </w:pPr>
      <w:r w:rsidRPr="006346EC">
        <w:rPr>
          <w:szCs w:val="24"/>
        </w:rPr>
        <w:t>RQ002 Login</w:t>
      </w:r>
    </w:p>
    <w:p w14:paraId="7CC389BC" w14:textId="303A3655" w:rsidR="006346EC" w:rsidRPr="006346EC" w:rsidRDefault="006346EC" w:rsidP="006346EC">
      <w:pPr>
        <w:spacing w:after="0"/>
        <w:rPr>
          <w:szCs w:val="24"/>
        </w:rPr>
      </w:pPr>
      <w:r w:rsidRPr="006346EC">
        <w:rPr>
          <w:szCs w:val="24"/>
        </w:rPr>
        <w:t>RQ003 Registration</w:t>
      </w:r>
    </w:p>
    <w:p w14:paraId="7487DB05" w14:textId="29594C62" w:rsidR="006346EC" w:rsidRPr="006346EC" w:rsidRDefault="006346EC" w:rsidP="006346EC">
      <w:pPr>
        <w:spacing w:after="0"/>
        <w:rPr>
          <w:szCs w:val="24"/>
        </w:rPr>
      </w:pPr>
      <w:r w:rsidRPr="006346EC">
        <w:rPr>
          <w:szCs w:val="24"/>
        </w:rPr>
        <w:t>RQ004 Forgot Passwor</w:t>
      </w:r>
      <w:r>
        <w:rPr>
          <w:szCs w:val="24"/>
        </w:rPr>
        <w:t>d</w:t>
      </w:r>
    </w:p>
    <w:p w14:paraId="1AEA340C" w14:textId="163BC3B9" w:rsidR="006346EC" w:rsidRPr="006346EC" w:rsidRDefault="006346EC" w:rsidP="006346EC">
      <w:pPr>
        <w:spacing w:after="0"/>
        <w:rPr>
          <w:szCs w:val="24"/>
        </w:rPr>
      </w:pPr>
      <w:r w:rsidRPr="006346EC">
        <w:rPr>
          <w:szCs w:val="24"/>
        </w:rPr>
        <w:t>RQ005 Grade</w:t>
      </w:r>
      <w:r>
        <w:rPr>
          <w:szCs w:val="24"/>
        </w:rPr>
        <w:t>s</w:t>
      </w:r>
    </w:p>
    <w:p w14:paraId="25DB731F" w14:textId="333B2268" w:rsidR="006346EC" w:rsidRPr="006346EC" w:rsidRDefault="006346EC" w:rsidP="006346EC">
      <w:pPr>
        <w:spacing w:after="0"/>
        <w:rPr>
          <w:szCs w:val="24"/>
        </w:rPr>
      </w:pPr>
      <w:r w:rsidRPr="006346EC">
        <w:rPr>
          <w:szCs w:val="24"/>
        </w:rPr>
        <w:t>RQ006 Levels</w:t>
      </w:r>
      <w:r w:rsidRPr="006346EC">
        <w:rPr>
          <w:szCs w:val="24"/>
        </w:rPr>
        <w:tab/>
      </w:r>
      <w:r w:rsidR="00F52082">
        <w:rPr>
          <w:szCs w:val="24"/>
        </w:rPr>
        <w:t xml:space="preserve"> (Easy, Intermediate, Hard)</w:t>
      </w:r>
    </w:p>
    <w:p w14:paraId="36B201E6" w14:textId="1861B8F6" w:rsidR="006346EC" w:rsidRPr="00047B4C" w:rsidRDefault="006346EC" w:rsidP="006346EC">
      <w:pPr>
        <w:spacing w:after="0"/>
        <w:rPr>
          <w:szCs w:val="24"/>
        </w:rPr>
      </w:pPr>
      <w:r w:rsidRPr="00047B4C">
        <w:rPr>
          <w:szCs w:val="24"/>
        </w:rPr>
        <w:t>RQ00</w:t>
      </w:r>
      <w:r>
        <w:rPr>
          <w:szCs w:val="24"/>
        </w:rPr>
        <w:t>7</w:t>
      </w:r>
      <w:r w:rsidRPr="00047B4C">
        <w:rPr>
          <w:szCs w:val="24"/>
        </w:rPr>
        <w:t xml:space="preserve"> Types/Styles </w:t>
      </w:r>
      <w:r w:rsidR="00DC0B2C">
        <w:rPr>
          <w:szCs w:val="24"/>
        </w:rPr>
        <w:t>(</w:t>
      </w:r>
      <w:r w:rsidRPr="00047B4C">
        <w:rPr>
          <w:szCs w:val="24"/>
        </w:rPr>
        <w:t>referred to hereafter as ‘genres’</w:t>
      </w:r>
      <w:r w:rsidR="00DC0B2C">
        <w:rPr>
          <w:szCs w:val="24"/>
        </w:rPr>
        <w:t>)</w:t>
      </w:r>
    </w:p>
    <w:p w14:paraId="12914F98" w14:textId="7BD97FAC" w:rsidR="006346EC" w:rsidRPr="006346EC" w:rsidRDefault="006346EC" w:rsidP="006346EC">
      <w:pPr>
        <w:spacing w:after="0"/>
        <w:rPr>
          <w:szCs w:val="24"/>
        </w:rPr>
      </w:pPr>
      <w:r w:rsidRPr="006346EC">
        <w:rPr>
          <w:szCs w:val="24"/>
        </w:rPr>
        <w:t>RQ008 My Dashboard</w:t>
      </w:r>
    </w:p>
    <w:p w14:paraId="6BA74837" w14:textId="009AA268" w:rsidR="006346EC" w:rsidRPr="006346EC" w:rsidRDefault="006346EC" w:rsidP="006346EC">
      <w:pPr>
        <w:spacing w:after="0"/>
        <w:rPr>
          <w:szCs w:val="24"/>
        </w:rPr>
      </w:pPr>
      <w:r w:rsidRPr="006346EC">
        <w:rPr>
          <w:szCs w:val="24"/>
        </w:rPr>
        <w:t>RQ009 My Portfolio</w:t>
      </w:r>
    </w:p>
    <w:p w14:paraId="0B8A698F" w14:textId="7C711876" w:rsidR="006346EC" w:rsidRPr="006346EC" w:rsidRDefault="006346EC" w:rsidP="006346EC">
      <w:pPr>
        <w:spacing w:after="0"/>
        <w:rPr>
          <w:szCs w:val="24"/>
        </w:rPr>
      </w:pPr>
      <w:r w:rsidRPr="006346EC">
        <w:rPr>
          <w:szCs w:val="24"/>
        </w:rPr>
        <w:t>RQ0010 My Classes</w:t>
      </w:r>
    </w:p>
    <w:p w14:paraId="580044ED" w14:textId="06A0491A" w:rsidR="006346EC" w:rsidRPr="006346EC" w:rsidRDefault="006346EC" w:rsidP="006346EC">
      <w:pPr>
        <w:spacing w:after="0"/>
        <w:rPr>
          <w:szCs w:val="24"/>
        </w:rPr>
      </w:pPr>
      <w:r w:rsidRPr="006346EC">
        <w:rPr>
          <w:szCs w:val="24"/>
        </w:rPr>
        <w:t>RQ0011 Manage Students</w:t>
      </w:r>
    </w:p>
    <w:p w14:paraId="1D6117DC" w14:textId="26BBD145" w:rsidR="006346EC" w:rsidRPr="006346EC" w:rsidRDefault="006346EC" w:rsidP="006346EC">
      <w:pPr>
        <w:spacing w:after="0"/>
        <w:rPr>
          <w:szCs w:val="24"/>
        </w:rPr>
      </w:pPr>
      <w:r w:rsidRPr="006346EC">
        <w:rPr>
          <w:szCs w:val="24"/>
        </w:rPr>
        <w:t>RQ0012 Teacher Comment</w:t>
      </w:r>
      <w:r>
        <w:rPr>
          <w:szCs w:val="24"/>
        </w:rPr>
        <w:t>s</w:t>
      </w:r>
    </w:p>
    <w:p w14:paraId="30DD0BA5" w14:textId="0F030214" w:rsidR="006346EC" w:rsidRPr="006346EC" w:rsidRDefault="006346EC" w:rsidP="006346EC">
      <w:pPr>
        <w:spacing w:after="0"/>
        <w:rPr>
          <w:szCs w:val="24"/>
        </w:rPr>
      </w:pPr>
      <w:r w:rsidRPr="006346EC">
        <w:rPr>
          <w:szCs w:val="24"/>
        </w:rPr>
        <w:t>RQ0013 Teacher Assessments/and assignments</w:t>
      </w:r>
    </w:p>
    <w:p w14:paraId="4C72D54E" w14:textId="2D016615" w:rsidR="006346EC" w:rsidRPr="006346EC" w:rsidRDefault="006346EC" w:rsidP="006346EC">
      <w:pPr>
        <w:spacing w:after="0"/>
        <w:rPr>
          <w:szCs w:val="24"/>
        </w:rPr>
      </w:pPr>
      <w:r w:rsidRPr="006346EC">
        <w:rPr>
          <w:szCs w:val="24"/>
        </w:rPr>
        <w:t>RQ0015 Share Functionality</w:t>
      </w:r>
    </w:p>
    <w:p w14:paraId="6C6DF9C9" w14:textId="60E1E8C5" w:rsidR="006346EC" w:rsidRPr="006346EC" w:rsidRDefault="006346EC" w:rsidP="006346EC">
      <w:pPr>
        <w:spacing w:after="0"/>
        <w:rPr>
          <w:szCs w:val="24"/>
        </w:rPr>
      </w:pPr>
      <w:r w:rsidRPr="006346EC">
        <w:rPr>
          <w:szCs w:val="24"/>
        </w:rPr>
        <w:t>RQ0016 Convert to PDF</w:t>
      </w:r>
    </w:p>
    <w:p w14:paraId="521475CD" w14:textId="76A2DC14" w:rsidR="006346EC" w:rsidRPr="006346EC" w:rsidRDefault="006346EC" w:rsidP="006346EC">
      <w:pPr>
        <w:spacing w:after="0"/>
        <w:rPr>
          <w:szCs w:val="24"/>
        </w:rPr>
      </w:pPr>
      <w:r w:rsidRPr="006346EC">
        <w:rPr>
          <w:szCs w:val="24"/>
        </w:rPr>
        <w:t>RQ0017 Link Accoun</w:t>
      </w:r>
      <w:r>
        <w:rPr>
          <w:szCs w:val="24"/>
        </w:rPr>
        <w:t>t</w:t>
      </w:r>
    </w:p>
    <w:p w14:paraId="75F814F5" w14:textId="6FE71FA9" w:rsidR="006346EC" w:rsidRPr="006346EC" w:rsidRDefault="006346EC" w:rsidP="006346EC">
      <w:pPr>
        <w:spacing w:after="0"/>
        <w:rPr>
          <w:szCs w:val="24"/>
        </w:rPr>
      </w:pPr>
      <w:r w:rsidRPr="006346EC">
        <w:rPr>
          <w:szCs w:val="24"/>
        </w:rPr>
        <w:t>RQ0018 Writing Games</w:t>
      </w:r>
      <w:r w:rsidRPr="006346EC">
        <w:rPr>
          <w:szCs w:val="24"/>
        </w:rPr>
        <w:tab/>
      </w:r>
    </w:p>
    <w:p w14:paraId="4948F2E4" w14:textId="407F54DB" w:rsidR="006346EC" w:rsidRPr="006346EC" w:rsidRDefault="006346EC" w:rsidP="006346EC">
      <w:pPr>
        <w:spacing w:after="0"/>
        <w:rPr>
          <w:szCs w:val="24"/>
        </w:rPr>
      </w:pPr>
      <w:r w:rsidRPr="006346EC">
        <w:rPr>
          <w:szCs w:val="24"/>
        </w:rPr>
        <w:t>RQ0019 Writing Examples</w:t>
      </w:r>
    </w:p>
    <w:p w14:paraId="0E9AE049" w14:textId="0A2E853D" w:rsidR="006346EC" w:rsidRPr="006346EC" w:rsidRDefault="006346EC" w:rsidP="006346EC">
      <w:pPr>
        <w:spacing w:after="0"/>
        <w:rPr>
          <w:szCs w:val="24"/>
        </w:rPr>
      </w:pPr>
      <w:r w:rsidRPr="006346EC">
        <w:rPr>
          <w:szCs w:val="24"/>
        </w:rPr>
        <w:t>RQ0020 My Notebook</w:t>
      </w:r>
    </w:p>
    <w:p w14:paraId="669B009F" w14:textId="721E2997" w:rsidR="006346EC" w:rsidRPr="006346EC" w:rsidRDefault="006346EC" w:rsidP="006346EC">
      <w:pPr>
        <w:spacing w:after="0"/>
        <w:rPr>
          <w:szCs w:val="24"/>
        </w:rPr>
      </w:pPr>
      <w:r w:rsidRPr="006346EC">
        <w:rPr>
          <w:szCs w:val="24"/>
        </w:rPr>
        <w:t>RQ0021 Projects / Assessments</w:t>
      </w:r>
    </w:p>
    <w:p w14:paraId="6373C520" w14:textId="671A2C30" w:rsidR="006346EC" w:rsidRPr="006346EC" w:rsidRDefault="006346EC" w:rsidP="006346EC">
      <w:pPr>
        <w:spacing w:after="0"/>
        <w:rPr>
          <w:szCs w:val="24"/>
        </w:rPr>
      </w:pPr>
      <w:r w:rsidRPr="006346EC">
        <w:rPr>
          <w:szCs w:val="24"/>
        </w:rPr>
        <w:t>RQ0022 Project / Assessment detail</w:t>
      </w:r>
      <w:r>
        <w:rPr>
          <w:szCs w:val="24"/>
        </w:rPr>
        <w:t>s</w:t>
      </w:r>
    </w:p>
    <w:p w14:paraId="6B5E5602" w14:textId="443401D3" w:rsidR="006346EC" w:rsidRPr="006346EC" w:rsidRDefault="006346EC" w:rsidP="006346EC">
      <w:pPr>
        <w:spacing w:after="0"/>
        <w:rPr>
          <w:szCs w:val="24"/>
        </w:rPr>
      </w:pPr>
      <w:r w:rsidRPr="006346EC">
        <w:rPr>
          <w:szCs w:val="24"/>
        </w:rPr>
        <w:t>RQ0023 Contact Us</w:t>
      </w:r>
    </w:p>
    <w:p w14:paraId="1D166E75" w14:textId="39F18DF1" w:rsidR="006346EC" w:rsidRPr="006346EC" w:rsidRDefault="006346EC" w:rsidP="006346EC">
      <w:pPr>
        <w:spacing w:after="0"/>
        <w:rPr>
          <w:szCs w:val="24"/>
        </w:rPr>
      </w:pPr>
      <w:r w:rsidRPr="006346EC">
        <w:rPr>
          <w:szCs w:val="24"/>
        </w:rPr>
        <w:t>RQ0024 FAQ</w:t>
      </w:r>
      <w:r w:rsidRPr="006346EC">
        <w:rPr>
          <w:szCs w:val="24"/>
        </w:rPr>
        <w:tab/>
      </w:r>
    </w:p>
    <w:p w14:paraId="7E5A5D0A" w14:textId="25AEB20E" w:rsidR="006346EC" w:rsidRPr="00047B4C" w:rsidRDefault="006346EC" w:rsidP="006346EC">
      <w:pPr>
        <w:spacing w:after="0"/>
        <w:rPr>
          <w:szCs w:val="24"/>
        </w:rPr>
      </w:pPr>
      <w:r w:rsidRPr="006346EC">
        <w:rPr>
          <w:szCs w:val="24"/>
        </w:rPr>
        <w:t>RQ0025 Admin Port</w:t>
      </w:r>
      <w:r>
        <w:rPr>
          <w:szCs w:val="24"/>
        </w:rPr>
        <w:t>al</w:t>
      </w:r>
    </w:p>
    <w:p w14:paraId="1A4AAC6F" w14:textId="77777777" w:rsidR="007C5A4D" w:rsidRDefault="007C5A4D" w:rsidP="00AC564B">
      <w:pPr>
        <w:spacing w:after="0"/>
        <w:rPr>
          <w:rFonts w:asciiTheme="minorHAnsi" w:hAnsiTheme="minorHAnsi"/>
          <w:color w:val="auto"/>
        </w:rPr>
      </w:pPr>
    </w:p>
    <w:p w14:paraId="461861D2" w14:textId="77777777" w:rsidR="00A812CE" w:rsidRPr="009F5412" w:rsidRDefault="00A812CE">
      <w:pPr>
        <w:spacing w:after="160"/>
        <w:jc w:val="left"/>
        <w:rPr>
          <w:rFonts w:asciiTheme="minorHAnsi" w:hAnsiTheme="minorHAnsi"/>
          <w:b/>
          <w:color w:val="auto"/>
          <w:sz w:val="36"/>
        </w:rPr>
      </w:pPr>
      <w:r w:rsidRPr="009F5412">
        <w:rPr>
          <w:rFonts w:asciiTheme="minorHAnsi" w:hAnsiTheme="minorHAnsi"/>
          <w:color w:val="auto"/>
        </w:rPr>
        <w:br w:type="page"/>
      </w:r>
    </w:p>
    <w:p w14:paraId="23138F27" w14:textId="70286645" w:rsidR="007478A1" w:rsidRPr="009F5412" w:rsidRDefault="007478A1" w:rsidP="00BA37F3">
      <w:pPr>
        <w:pStyle w:val="Heading2"/>
      </w:pPr>
      <w:bookmarkStart w:id="12" w:name="_Toc75364176"/>
      <w:r w:rsidRPr="009F5412">
        <w:lastRenderedPageBreak/>
        <w:t xml:space="preserve">User </w:t>
      </w:r>
      <w:r w:rsidR="006949C5" w:rsidRPr="009F5412">
        <w:t>Characteristics</w:t>
      </w:r>
      <w:r w:rsidR="00816345">
        <w:t xml:space="preserve"> &amp; User Stories</w:t>
      </w:r>
      <w:bookmarkEnd w:id="12"/>
    </w:p>
    <w:p w14:paraId="358B20BA" w14:textId="77777777" w:rsidR="006949C5" w:rsidRPr="00D436CA" w:rsidRDefault="006949C5" w:rsidP="006949C5">
      <w:pPr>
        <w:jc w:val="left"/>
        <w:rPr>
          <w:szCs w:val="24"/>
        </w:rPr>
      </w:pPr>
      <w:r w:rsidRPr="00D436CA">
        <w:rPr>
          <w:szCs w:val="24"/>
        </w:rPr>
        <w:t>This section explains top level user characteristics, which are covered in detail under Functional Requirements.</w:t>
      </w:r>
    </w:p>
    <w:p w14:paraId="35733DD6" w14:textId="0525F6CF" w:rsidR="006949C5" w:rsidRPr="00D436CA" w:rsidRDefault="00B65185" w:rsidP="006949C5">
      <w:pPr>
        <w:rPr>
          <w:szCs w:val="24"/>
        </w:rPr>
      </w:pPr>
      <w:r w:rsidRPr="00D436CA">
        <w:rPr>
          <w:szCs w:val="24"/>
        </w:rPr>
        <w:t>Website</w:t>
      </w:r>
      <w:r w:rsidR="006949C5" w:rsidRPr="00D436CA">
        <w:rPr>
          <w:szCs w:val="24"/>
        </w:rPr>
        <w:t xml:space="preserve"> is mainly divided into three primary users as below:</w:t>
      </w:r>
    </w:p>
    <w:p w14:paraId="3D63A252" w14:textId="6CCB4FE4" w:rsidR="007478A1" w:rsidRPr="00D436CA" w:rsidRDefault="007478A1" w:rsidP="00301C65">
      <w:pPr>
        <w:pStyle w:val="ListParagraph"/>
        <w:numPr>
          <w:ilvl w:val="0"/>
          <w:numId w:val="5"/>
        </w:numPr>
        <w:rPr>
          <w:szCs w:val="24"/>
        </w:rPr>
      </w:pPr>
      <w:r w:rsidRPr="00D436CA">
        <w:rPr>
          <w:szCs w:val="24"/>
        </w:rPr>
        <w:t>Administrator [website admin]</w:t>
      </w:r>
    </w:p>
    <w:p w14:paraId="2A8AB742" w14:textId="06FFB0FA" w:rsidR="00DA7923" w:rsidRPr="00D436CA" w:rsidRDefault="00DA7923" w:rsidP="00301C65">
      <w:pPr>
        <w:pStyle w:val="ListParagraph"/>
        <w:numPr>
          <w:ilvl w:val="0"/>
          <w:numId w:val="5"/>
        </w:numPr>
        <w:rPr>
          <w:szCs w:val="24"/>
        </w:rPr>
      </w:pPr>
      <w:r w:rsidRPr="00D436CA">
        <w:rPr>
          <w:szCs w:val="24"/>
        </w:rPr>
        <w:t>Students</w:t>
      </w:r>
    </w:p>
    <w:p w14:paraId="463C87C9" w14:textId="0EB56783" w:rsidR="00DA7923" w:rsidRPr="00D436CA" w:rsidRDefault="00DA7923" w:rsidP="00301C65">
      <w:pPr>
        <w:pStyle w:val="ListParagraph"/>
        <w:numPr>
          <w:ilvl w:val="0"/>
          <w:numId w:val="5"/>
        </w:numPr>
        <w:rPr>
          <w:szCs w:val="24"/>
        </w:rPr>
      </w:pPr>
      <w:r w:rsidRPr="00D436CA">
        <w:rPr>
          <w:szCs w:val="24"/>
        </w:rPr>
        <w:t>Teachers</w:t>
      </w:r>
    </w:p>
    <w:p w14:paraId="6050C336" w14:textId="04B1B8B4" w:rsidR="00DA7923" w:rsidRPr="006C11A7" w:rsidRDefault="00DA7923" w:rsidP="00301C65">
      <w:pPr>
        <w:pStyle w:val="ListParagraph"/>
        <w:numPr>
          <w:ilvl w:val="0"/>
          <w:numId w:val="5"/>
        </w:numPr>
        <w:rPr>
          <w:szCs w:val="24"/>
        </w:rPr>
      </w:pPr>
      <w:r w:rsidRPr="006C11A7">
        <w:rPr>
          <w:szCs w:val="24"/>
        </w:rPr>
        <w:t>Schools</w:t>
      </w:r>
    </w:p>
    <w:p w14:paraId="02BC456D" w14:textId="29980587" w:rsidR="0030730D" w:rsidRPr="006C11A7" w:rsidRDefault="0030730D" w:rsidP="0030730D">
      <w:pPr>
        <w:rPr>
          <w:szCs w:val="24"/>
        </w:rPr>
      </w:pPr>
      <w:r w:rsidRPr="006C11A7">
        <w:rPr>
          <w:szCs w:val="24"/>
        </w:rPr>
        <w:t>Note: Everybody else is a user browsing the website who does not have a standard defined flow and cannot access the backend thus he is not a part of user type.</w:t>
      </w:r>
    </w:p>
    <w:p w14:paraId="25230310" w14:textId="5E2AE92C" w:rsidR="007478A1" w:rsidRPr="009F5412" w:rsidRDefault="007478A1" w:rsidP="00BA37F3">
      <w:pPr>
        <w:pStyle w:val="Heading3"/>
      </w:pPr>
      <w:bookmarkStart w:id="13" w:name="_Toc75364177"/>
      <w:r w:rsidRPr="009F5412">
        <w:t>Administrator</w:t>
      </w:r>
      <w:bookmarkEnd w:id="13"/>
    </w:p>
    <w:p w14:paraId="26AE04C0" w14:textId="74B8E96B" w:rsidR="007478A1" w:rsidRPr="00F0135A" w:rsidRDefault="007478A1" w:rsidP="007478A1">
      <w:pPr>
        <w:rPr>
          <w:szCs w:val="24"/>
        </w:rPr>
      </w:pPr>
      <w:r w:rsidRPr="00F0135A">
        <w:rPr>
          <w:szCs w:val="24"/>
        </w:rPr>
        <w:t>The administrator plays an important role in populating and managing the website.</w:t>
      </w:r>
      <w:r w:rsidR="00021CED" w:rsidRPr="00F0135A">
        <w:rPr>
          <w:szCs w:val="24"/>
        </w:rPr>
        <w:t xml:space="preserve"> Owner of the Writestyler will have this level of access and create other website admins to manage the website.</w:t>
      </w:r>
    </w:p>
    <w:p w14:paraId="7CF8FD1B" w14:textId="77777777" w:rsidR="007478A1" w:rsidRPr="00F0135A" w:rsidRDefault="007478A1" w:rsidP="007478A1">
      <w:pPr>
        <w:rPr>
          <w:szCs w:val="24"/>
        </w:rPr>
      </w:pPr>
      <w:r w:rsidRPr="00F0135A">
        <w:rPr>
          <w:szCs w:val="24"/>
        </w:rPr>
        <w:t>The high-level functions of an administrator are:</w:t>
      </w:r>
    </w:p>
    <w:p w14:paraId="205AB39B" w14:textId="4201306A" w:rsidR="007478A1" w:rsidRPr="00F0135A" w:rsidRDefault="00B77651" w:rsidP="00301C65">
      <w:pPr>
        <w:pStyle w:val="ListParagraph"/>
        <w:numPr>
          <w:ilvl w:val="0"/>
          <w:numId w:val="6"/>
        </w:numPr>
        <w:rPr>
          <w:szCs w:val="24"/>
        </w:rPr>
      </w:pPr>
      <w:r w:rsidRPr="00F0135A">
        <w:rPr>
          <w:szCs w:val="24"/>
        </w:rPr>
        <w:t>Content management for the website which includes task such as,</w:t>
      </w:r>
    </w:p>
    <w:p w14:paraId="42174B72" w14:textId="0D5FFBFE" w:rsidR="00403685" w:rsidRPr="00F0135A" w:rsidRDefault="00B77651" w:rsidP="00301C65">
      <w:pPr>
        <w:pStyle w:val="ListParagraph"/>
        <w:numPr>
          <w:ilvl w:val="1"/>
          <w:numId w:val="6"/>
        </w:numPr>
        <w:rPr>
          <w:szCs w:val="24"/>
        </w:rPr>
      </w:pPr>
      <w:r w:rsidRPr="00F0135A">
        <w:rPr>
          <w:szCs w:val="24"/>
        </w:rPr>
        <w:t xml:space="preserve">Update </w:t>
      </w:r>
      <w:r w:rsidR="00551181" w:rsidRPr="00F0135A">
        <w:rPr>
          <w:szCs w:val="24"/>
        </w:rPr>
        <w:t xml:space="preserve">CMS </w:t>
      </w:r>
      <w:r w:rsidRPr="00F0135A">
        <w:rPr>
          <w:szCs w:val="24"/>
        </w:rPr>
        <w:t>media (Logo/Banner/Video etc.)</w:t>
      </w:r>
    </w:p>
    <w:p w14:paraId="0949FC09" w14:textId="61AFEF68" w:rsidR="00B77651" w:rsidRPr="00F0135A" w:rsidRDefault="00B77651" w:rsidP="00301C65">
      <w:pPr>
        <w:pStyle w:val="ListParagraph"/>
        <w:numPr>
          <w:ilvl w:val="1"/>
          <w:numId w:val="6"/>
        </w:numPr>
        <w:rPr>
          <w:szCs w:val="24"/>
        </w:rPr>
      </w:pPr>
      <w:r w:rsidRPr="00F0135A">
        <w:rPr>
          <w:szCs w:val="24"/>
        </w:rPr>
        <w:t>Add / Update CMS pages</w:t>
      </w:r>
    </w:p>
    <w:p w14:paraId="35804877" w14:textId="2DF1AB56" w:rsidR="00B77651" w:rsidRPr="00F0135A" w:rsidRDefault="00B77651" w:rsidP="00301C65">
      <w:pPr>
        <w:pStyle w:val="ListParagraph"/>
        <w:numPr>
          <w:ilvl w:val="1"/>
          <w:numId w:val="6"/>
        </w:numPr>
        <w:rPr>
          <w:szCs w:val="24"/>
        </w:rPr>
      </w:pPr>
      <w:r w:rsidRPr="00F0135A">
        <w:rPr>
          <w:szCs w:val="24"/>
        </w:rPr>
        <w:t>Add / Update Website menu</w:t>
      </w:r>
    </w:p>
    <w:p w14:paraId="2B46C6E1" w14:textId="026E037A" w:rsidR="00B77651" w:rsidRPr="00F0135A" w:rsidRDefault="00B77651" w:rsidP="00301C65">
      <w:pPr>
        <w:pStyle w:val="ListParagraph"/>
        <w:numPr>
          <w:ilvl w:val="1"/>
          <w:numId w:val="6"/>
        </w:numPr>
        <w:rPr>
          <w:szCs w:val="24"/>
        </w:rPr>
      </w:pPr>
      <w:r w:rsidRPr="00F0135A">
        <w:rPr>
          <w:szCs w:val="24"/>
        </w:rPr>
        <w:t xml:space="preserve">Add / Update Writing </w:t>
      </w:r>
      <w:r w:rsidR="00DA066F" w:rsidRPr="00F0135A">
        <w:rPr>
          <w:szCs w:val="24"/>
        </w:rPr>
        <w:t xml:space="preserve">Genre’s </w:t>
      </w:r>
    </w:p>
    <w:p w14:paraId="51880190" w14:textId="1842FFFC" w:rsidR="00DA066F" w:rsidRPr="00F0135A" w:rsidRDefault="00DA066F" w:rsidP="00301C65">
      <w:pPr>
        <w:pStyle w:val="ListParagraph"/>
        <w:numPr>
          <w:ilvl w:val="1"/>
          <w:numId w:val="6"/>
        </w:numPr>
        <w:rPr>
          <w:szCs w:val="24"/>
        </w:rPr>
      </w:pPr>
      <w:r w:rsidRPr="00F0135A">
        <w:rPr>
          <w:szCs w:val="24"/>
        </w:rPr>
        <w:t>Add/Update template for each genre.</w:t>
      </w:r>
    </w:p>
    <w:p w14:paraId="2C8A7FB8" w14:textId="54D80F26" w:rsidR="00B77651" w:rsidRPr="00F0135A" w:rsidRDefault="00B77651" w:rsidP="00301C65">
      <w:pPr>
        <w:pStyle w:val="ListParagraph"/>
        <w:numPr>
          <w:ilvl w:val="1"/>
          <w:numId w:val="6"/>
        </w:numPr>
        <w:rPr>
          <w:szCs w:val="24"/>
        </w:rPr>
      </w:pPr>
      <w:r w:rsidRPr="00F0135A">
        <w:rPr>
          <w:szCs w:val="24"/>
        </w:rPr>
        <w:t>Add/ Update writing games (Writestyler is going to update the games via 3</w:t>
      </w:r>
      <w:r w:rsidRPr="00F0135A">
        <w:rPr>
          <w:szCs w:val="24"/>
          <w:vertAlign w:val="superscript"/>
        </w:rPr>
        <w:t>rd</w:t>
      </w:r>
      <w:r w:rsidRPr="00F0135A">
        <w:rPr>
          <w:szCs w:val="24"/>
        </w:rPr>
        <w:t xml:space="preserve"> party not a part of current project scope)</w:t>
      </w:r>
    </w:p>
    <w:p w14:paraId="7FC9FB58" w14:textId="5A30E3B2" w:rsidR="00282147" w:rsidRPr="00F0135A" w:rsidRDefault="00282147" w:rsidP="00301C65">
      <w:pPr>
        <w:pStyle w:val="ListParagraph"/>
        <w:numPr>
          <w:ilvl w:val="1"/>
          <w:numId w:val="6"/>
        </w:numPr>
        <w:rPr>
          <w:szCs w:val="24"/>
        </w:rPr>
      </w:pPr>
      <w:r w:rsidRPr="00F0135A">
        <w:rPr>
          <w:szCs w:val="24"/>
        </w:rPr>
        <w:t>Add grades / levels according to school’s requirements</w:t>
      </w:r>
    </w:p>
    <w:p w14:paraId="209BFA35" w14:textId="0437BC42" w:rsidR="00AA522C" w:rsidRPr="006C11A7" w:rsidRDefault="00AA522C" w:rsidP="00301C65">
      <w:pPr>
        <w:pStyle w:val="ListParagraph"/>
        <w:numPr>
          <w:ilvl w:val="1"/>
          <w:numId w:val="6"/>
        </w:numPr>
        <w:rPr>
          <w:szCs w:val="24"/>
        </w:rPr>
      </w:pPr>
      <w:r w:rsidRPr="006C11A7">
        <w:rPr>
          <w:szCs w:val="24"/>
        </w:rPr>
        <w:t xml:space="preserve">Share functionality </w:t>
      </w:r>
    </w:p>
    <w:p w14:paraId="3FC20DC2" w14:textId="18E26967" w:rsidR="00B77651" w:rsidRPr="006C11A7" w:rsidRDefault="00B77651" w:rsidP="00301C65">
      <w:pPr>
        <w:pStyle w:val="ListParagraph"/>
        <w:numPr>
          <w:ilvl w:val="0"/>
          <w:numId w:val="6"/>
        </w:numPr>
        <w:rPr>
          <w:szCs w:val="24"/>
        </w:rPr>
      </w:pPr>
      <w:r w:rsidRPr="006C11A7">
        <w:rPr>
          <w:szCs w:val="24"/>
        </w:rPr>
        <w:t>User Management which includes task such as,</w:t>
      </w:r>
    </w:p>
    <w:p w14:paraId="40F259F4" w14:textId="1D6ED7B3" w:rsidR="00B77651" w:rsidRPr="006C11A7" w:rsidRDefault="00B77651" w:rsidP="00301C65">
      <w:pPr>
        <w:pStyle w:val="ListParagraph"/>
        <w:numPr>
          <w:ilvl w:val="1"/>
          <w:numId w:val="6"/>
        </w:numPr>
        <w:rPr>
          <w:szCs w:val="24"/>
        </w:rPr>
      </w:pPr>
      <w:r w:rsidRPr="006C11A7">
        <w:rPr>
          <w:szCs w:val="24"/>
        </w:rPr>
        <w:t>Add/update</w:t>
      </w:r>
      <w:r w:rsidR="00CE3E1D" w:rsidRPr="006C11A7">
        <w:rPr>
          <w:szCs w:val="24"/>
        </w:rPr>
        <w:t>/delete</w:t>
      </w:r>
      <w:r w:rsidRPr="006C11A7">
        <w:rPr>
          <w:szCs w:val="24"/>
        </w:rPr>
        <w:t xml:space="preserve"> user such as student</w:t>
      </w:r>
      <w:r w:rsidR="00C73137" w:rsidRPr="006C11A7">
        <w:rPr>
          <w:szCs w:val="24"/>
        </w:rPr>
        <w:t xml:space="preserve"> </w:t>
      </w:r>
      <w:r w:rsidRPr="006C11A7">
        <w:rPr>
          <w:szCs w:val="24"/>
        </w:rPr>
        <w:t>/teachers</w:t>
      </w:r>
    </w:p>
    <w:p w14:paraId="2CC05146" w14:textId="6C0307A4" w:rsidR="00B77651" w:rsidRPr="006C11A7" w:rsidRDefault="00B77651" w:rsidP="00301C65">
      <w:pPr>
        <w:pStyle w:val="ListParagraph"/>
        <w:numPr>
          <w:ilvl w:val="1"/>
          <w:numId w:val="6"/>
        </w:numPr>
        <w:rPr>
          <w:szCs w:val="24"/>
        </w:rPr>
      </w:pPr>
      <w:commentRangeStart w:id="14"/>
      <w:commentRangeStart w:id="15"/>
      <w:r w:rsidRPr="006C11A7">
        <w:rPr>
          <w:szCs w:val="24"/>
        </w:rPr>
        <w:t>Review the new account request and approve the accounts</w:t>
      </w:r>
      <w:commentRangeEnd w:id="14"/>
      <w:r w:rsidR="00A24609">
        <w:rPr>
          <w:rStyle w:val="CommentReference"/>
          <w:rFonts w:eastAsiaTheme="minorHAnsi"/>
          <w:lang w:val="en-AU" w:eastAsia="en-US"/>
        </w:rPr>
        <w:commentReference w:id="14"/>
      </w:r>
      <w:commentRangeEnd w:id="15"/>
      <w:r w:rsidR="00C73137">
        <w:rPr>
          <w:rStyle w:val="CommentReference"/>
          <w:rFonts w:eastAsiaTheme="minorHAnsi"/>
          <w:lang w:val="en-AU" w:eastAsia="en-US"/>
        </w:rPr>
        <w:commentReference w:id="15"/>
      </w:r>
    </w:p>
    <w:p w14:paraId="5F43DED7" w14:textId="6AB61942" w:rsidR="00021CED" w:rsidRDefault="00021CED" w:rsidP="00BA37F3">
      <w:pPr>
        <w:pStyle w:val="Heading3"/>
      </w:pPr>
      <w:bookmarkStart w:id="16" w:name="_Toc75364178"/>
      <w:r>
        <w:t>Schools</w:t>
      </w:r>
      <w:bookmarkEnd w:id="16"/>
    </w:p>
    <w:p w14:paraId="5328638D" w14:textId="7C8971A1" w:rsidR="00A24BE9" w:rsidRPr="00F0135A" w:rsidRDefault="00A24BE9" w:rsidP="00A24BE9">
      <w:pPr>
        <w:rPr>
          <w:szCs w:val="24"/>
        </w:rPr>
      </w:pPr>
      <w:r w:rsidRPr="00F0135A">
        <w:rPr>
          <w:szCs w:val="24"/>
        </w:rPr>
        <w:t>Administrator will be creating accounts for schools which will have access to different features that will allow them to add teachers</w:t>
      </w:r>
      <w:r w:rsidR="00882149">
        <w:rPr>
          <w:szCs w:val="24"/>
        </w:rPr>
        <w:t xml:space="preserve"> and</w:t>
      </w:r>
      <w:r w:rsidRPr="00F0135A">
        <w:rPr>
          <w:szCs w:val="24"/>
        </w:rPr>
        <w:t xml:space="preserve"> students. </w:t>
      </w:r>
    </w:p>
    <w:p w14:paraId="091B09E3" w14:textId="052E8151" w:rsidR="00A24BE9" w:rsidRPr="00F0135A" w:rsidRDefault="00A24BE9" w:rsidP="00A24BE9">
      <w:pPr>
        <w:rPr>
          <w:szCs w:val="24"/>
        </w:rPr>
      </w:pPr>
      <w:r w:rsidRPr="00F0135A">
        <w:rPr>
          <w:szCs w:val="24"/>
        </w:rPr>
        <w:t>The high-level functions of a school admin are:</w:t>
      </w:r>
    </w:p>
    <w:p w14:paraId="274D7E28" w14:textId="278276FD" w:rsidR="00A33F59" w:rsidRPr="00F0135A" w:rsidRDefault="00A33F59" w:rsidP="00301C65">
      <w:pPr>
        <w:pStyle w:val="ListParagraph"/>
        <w:numPr>
          <w:ilvl w:val="0"/>
          <w:numId w:val="14"/>
        </w:numPr>
        <w:rPr>
          <w:szCs w:val="24"/>
        </w:rPr>
      </w:pPr>
      <w:r w:rsidRPr="00F0135A">
        <w:rPr>
          <w:szCs w:val="24"/>
        </w:rPr>
        <w:t xml:space="preserve">School accounts recommended if business is targeting users </w:t>
      </w:r>
      <w:r w:rsidR="0093751A" w:rsidRPr="00F0135A">
        <w:rPr>
          <w:szCs w:val="24"/>
        </w:rPr>
        <w:t>in</w:t>
      </w:r>
      <w:r w:rsidRPr="00F0135A">
        <w:rPr>
          <w:szCs w:val="24"/>
        </w:rPr>
        <w:t xml:space="preserve"> mass, as having one school onboard would bring 100s of students each year after year.</w:t>
      </w:r>
    </w:p>
    <w:p w14:paraId="2B04448A" w14:textId="4BA59653" w:rsidR="0088375F" w:rsidRPr="0088375F" w:rsidRDefault="00A33F59" w:rsidP="0088375F">
      <w:pPr>
        <w:pStyle w:val="ListParagraph"/>
        <w:numPr>
          <w:ilvl w:val="0"/>
          <w:numId w:val="14"/>
        </w:numPr>
        <w:rPr>
          <w:szCs w:val="24"/>
        </w:rPr>
      </w:pPr>
      <w:commentRangeStart w:id="17"/>
      <w:r w:rsidRPr="00F0135A">
        <w:rPr>
          <w:szCs w:val="24"/>
        </w:rPr>
        <w:lastRenderedPageBreak/>
        <w:t xml:space="preserve">School </w:t>
      </w:r>
      <w:r w:rsidR="00882149">
        <w:rPr>
          <w:szCs w:val="24"/>
        </w:rPr>
        <w:t xml:space="preserve">admin will have to request for an account which will have to be reviewed by admin </w:t>
      </w:r>
      <w:r w:rsidR="0088375F">
        <w:rPr>
          <w:szCs w:val="24"/>
        </w:rPr>
        <w:t>and approved based on the number of users they are after which they can add within the account.</w:t>
      </w:r>
      <w:r w:rsidRPr="00F0135A">
        <w:rPr>
          <w:szCs w:val="24"/>
        </w:rPr>
        <w:t xml:space="preserve"> </w:t>
      </w:r>
      <w:r w:rsidR="0088375F">
        <w:rPr>
          <w:szCs w:val="24"/>
        </w:rPr>
        <w:t>They can signup from the pricing page link at the bottom.</w:t>
      </w:r>
      <w:commentRangeEnd w:id="17"/>
      <w:r w:rsidR="00F840C1">
        <w:rPr>
          <w:rStyle w:val="CommentReference"/>
          <w:rFonts w:eastAsiaTheme="minorHAnsi"/>
          <w:lang w:val="en-AU" w:eastAsia="en-US"/>
        </w:rPr>
        <w:commentReference w:id="17"/>
      </w:r>
    </w:p>
    <w:p w14:paraId="4C63A7EA" w14:textId="4CF161C1" w:rsidR="00A33F59" w:rsidRPr="00F0135A" w:rsidRDefault="00A33F59" w:rsidP="00301C65">
      <w:pPr>
        <w:pStyle w:val="ListParagraph"/>
        <w:numPr>
          <w:ilvl w:val="0"/>
          <w:numId w:val="14"/>
        </w:numPr>
        <w:rPr>
          <w:szCs w:val="24"/>
        </w:rPr>
      </w:pPr>
      <w:r w:rsidRPr="00F0135A">
        <w:rPr>
          <w:szCs w:val="24"/>
        </w:rPr>
        <w:t>Once school user account is created, they would have access to multiple features as listed below using which they can grant access to teachers and students</w:t>
      </w:r>
      <w:r w:rsidR="007F2745">
        <w:rPr>
          <w:szCs w:val="24"/>
        </w:rPr>
        <w:t>.</w:t>
      </w:r>
    </w:p>
    <w:p w14:paraId="374E4DC3" w14:textId="50E9DD06" w:rsidR="00A24BE9" w:rsidRPr="00F0135A" w:rsidRDefault="00A24BE9" w:rsidP="00301C65">
      <w:pPr>
        <w:pStyle w:val="ListParagraph"/>
        <w:numPr>
          <w:ilvl w:val="0"/>
          <w:numId w:val="14"/>
        </w:numPr>
        <w:rPr>
          <w:szCs w:val="24"/>
        </w:rPr>
      </w:pPr>
      <w:r w:rsidRPr="00F0135A">
        <w:rPr>
          <w:szCs w:val="24"/>
        </w:rPr>
        <w:t>Content management for the website which includes task such as,</w:t>
      </w:r>
    </w:p>
    <w:p w14:paraId="5E13BE13" w14:textId="09173384" w:rsidR="00DA066F" w:rsidRPr="00F0135A" w:rsidRDefault="007F2745" w:rsidP="00301C65">
      <w:pPr>
        <w:pStyle w:val="ListParagraph"/>
        <w:numPr>
          <w:ilvl w:val="1"/>
          <w:numId w:val="14"/>
        </w:numPr>
        <w:rPr>
          <w:szCs w:val="24"/>
        </w:rPr>
      </w:pPr>
      <w:r>
        <w:rPr>
          <w:szCs w:val="24"/>
        </w:rPr>
        <w:t>Adding</w:t>
      </w:r>
      <w:r w:rsidR="00DA066F" w:rsidRPr="00F0135A">
        <w:rPr>
          <w:szCs w:val="24"/>
        </w:rPr>
        <w:t xml:space="preserve"> / Updat</w:t>
      </w:r>
      <w:r>
        <w:rPr>
          <w:szCs w:val="24"/>
        </w:rPr>
        <w:t>ing</w:t>
      </w:r>
      <w:r w:rsidR="00DA066F" w:rsidRPr="00F0135A">
        <w:rPr>
          <w:szCs w:val="24"/>
        </w:rPr>
        <w:t xml:space="preserve"> Writing Genre’s for school</w:t>
      </w:r>
    </w:p>
    <w:p w14:paraId="366FC541" w14:textId="3B637B7E" w:rsidR="00DA066F" w:rsidRPr="00F0135A" w:rsidRDefault="007F2745" w:rsidP="00301C65">
      <w:pPr>
        <w:pStyle w:val="ListParagraph"/>
        <w:numPr>
          <w:ilvl w:val="1"/>
          <w:numId w:val="14"/>
        </w:numPr>
        <w:rPr>
          <w:szCs w:val="24"/>
        </w:rPr>
      </w:pPr>
      <w:r>
        <w:rPr>
          <w:szCs w:val="24"/>
        </w:rPr>
        <w:t xml:space="preserve">Adding </w:t>
      </w:r>
      <w:r w:rsidR="00DA066F" w:rsidRPr="00F0135A">
        <w:rPr>
          <w:szCs w:val="24"/>
        </w:rPr>
        <w:t>template for each genre.</w:t>
      </w:r>
    </w:p>
    <w:p w14:paraId="4B7F256C" w14:textId="492F514A" w:rsidR="00A24BE9" w:rsidRPr="00F0135A" w:rsidRDefault="00A24BE9" w:rsidP="00301C65">
      <w:pPr>
        <w:pStyle w:val="ListParagraph"/>
        <w:numPr>
          <w:ilvl w:val="0"/>
          <w:numId w:val="14"/>
        </w:numPr>
        <w:rPr>
          <w:szCs w:val="24"/>
        </w:rPr>
      </w:pPr>
      <w:r w:rsidRPr="00F0135A">
        <w:rPr>
          <w:szCs w:val="24"/>
        </w:rPr>
        <w:t>User Management which includes task such as,</w:t>
      </w:r>
    </w:p>
    <w:p w14:paraId="64345AE7" w14:textId="17254901" w:rsidR="004D7A15" w:rsidRPr="00F0135A" w:rsidRDefault="004D7A15" w:rsidP="00301C65">
      <w:pPr>
        <w:pStyle w:val="ListParagraph"/>
        <w:numPr>
          <w:ilvl w:val="1"/>
          <w:numId w:val="14"/>
        </w:numPr>
        <w:rPr>
          <w:szCs w:val="24"/>
        </w:rPr>
      </w:pPr>
      <w:r w:rsidRPr="00F0135A">
        <w:rPr>
          <w:szCs w:val="24"/>
        </w:rPr>
        <w:t>Add / update grade/levels for students and assign teachers to respective grade/level accesses.</w:t>
      </w:r>
    </w:p>
    <w:p w14:paraId="4FC7BD5C" w14:textId="449DDB83" w:rsidR="00842B2F" w:rsidRPr="00F0135A" w:rsidRDefault="00842B2F" w:rsidP="00301C65">
      <w:pPr>
        <w:pStyle w:val="ListParagraph"/>
        <w:numPr>
          <w:ilvl w:val="1"/>
          <w:numId w:val="14"/>
        </w:numPr>
        <w:rPr>
          <w:szCs w:val="24"/>
        </w:rPr>
      </w:pPr>
      <w:r w:rsidRPr="00F0135A">
        <w:rPr>
          <w:szCs w:val="24"/>
        </w:rPr>
        <w:t>Add/update Classes and assign teachers to different classes</w:t>
      </w:r>
    </w:p>
    <w:p w14:paraId="67CB6D69" w14:textId="4482AD04" w:rsidR="00A24BE9" w:rsidRPr="00F0135A" w:rsidRDefault="00A24BE9" w:rsidP="00301C65">
      <w:pPr>
        <w:pStyle w:val="ListParagraph"/>
        <w:numPr>
          <w:ilvl w:val="1"/>
          <w:numId w:val="14"/>
        </w:numPr>
        <w:rPr>
          <w:szCs w:val="24"/>
        </w:rPr>
      </w:pPr>
      <w:r w:rsidRPr="00F0135A">
        <w:rPr>
          <w:szCs w:val="24"/>
        </w:rPr>
        <w:t xml:space="preserve">Add/update </w:t>
      </w:r>
      <w:r w:rsidR="00B62C1A" w:rsidRPr="00F0135A">
        <w:rPr>
          <w:szCs w:val="24"/>
        </w:rPr>
        <w:t>access for teachers to templates</w:t>
      </w:r>
      <w:r w:rsidR="00B336E9" w:rsidRPr="00F0135A">
        <w:rPr>
          <w:szCs w:val="24"/>
        </w:rPr>
        <w:t xml:space="preserve"> section</w:t>
      </w:r>
    </w:p>
    <w:p w14:paraId="2FF75661" w14:textId="0E0F2554" w:rsidR="00B62C1A" w:rsidRPr="00F0135A" w:rsidRDefault="00B62C1A" w:rsidP="00301C65">
      <w:pPr>
        <w:pStyle w:val="ListParagraph"/>
        <w:numPr>
          <w:ilvl w:val="1"/>
          <w:numId w:val="14"/>
        </w:numPr>
        <w:rPr>
          <w:szCs w:val="24"/>
        </w:rPr>
      </w:pPr>
      <w:r w:rsidRPr="00F0135A">
        <w:rPr>
          <w:szCs w:val="24"/>
        </w:rPr>
        <w:t>Add / update access for students to various templates</w:t>
      </w:r>
    </w:p>
    <w:p w14:paraId="2C9CA62E" w14:textId="7E7C0296" w:rsidR="00DA066F" w:rsidRPr="00F0135A" w:rsidRDefault="00DA066F" w:rsidP="00301C65">
      <w:pPr>
        <w:pStyle w:val="ListParagraph"/>
        <w:numPr>
          <w:ilvl w:val="1"/>
          <w:numId w:val="14"/>
        </w:numPr>
        <w:rPr>
          <w:szCs w:val="24"/>
        </w:rPr>
      </w:pPr>
      <w:commentRangeStart w:id="18"/>
      <w:r w:rsidRPr="00F0135A">
        <w:rPr>
          <w:szCs w:val="24"/>
        </w:rPr>
        <w:t>Add / update access to games for various levels and grades</w:t>
      </w:r>
      <w:commentRangeEnd w:id="18"/>
      <w:r w:rsidR="0011422E">
        <w:rPr>
          <w:rStyle w:val="CommentReference"/>
          <w:rFonts w:eastAsiaTheme="minorHAnsi"/>
          <w:lang w:val="en-AU" w:eastAsia="en-US"/>
        </w:rPr>
        <w:commentReference w:id="18"/>
      </w:r>
    </w:p>
    <w:p w14:paraId="0231326F" w14:textId="34631FF5" w:rsidR="00A24BE9" w:rsidRPr="006C11A7" w:rsidRDefault="00A24BE9" w:rsidP="00301C65">
      <w:pPr>
        <w:pStyle w:val="ListParagraph"/>
        <w:numPr>
          <w:ilvl w:val="1"/>
          <w:numId w:val="14"/>
        </w:numPr>
        <w:rPr>
          <w:szCs w:val="24"/>
        </w:rPr>
      </w:pPr>
      <w:commentRangeStart w:id="19"/>
      <w:commentRangeStart w:id="20"/>
      <w:r w:rsidRPr="00F0135A">
        <w:rPr>
          <w:szCs w:val="24"/>
        </w:rPr>
        <w:t>Review the new account request and approve the accounts</w:t>
      </w:r>
      <w:r w:rsidR="00B62C1A" w:rsidRPr="00F0135A">
        <w:rPr>
          <w:szCs w:val="24"/>
        </w:rPr>
        <w:t xml:space="preserve"> for </w:t>
      </w:r>
      <w:r w:rsidR="00B62C1A" w:rsidRPr="006C11A7">
        <w:rPr>
          <w:szCs w:val="24"/>
        </w:rPr>
        <w:t>teachers/students</w:t>
      </w:r>
      <w:commentRangeEnd w:id="19"/>
      <w:r w:rsidR="009D6222">
        <w:rPr>
          <w:rStyle w:val="CommentReference"/>
          <w:rFonts w:eastAsiaTheme="minorHAnsi"/>
          <w:lang w:val="en-AU" w:eastAsia="en-US"/>
        </w:rPr>
        <w:commentReference w:id="19"/>
      </w:r>
      <w:commentRangeEnd w:id="20"/>
      <w:r w:rsidR="00C73137">
        <w:rPr>
          <w:rStyle w:val="CommentReference"/>
          <w:rFonts w:eastAsiaTheme="minorHAnsi"/>
          <w:lang w:val="en-AU" w:eastAsia="en-US"/>
        </w:rPr>
        <w:commentReference w:id="20"/>
      </w:r>
    </w:p>
    <w:p w14:paraId="69A87268" w14:textId="2FF9F80A" w:rsidR="00FD64A9" w:rsidRPr="00F0135A" w:rsidRDefault="00FD64A9" w:rsidP="00301C65">
      <w:pPr>
        <w:pStyle w:val="ListParagraph"/>
        <w:numPr>
          <w:ilvl w:val="0"/>
          <w:numId w:val="14"/>
        </w:numPr>
        <w:rPr>
          <w:szCs w:val="24"/>
        </w:rPr>
      </w:pPr>
      <w:r w:rsidRPr="00F0135A">
        <w:rPr>
          <w:szCs w:val="24"/>
        </w:rPr>
        <w:t>Reports:</w:t>
      </w:r>
    </w:p>
    <w:p w14:paraId="23AD5287" w14:textId="674CD924" w:rsidR="00FD64A9" w:rsidRPr="00F0135A" w:rsidRDefault="00FD64A9" w:rsidP="00301C65">
      <w:pPr>
        <w:pStyle w:val="ListParagraph"/>
        <w:numPr>
          <w:ilvl w:val="1"/>
          <w:numId w:val="14"/>
        </w:numPr>
        <w:rPr>
          <w:szCs w:val="24"/>
        </w:rPr>
      </w:pPr>
      <w:commentRangeStart w:id="21"/>
      <w:r w:rsidRPr="00F0135A">
        <w:rPr>
          <w:szCs w:val="24"/>
        </w:rPr>
        <w:t>Ability to have report of individual student, displaying their overall score and breakdown for assessment.</w:t>
      </w:r>
      <w:commentRangeEnd w:id="21"/>
      <w:r w:rsidR="00935106">
        <w:rPr>
          <w:rStyle w:val="CommentReference"/>
          <w:rFonts w:eastAsiaTheme="minorHAnsi"/>
          <w:lang w:val="en-AU" w:eastAsia="en-US"/>
        </w:rPr>
        <w:commentReference w:id="21"/>
      </w:r>
    </w:p>
    <w:p w14:paraId="1BC7941A" w14:textId="440FDBBF" w:rsidR="00A24BE9" w:rsidRDefault="00D95478" w:rsidP="00BA37F3">
      <w:pPr>
        <w:pStyle w:val="Heading3"/>
      </w:pPr>
      <w:bookmarkStart w:id="22" w:name="_Toc75364179"/>
      <w:r>
        <w:t>Teachers</w:t>
      </w:r>
      <w:bookmarkEnd w:id="22"/>
    </w:p>
    <w:p w14:paraId="5956F4E0" w14:textId="755FD8B8" w:rsidR="0023254F" w:rsidRDefault="0023254F" w:rsidP="00D95478">
      <w:r>
        <w:t>Teachers can be created in two ways,</w:t>
      </w:r>
    </w:p>
    <w:p w14:paraId="72A40A1E" w14:textId="5C21DD59" w:rsidR="00D54AC1" w:rsidRPr="00F0135A" w:rsidRDefault="00D54AC1" w:rsidP="00817825">
      <w:pPr>
        <w:pStyle w:val="ListParagraph"/>
        <w:numPr>
          <w:ilvl w:val="0"/>
          <w:numId w:val="40"/>
        </w:numPr>
      </w:pPr>
      <w:r w:rsidRPr="00F0135A">
        <w:t>Teachers will have ability to create accounts at individual level as well and have ability to invite student</w:t>
      </w:r>
      <w:r>
        <w:t>s to access the system.</w:t>
      </w:r>
      <w:r w:rsidRPr="00F0135A">
        <w:t xml:space="preserve"> </w:t>
      </w:r>
    </w:p>
    <w:p w14:paraId="0FDB2E2E" w14:textId="64FB1F4B" w:rsidR="0023254F" w:rsidRDefault="00D54AC1" w:rsidP="00817825">
      <w:pPr>
        <w:pStyle w:val="ListParagraph"/>
        <w:numPr>
          <w:ilvl w:val="0"/>
          <w:numId w:val="40"/>
        </w:numPr>
      </w:pPr>
      <w:r>
        <w:t xml:space="preserve">School </w:t>
      </w:r>
      <w:r w:rsidR="00D95478" w:rsidRPr="00F0135A">
        <w:t xml:space="preserve">admin </w:t>
      </w:r>
      <w:r>
        <w:t>can also add teachers</w:t>
      </w:r>
      <w:r w:rsidR="00D95478" w:rsidRPr="00F0135A">
        <w:t xml:space="preserve"> </w:t>
      </w:r>
      <w:r>
        <w:t>to the system from their dashboard.</w:t>
      </w:r>
    </w:p>
    <w:p w14:paraId="0C673EE9" w14:textId="09912043" w:rsidR="00D95478" w:rsidRPr="00F0135A" w:rsidRDefault="00D95478" w:rsidP="00D95478">
      <w:r w:rsidRPr="00F0135A">
        <w:t xml:space="preserve">The high-level functions of a </w:t>
      </w:r>
      <w:r w:rsidR="0023254F">
        <w:t>teachers</w:t>
      </w:r>
      <w:r w:rsidRPr="00F0135A">
        <w:t xml:space="preserve"> are:</w:t>
      </w:r>
    </w:p>
    <w:p w14:paraId="6FE53769" w14:textId="77777777" w:rsidR="00D95478" w:rsidRPr="00F0135A" w:rsidRDefault="00D95478" w:rsidP="00301C65">
      <w:pPr>
        <w:pStyle w:val="ListParagraph"/>
        <w:numPr>
          <w:ilvl w:val="0"/>
          <w:numId w:val="15"/>
        </w:numPr>
      </w:pPr>
      <w:r w:rsidRPr="00F0135A">
        <w:t>Content management for the website which includes task such as,</w:t>
      </w:r>
    </w:p>
    <w:p w14:paraId="51C96922" w14:textId="5894FE7B" w:rsidR="004B1490" w:rsidRPr="00F0135A" w:rsidRDefault="004B1490" w:rsidP="00301C65">
      <w:pPr>
        <w:pStyle w:val="ListParagraph"/>
        <w:numPr>
          <w:ilvl w:val="1"/>
          <w:numId w:val="15"/>
        </w:numPr>
      </w:pPr>
      <w:r w:rsidRPr="00F0135A">
        <w:t xml:space="preserve">Add / Update Writing Genre’s for </w:t>
      </w:r>
      <w:r w:rsidR="00E8636F">
        <w:t>their students</w:t>
      </w:r>
    </w:p>
    <w:p w14:paraId="36D31192" w14:textId="778C05C1" w:rsidR="004B1490" w:rsidRDefault="004B1490" w:rsidP="00301C65">
      <w:pPr>
        <w:pStyle w:val="ListParagraph"/>
        <w:numPr>
          <w:ilvl w:val="1"/>
          <w:numId w:val="15"/>
        </w:numPr>
      </w:pPr>
      <w:commentRangeStart w:id="23"/>
      <w:commentRangeStart w:id="24"/>
      <w:r w:rsidRPr="00F0135A">
        <w:t>Add/Update template for each genre.</w:t>
      </w:r>
    </w:p>
    <w:p w14:paraId="51C5C4BC" w14:textId="0132FC23" w:rsidR="00E8636F" w:rsidRDefault="00E8636F" w:rsidP="00301C65">
      <w:pPr>
        <w:pStyle w:val="ListParagraph"/>
        <w:numPr>
          <w:ilvl w:val="1"/>
          <w:numId w:val="15"/>
        </w:numPr>
      </w:pPr>
      <w:r>
        <w:t>Create new writing samples</w:t>
      </w:r>
      <w:commentRangeEnd w:id="23"/>
      <w:r w:rsidR="00BD3E37">
        <w:rPr>
          <w:rStyle w:val="CommentReference"/>
          <w:rFonts w:eastAsiaTheme="minorHAnsi"/>
          <w:lang w:val="en-AU" w:eastAsia="en-US"/>
        </w:rPr>
        <w:commentReference w:id="23"/>
      </w:r>
      <w:commentRangeEnd w:id="24"/>
      <w:r w:rsidR="00C73137">
        <w:rPr>
          <w:rStyle w:val="CommentReference"/>
          <w:rFonts w:eastAsiaTheme="minorHAnsi"/>
          <w:lang w:val="en-AU" w:eastAsia="en-US"/>
        </w:rPr>
        <w:commentReference w:id="24"/>
      </w:r>
    </w:p>
    <w:p w14:paraId="1BFF7A12" w14:textId="21222256" w:rsidR="00E8636F" w:rsidRPr="00F0135A" w:rsidRDefault="00E8636F" w:rsidP="00301C65">
      <w:pPr>
        <w:pStyle w:val="ListParagraph"/>
        <w:numPr>
          <w:ilvl w:val="1"/>
          <w:numId w:val="15"/>
        </w:numPr>
      </w:pPr>
      <w:r>
        <w:t>Create new assessments</w:t>
      </w:r>
      <w:r w:rsidR="001D2226">
        <w:t xml:space="preserve"> and assign to classes</w:t>
      </w:r>
    </w:p>
    <w:p w14:paraId="54B0445A" w14:textId="77777777" w:rsidR="00D95478" w:rsidRPr="00F0135A" w:rsidRDefault="00D95478" w:rsidP="00301C65">
      <w:pPr>
        <w:pStyle w:val="ListParagraph"/>
        <w:numPr>
          <w:ilvl w:val="0"/>
          <w:numId w:val="15"/>
        </w:numPr>
      </w:pPr>
      <w:r w:rsidRPr="00F0135A">
        <w:t>User Management which includes task such as,</w:t>
      </w:r>
    </w:p>
    <w:p w14:paraId="600651DD" w14:textId="343DF891" w:rsidR="00BC6D24" w:rsidRPr="00F0135A" w:rsidRDefault="00BC6D24" w:rsidP="00301C65">
      <w:pPr>
        <w:pStyle w:val="ListParagraph"/>
        <w:numPr>
          <w:ilvl w:val="1"/>
          <w:numId w:val="15"/>
        </w:numPr>
      </w:pPr>
      <w:r w:rsidRPr="00F0135A">
        <w:t xml:space="preserve">Add / update classes </w:t>
      </w:r>
      <w:r w:rsidR="00E8636F">
        <w:t>and add students to different classes</w:t>
      </w:r>
    </w:p>
    <w:p w14:paraId="59F981AC" w14:textId="66F39ABC" w:rsidR="00BC6D24" w:rsidRPr="00F0135A" w:rsidRDefault="00BC6D24" w:rsidP="00301C65">
      <w:pPr>
        <w:pStyle w:val="ListParagraph"/>
        <w:numPr>
          <w:ilvl w:val="1"/>
          <w:numId w:val="15"/>
        </w:numPr>
      </w:pPr>
      <w:r w:rsidRPr="00F0135A">
        <w:t xml:space="preserve">Import students using CSV </w:t>
      </w:r>
    </w:p>
    <w:p w14:paraId="10F9F74F" w14:textId="2B3DA913" w:rsidR="00390F5D" w:rsidRPr="006C11A7" w:rsidRDefault="00E8636F" w:rsidP="00301C65">
      <w:pPr>
        <w:pStyle w:val="ListParagraph"/>
        <w:numPr>
          <w:ilvl w:val="0"/>
          <w:numId w:val="15"/>
        </w:numPr>
      </w:pPr>
      <w:commentRangeStart w:id="25"/>
      <w:commentRangeStart w:id="26"/>
      <w:r>
        <w:t>Assessment</w:t>
      </w:r>
      <w:r w:rsidR="00390F5D" w:rsidRPr="006C11A7">
        <w:t xml:space="preserve"> Management which includes task such as</w:t>
      </w:r>
      <w:commentRangeEnd w:id="25"/>
      <w:r w:rsidR="00384996">
        <w:rPr>
          <w:rStyle w:val="CommentReference"/>
          <w:rFonts w:eastAsiaTheme="minorHAnsi"/>
          <w:lang w:val="en-AU" w:eastAsia="en-US"/>
        </w:rPr>
        <w:commentReference w:id="25"/>
      </w:r>
      <w:commentRangeEnd w:id="26"/>
      <w:r w:rsidR="00C73137">
        <w:rPr>
          <w:rStyle w:val="CommentReference"/>
          <w:rFonts w:eastAsiaTheme="minorHAnsi"/>
          <w:lang w:val="en-AU" w:eastAsia="en-US"/>
        </w:rPr>
        <w:commentReference w:id="26"/>
      </w:r>
      <w:r w:rsidR="00390F5D" w:rsidRPr="006C11A7">
        <w:t>,</w:t>
      </w:r>
    </w:p>
    <w:p w14:paraId="0E01D979" w14:textId="780B1DAE" w:rsidR="00235C46" w:rsidRPr="006C11A7" w:rsidRDefault="00235C46" w:rsidP="00301C65">
      <w:pPr>
        <w:pStyle w:val="ListParagraph"/>
        <w:numPr>
          <w:ilvl w:val="1"/>
          <w:numId w:val="15"/>
        </w:numPr>
      </w:pPr>
      <w:r w:rsidRPr="006C11A7">
        <w:t>Mark Students Writings and add comments</w:t>
      </w:r>
    </w:p>
    <w:p w14:paraId="2E197766" w14:textId="201718D7" w:rsidR="00235C46" w:rsidRPr="006C11A7" w:rsidRDefault="00235C46" w:rsidP="00301C65">
      <w:pPr>
        <w:pStyle w:val="ListParagraph"/>
        <w:numPr>
          <w:ilvl w:val="1"/>
          <w:numId w:val="15"/>
        </w:numPr>
      </w:pPr>
      <w:r w:rsidRPr="006C11A7">
        <w:lastRenderedPageBreak/>
        <w:t>Review Students planners and add comments</w:t>
      </w:r>
    </w:p>
    <w:p w14:paraId="77846793" w14:textId="05C3D404" w:rsidR="00235C46" w:rsidRPr="006C11A7" w:rsidRDefault="00235C46" w:rsidP="00301C65">
      <w:pPr>
        <w:pStyle w:val="ListParagraph"/>
        <w:numPr>
          <w:ilvl w:val="1"/>
          <w:numId w:val="15"/>
        </w:numPr>
      </w:pPr>
      <w:r w:rsidRPr="006C11A7">
        <w:t xml:space="preserve">Create / update Planners templates </w:t>
      </w:r>
      <w:r w:rsidR="001D2226">
        <w:t>which can be used by students as it is</w:t>
      </w:r>
    </w:p>
    <w:p w14:paraId="37ACCA4F" w14:textId="2C8F20AA" w:rsidR="00235C46" w:rsidRPr="006C11A7" w:rsidRDefault="00235C46" w:rsidP="00301C65">
      <w:pPr>
        <w:pStyle w:val="ListParagraph"/>
        <w:numPr>
          <w:ilvl w:val="1"/>
          <w:numId w:val="15"/>
        </w:numPr>
      </w:pPr>
      <w:r w:rsidRPr="006C11A7">
        <w:t>Add / update writing examples / templates and ability to assign to different grades</w:t>
      </w:r>
    </w:p>
    <w:p w14:paraId="09E4D58E" w14:textId="1D449D7A" w:rsidR="0047456D" w:rsidRPr="006C11A7" w:rsidRDefault="0047456D" w:rsidP="00301C65">
      <w:pPr>
        <w:pStyle w:val="ListParagraph"/>
        <w:numPr>
          <w:ilvl w:val="1"/>
          <w:numId w:val="15"/>
        </w:numPr>
        <w:rPr>
          <w:rFonts w:asciiTheme="minorHAnsi" w:hAnsiTheme="minorHAnsi"/>
          <w:color w:val="auto"/>
        </w:rPr>
      </w:pPr>
      <w:r w:rsidRPr="006C11A7">
        <w:t>Create Assignments for students that are to be assessed</w:t>
      </w:r>
    </w:p>
    <w:p w14:paraId="4ECFB373" w14:textId="7A2B03F6" w:rsidR="007478A1" w:rsidRPr="009F5412" w:rsidRDefault="00DA7923" w:rsidP="00BA37F3">
      <w:pPr>
        <w:pStyle w:val="Heading3"/>
      </w:pPr>
      <w:bookmarkStart w:id="27" w:name="_Toc75364180"/>
      <w:r>
        <w:t>Students</w:t>
      </w:r>
      <w:bookmarkEnd w:id="27"/>
    </w:p>
    <w:p w14:paraId="6078BEA1" w14:textId="18673D78" w:rsidR="00901A6F" w:rsidRPr="00F0135A" w:rsidRDefault="00901A6F" w:rsidP="00901A6F">
      <w:r w:rsidRPr="00F0135A">
        <w:t>Student</w:t>
      </w:r>
      <w:r w:rsidR="000C0BC8">
        <w:t xml:space="preserve"> can create </w:t>
      </w:r>
      <w:r w:rsidR="00277CE5">
        <w:t>own</w:t>
      </w:r>
      <w:r w:rsidR="000C0BC8">
        <w:t xml:space="preserve"> account and use the system or will be added to system by </w:t>
      </w:r>
      <w:r w:rsidRPr="00F0135A">
        <w:t>Teacher / School</w:t>
      </w:r>
      <w:r w:rsidR="000C0BC8">
        <w:t xml:space="preserve">. </w:t>
      </w:r>
    </w:p>
    <w:p w14:paraId="13361529" w14:textId="50288E95" w:rsidR="00901A6F" w:rsidRPr="00F0135A" w:rsidRDefault="00901A6F" w:rsidP="00901A6F">
      <w:r w:rsidRPr="00F0135A">
        <w:t>The high-level functions of a student are:</w:t>
      </w:r>
    </w:p>
    <w:p w14:paraId="4931A182" w14:textId="535A3617" w:rsidR="00901A6F" w:rsidRPr="00F0135A" w:rsidRDefault="00901A6F" w:rsidP="00301C65">
      <w:pPr>
        <w:pStyle w:val="ListParagraph"/>
        <w:numPr>
          <w:ilvl w:val="0"/>
          <w:numId w:val="16"/>
        </w:numPr>
      </w:pPr>
      <w:r w:rsidRPr="00F0135A">
        <w:t>Dashboard which includes,</w:t>
      </w:r>
    </w:p>
    <w:p w14:paraId="100DDAE9" w14:textId="46266EB0" w:rsidR="00901A6F" w:rsidRPr="00F0135A" w:rsidRDefault="00901A6F" w:rsidP="00301C65">
      <w:pPr>
        <w:pStyle w:val="ListParagraph"/>
        <w:numPr>
          <w:ilvl w:val="1"/>
          <w:numId w:val="16"/>
        </w:numPr>
      </w:pPr>
      <w:r w:rsidRPr="00F0135A">
        <w:t>Add Planners / writings</w:t>
      </w:r>
    </w:p>
    <w:p w14:paraId="7E93D895" w14:textId="7EADEBF2" w:rsidR="00901A6F" w:rsidRPr="00F0135A" w:rsidRDefault="00901A6F" w:rsidP="00301C65">
      <w:pPr>
        <w:pStyle w:val="ListParagraph"/>
        <w:numPr>
          <w:ilvl w:val="1"/>
          <w:numId w:val="16"/>
        </w:numPr>
      </w:pPr>
      <w:r w:rsidRPr="00F0135A">
        <w:t xml:space="preserve">Review </w:t>
      </w:r>
      <w:r w:rsidR="00771494" w:rsidRPr="00F0135A">
        <w:t>teachers’</w:t>
      </w:r>
      <w:r w:rsidRPr="00F0135A">
        <w:t xml:space="preserve"> comments / assessments</w:t>
      </w:r>
    </w:p>
    <w:p w14:paraId="774BF3A4" w14:textId="652A9995" w:rsidR="00901A6F" w:rsidRPr="00F0135A" w:rsidRDefault="00901A6F" w:rsidP="00301C65">
      <w:pPr>
        <w:pStyle w:val="ListParagraph"/>
        <w:numPr>
          <w:ilvl w:val="1"/>
          <w:numId w:val="16"/>
        </w:numPr>
      </w:pPr>
      <w:commentRangeStart w:id="28"/>
      <w:r w:rsidRPr="00F0135A">
        <w:t>View parents’ comments</w:t>
      </w:r>
      <w:commentRangeEnd w:id="28"/>
      <w:r w:rsidR="00286292">
        <w:rPr>
          <w:rStyle w:val="CommentReference"/>
          <w:rFonts w:eastAsiaTheme="minorHAnsi"/>
          <w:lang w:val="en-AU" w:eastAsia="en-US"/>
        </w:rPr>
        <w:commentReference w:id="28"/>
      </w:r>
    </w:p>
    <w:p w14:paraId="3433EBED" w14:textId="3382F5AA" w:rsidR="00901A6F" w:rsidRPr="006C11A7" w:rsidRDefault="00901A6F" w:rsidP="00301C65">
      <w:pPr>
        <w:pStyle w:val="ListParagraph"/>
        <w:numPr>
          <w:ilvl w:val="1"/>
          <w:numId w:val="16"/>
        </w:numPr>
      </w:pPr>
      <w:r w:rsidRPr="006C11A7">
        <w:t xml:space="preserve">Play writing games </w:t>
      </w:r>
    </w:p>
    <w:p w14:paraId="7F33A147" w14:textId="24996B97" w:rsidR="004052C0" w:rsidRPr="000C0BC8" w:rsidRDefault="009B5E66" w:rsidP="000C0BC8">
      <w:pPr>
        <w:pStyle w:val="ListParagraph"/>
        <w:numPr>
          <w:ilvl w:val="1"/>
          <w:numId w:val="16"/>
        </w:numPr>
      </w:pPr>
      <w:r w:rsidRPr="006C11A7">
        <w:t>My Notebook</w:t>
      </w:r>
      <w:r w:rsidR="004052C0" w:rsidRPr="000C0BC8">
        <w:rPr>
          <w:szCs w:val="24"/>
        </w:rPr>
        <w:br w:type="page"/>
      </w:r>
    </w:p>
    <w:p w14:paraId="40C5E906" w14:textId="03895DFB" w:rsidR="007F51D6" w:rsidRPr="009F5412" w:rsidRDefault="007F51D6" w:rsidP="00BA37F3">
      <w:pPr>
        <w:pStyle w:val="Heading2"/>
      </w:pPr>
      <w:bookmarkStart w:id="29" w:name="_Toc75364181"/>
      <w:r>
        <w:lastRenderedPageBreak/>
        <w:t>User Stories</w:t>
      </w:r>
      <w:bookmarkEnd w:id="29"/>
    </w:p>
    <w:tbl>
      <w:tblPr>
        <w:tblStyle w:val="TableGrid"/>
        <w:tblW w:w="0" w:type="auto"/>
        <w:tblLayout w:type="fixed"/>
        <w:tblLook w:val="04A0" w:firstRow="1" w:lastRow="0" w:firstColumn="1" w:lastColumn="0" w:noHBand="0" w:noVBand="1"/>
      </w:tblPr>
      <w:tblGrid>
        <w:gridCol w:w="1555"/>
        <w:gridCol w:w="1417"/>
        <w:gridCol w:w="3119"/>
        <w:gridCol w:w="3651"/>
      </w:tblGrid>
      <w:tr w:rsidR="00893A1D" w:rsidRPr="00062D69" w14:paraId="084A1BB8" w14:textId="77777777" w:rsidTr="00740E85">
        <w:tc>
          <w:tcPr>
            <w:tcW w:w="1555" w:type="dxa"/>
          </w:tcPr>
          <w:p w14:paraId="25354F6E" w14:textId="7AAAC8F3" w:rsidR="007F51D6" w:rsidRPr="00062D69" w:rsidRDefault="007F51D6" w:rsidP="007F51D6">
            <w:pPr>
              <w:spacing w:after="160"/>
              <w:jc w:val="left"/>
              <w:rPr>
                <w:b/>
                <w:sz w:val="22"/>
              </w:rPr>
            </w:pPr>
            <w:r w:rsidRPr="00062D69">
              <w:rPr>
                <w:b/>
                <w:sz w:val="22"/>
              </w:rPr>
              <w:t>Functional Area</w:t>
            </w:r>
          </w:p>
        </w:tc>
        <w:tc>
          <w:tcPr>
            <w:tcW w:w="1417" w:type="dxa"/>
          </w:tcPr>
          <w:p w14:paraId="0934FB8B" w14:textId="04EC1B8D" w:rsidR="007F51D6" w:rsidRPr="00062D69" w:rsidRDefault="007F51D6" w:rsidP="007F51D6">
            <w:pPr>
              <w:spacing w:after="160"/>
              <w:jc w:val="left"/>
              <w:rPr>
                <w:b/>
                <w:sz w:val="22"/>
              </w:rPr>
            </w:pPr>
            <w:r w:rsidRPr="00062D69">
              <w:rPr>
                <w:b/>
                <w:sz w:val="22"/>
              </w:rPr>
              <w:t>As a / the…(Role)</w:t>
            </w:r>
          </w:p>
        </w:tc>
        <w:tc>
          <w:tcPr>
            <w:tcW w:w="3119" w:type="dxa"/>
          </w:tcPr>
          <w:p w14:paraId="50A2A909" w14:textId="70E9A63E" w:rsidR="007F51D6" w:rsidRPr="00062D69" w:rsidRDefault="007F51D6" w:rsidP="007F51D6">
            <w:pPr>
              <w:spacing w:after="160"/>
              <w:jc w:val="left"/>
              <w:rPr>
                <w:b/>
                <w:sz w:val="22"/>
              </w:rPr>
            </w:pPr>
            <w:r w:rsidRPr="00062D69">
              <w:rPr>
                <w:b/>
                <w:sz w:val="22"/>
              </w:rPr>
              <w:t>I want…[Feature]</w:t>
            </w:r>
          </w:p>
        </w:tc>
        <w:tc>
          <w:tcPr>
            <w:tcW w:w="3651" w:type="dxa"/>
          </w:tcPr>
          <w:p w14:paraId="0B3B9830" w14:textId="4E9B974D" w:rsidR="007F51D6" w:rsidRPr="00062D69" w:rsidRDefault="007F51D6" w:rsidP="007F51D6">
            <w:pPr>
              <w:spacing w:after="160"/>
              <w:jc w:val="left"/>
              <w:rPr>
                <w:b/>
                <w:sz w:val="22"/>
              </w:rPr>
            </w:pPr>
            <w:r w:rsidRPr="00062D69">
              <w:rPr>
                <w:b/>
                <w:sz w:val="22"/>
              </w:rPr>
              <w:t>So that…[Benefit]</w:t>
            </w:r>
          </w:p>
        </w:tc>
      </w:tr>
      <w:tr w:rsidR="00893A1D" w:rsidRPr="00062D69" w14:paraId="774A02C4" w14:textId="77777777" w:rsidTr="00740E85">
        <w:tc>
          <w:tcPr>
            <w:tcW w:w="1555" w:type="dxa"/>
          </w:tcPr>
          <w:p w14:paraId="0F994797" w14:textId="4F610C09" w:rsidR="007F51D6" w:rsidRPr="00062D69" w:rsidRDefault="0019170E" w:rsidP="007F51D6">
            <w:pPr>
              <w:spacing w:after="160"/>
              <w:jc w:val="left"/>
              <w:rPr>
                <w:sz w:val="22"/>
              </w:rPr>
            </w:pPr>
            <w:r w:rsidRPr="00062D69">
              <w:rPr>
                <w:sz w:val="22"/>
              </w:rPr>
              <w:t>Admin Functionality</w:t>
            </w:r>
          </w:p>
        </w:tc>
        <w:tc>
          <w:tcPr>
            <w:tcW w:w="1417" w:type="dxa"/>
          </w:tcPr>
          <w:p w14:paraId="065C37E9" w14:textId="72CD4826" w:rsidR="007F51D6" w:rsidRPr="00062D69" w:rsidRDefault="007F51D6" w:rsidP="007F51D6">
            <w:pPr>
              <w:spacing w:after="160"/>
              <w:jc w:val="left"/>
              <w:rPr>
                <w:sz w:val="22"/>
              </w:rPr>
            </w:pPr>
            <w:r w:rsidRPr="00062D69">
              <w:rPr>
                <w:sz w:val="22"/>
              </w:rPr>
              <w:t>Admin</w:t>
            </w:r>
          </w:p>
        </w:tc>
        <w:tc>
          <w:tcPr>
            <w:tcW w:w="3119" w:type="dxa"/>
          </w:tcPr>
          <w:p w14:paraId="1AD9A722" w14:textId="53718F2C" w:rsidR="007F51D6" w:rsidRPr="00062D69" w:rsidRDefault="0019170E" w:rsidP="007F51D6">
            <w:pPr>
              <w:spacing w:after="160"/>
              <w:jc w:val="left"/>
              <w:rPr>
                <w:sz w:val="22"/>
              </w:rPr>
            </w:pPr>
            <w:r w:rsidRPr="00062D69">
              <w:rPr>
                <w:sz w:val="22"/>
              </w:rPr>
              <w:t>Update Logo, Content, Media</w:t>
            </w:r>
            <w:r w:rsidR="003A377B" w:rsidRPr="00062D69">
              <w:rPr>
                <w:sz w:val="22"/>
              </w:rPr>
              <w:t>, Menu Structure etc.</w:t>
            </w:r>
          </w:p>
        </w:tc>
        <w:tc>
          <w:tcPr>
            <w:tcW w:w="3651" w:type="dxa"/>
          </w:tcPr>
          <w:p w14:paraId="2AED93C0" w14:textId="0559875D" w:rsidR="007F51D6" w:rsidRPr="00062D69" w:rsidRDefault="0019170E" w:rsidP="007F51D6">
            <w:pPr>
              <w:spacing w:after="160"/>
              <w:jc w:val="left"/>
              <w:rPr>
                <w:sz w:val="22"/>
              </w:rPr>
            </w:pPr>
            <w:r w:rsidRPr="00062D69">
              <w:rPr>
                <w:sz w:val="22"/>
              </w:rPr>
              <w:t xml:space="preserve">They are </w:t>
            </w:r>
            <w:r w:rsidR="00421E4A" w:rsidRPr="00062D69">
              <w:rPr>
                <w:sz w:val="22"/>
              </w:rPr>
              <w:t>Up-to-date</w:t>
            </w:r>
            <w:r w:rsidRPr="00062D69">
              <w:rPr>
                <w:sz w:val="22"/>
              </w:rPr>
              <w:t xml:space="preserve"> with the latest branding</w:t>
            </w:r>
          </w:p>
        </w:tc>
      </w:tr>
      <w:tr w:rsidR="00893A1D" w:rsidRPr="00062D69" w14:paraId="075E1BE2" w14:textId="77777777" w:rsidTr="00740E85">
        <w:tc>
          <w:tcPr>
            <w:tcW w:w="1555" w:type="dxa"/>
          </w:tcPr>
          <w:p w14:paraId="07C10FCE" w14:textId="25C7AA53" w:rsidR="007F51D6" w:rsidRPr="00062D69" w:rsidRDefault="008B6CDD" w:rsidP="007F51D6">
            <w:pPr>
              <w:spacing w:after="160"/>
              <w:jc w:val="left"/>
              <w:rPr>
                <w:sz w:val="22"/>
              </w:rPr>
            </w:pPr>
            <w:r w:rsidRPr="00062D69">
              <w:rPr>
                <w:sz w:val="22"/>
              </w:rPr>
              <w:t>Content Management</w:t>
            </w:r>
          </w:p>
        </w:tc>
        <w:tc>
          <w:tcPr>
            <w:tcW w:w="1417" w:type="dxa"/>
          </w:tcPr>
          <w:p w14:paraId="14881340" w14:textId="72F406E6" w:rsidR="007F51D6" w:rsidRPr="00062D69" w:rsidRDefault="007F51D6" w:rsidP="007F51D6">
            <w:pPr>
              <w:spacing w:after="160"/>
              <w:jc w:val="left"/>
              <w:rPr>
                <w:sz w:val="22"/>
              </w:rPr>
            </w:pPr>
            <w:r w:rsidRPr="00062D69">
              <w:rPr>
                <w:sz w:val="22"/>
              </w:rPr>
              <w:t>Admin</w:t>
            </w:r>
          </w:p>
        </w:tc>
        <w:tc>
          <w:tcPr>
            <w:tcW w:w="3119" w:type="dxa"/>
          </w:tcPr>
          <w:p w14:paraId="435747AE" w14:textId="56CEB990" w:rsidR="007F51D6" w:rsidRPr="00062D69" w:rsidRDefault="008B6CDD" w:rsidP="007F51D6">
            <w:pPr>
              <w:spacing w:after="160"/>
              <w:jc w:val="left"/>
              <w:rPr>
                <w:sz w:val="22"/>
              </w:rPr>
            </w:pPr>
            <w:r w:rsidRPr="00062D69">
              <w:rPr>
                <w:sz w:val="22"/>
              </w:rPr>
              <w:t>Add/ Update writing Genre, templates, writing games, classes</w:t>
            </w:r>
          </w:p>
        </w:tc>
        <w:tc>
          <w:tcPr>
            <w:tcW w:w="3651" w:type="dxa"/>
          </w:tcPr>
          <w:p w14:paraId="0665B85A" w14:textId="277DE4C3" w:rsidR="007F51D6" w:rsidRPr="00062D69" w:rsidRDefault="008B6CDD" w:rsidP="007F51D6">
            <w:pPr>
              <w:spacing w:after="160"/>
              <w:jc w:val="left"/>
              <w:rPr>
                <w:sz w:val="22"/>
              </w:rPr>
            </w:pPr>
            <w:r w:rsidRPr="00062D69">
              <w:rPr>
                <w:sz w:val="22"/>
              </w:rPr>
              <w:t>It is updated for all the students/teachers/parents to use</w:t>
            </w:r>
          </w:p>
        </w:tc>
      </w:tr>
      <w:tr w:rsidR="00893A1D" w:rsidRPr="00062D69" w14:paraId="77D65CDD" w14:textId="77777777" w:rsidTr="00740E85">
        <w:tc>
          <w:tcPr>
            <w:tcW w:w="1555" w:type="dxa"/>
          </w:tcPr>
          <w:p w14:paraId="20CE1235" w14:textId="49BAE581" w:rsidR="008B6CDD" w:rsidRPr="00062D69" w:rsidRDefault="008B6CDD" w:rsidP="008B6CDD">
            <w:pPr>
              <w:spacing w:after="160"/>
              <w:jc w:val="left"/>
              <w:rPr>
                <w:sz w:val="22"/>
              </w:rPr>
            </w:pPr>
            <w:r w:rsidRPr="00062D69">
              <w:rPr>
                <w:sz w:val="22"/>
              </w:rPr>
              <w:t>User Management</w:t>
            </w:r>
          </w:p>
        </w:tc>
        <w:tc>
          <w:tcPr>
            <w:tcW w:w="1417" w:type="dxa"/>
          </w:tcPr>
          <w:p w14:paraId="1C9D3480" w14:textId="328D7881" w:rsidR="008B6CDD" w:rsidRPr="00062D69" w:rsidRDefault="008B6CDD" w:rsidP="008B6CDD">
            <w:pPr>
              <w:spacing w:after="160"/>
              <w:jc w:val="left"/>
              <w:rPr>
                <w:sz w:val="22"/>
              </w:rPr>
            </w:pPr>
            <w:r w:rsidRPr="00062D69">
              <w:rPr>
                <w:sz w:val="22"/>
              </w:rPr>
              <w:t>Admin</w:t>
            </w:r>
          </w:p>
        </w:tc>
        <w:tc>
          <w:tcPr>
            <w:tcW w:w="3119" w:type="dxa"/>
          </w:tcPr>
          <w:p w14:paraId="55F3E3A5" w14:textId="1FF8063F" w:rsidR="008B6CDD" w:rsidRPr="00062D69" w:rsidRDefault="008B6CDD" w:rsidP="008B6CDD">
            <w:pPr>
              <w:spacing w:after="160"/>
              <w:jc w:val="left"/>
              <w:rPr>
                <w:sz w:val="22"/>
              </w:rPr>
            </w:pPr>
            <w:r w:rsidRPr="00062D69">
              <w:rPr>
                <w:sz w:val="22"/>
              </w:rPr>
              <w:t>Add / update schools, teachers, students and parents</w:t>
            </w:r>
          </w:p>
        </w:tc>
        <w:tc>
          <w:tcPr>
            <w:tcW w:w="3651" w:type="dxa"/>
          </w:tcPr>
          <w:p w14:paraId="08712648" w14:textId="2B57D528" w:rsidR="008B6CDD" w:rsidRPr="00062D69" w:rsidRDefault="008B6CDD" w:rsidP="008B6CDD">
            <w:pPr>
              <w:spacing w:after="160"/>
              <w:jc w:val="left"/>
              <w:rPr>
                <w:sz w:val="22"/>
              </w:rPr>
            </w:pPr>
            <w:r w:rsidRPr="00062D69">
              <w:rPr>
                <w:sz w:val="22"/>
              </w:rPr>
              <w:t>They can access the system</w:t>
            </w:r>
          </w:p>
        </w:tc>
      </w:tr>
      <w:tr w:rsidR="00893A1D" w:rsidRPr="00062D69" w14:paraId="2E451768" w14:textId="77777777" w:rsidTr="00740E85">
        <w:tc>
          <w:tcPr>
            <w:tcW w:w="1555" w:type="dxa"/>
          </w:tcPr>
          <w:p w14:paraId="01219312" w14:textId="6B2C8467" w:rsidR="00F346E3" w:rsidRPr="00062D69" w:rsidRDefault="00F346E3" w:rsidP="008B6CDD">
            <w:pPr>
              <w:spacing w:after="160"/>
              <w:jc w:val="left"/>
              <w:rPr>
                <w:sz w:val="22"/>
              </w:rPr>
            </w:pPr>
            <w:r w:rsidRPr="00062D69">
              <w:rPr>
                <w:sz w:val="22"/>
              </w:rPr>
              <w:t>Share</w:t>
            </w:r>
            <w:r w:rsidR="00EE30C8" w:rsidRPr="00062D69">
              <w:rPr>
                <w:sz w:val="22"/>
              </w:rPr>
              <w:t xml:space="preserve"> function</w:t>
            </w:r>
          </w:p>
        </w:tc>
        <w:tc>
          <w:tcPr>
            <w:tcW w:w="1417" w:type="dxa"/>
          </w:tcPr>
          <w:p w14:paraId="0013C860" w14:textId="0033FD70" w:rsidR="00F346E3" w:rsidRPr="00062D69" w:rsidRDefault="00F346E3" w:rsidP="008B6CDD">
            <w:pPr>
              <w:spacing w:after="160"/>
              <w:jc w:val="left"/>
              <w:rPr>
                <w:sz w:val="22"/>
              </w:rPr>
            </w:pPr>
            <w:r w:rsidRPr="00062D69">
              <w:rPr>
                <w:sz w:val="22"/>
              </w:rPr>
              <w:t>Admin</w:t>
            </w:r>
          </w:p>
        </w:tc>
        <w:tc>
          <w:tcPr>
            <w:tcW w:w="3119" w:type="dxa"/>
          </w:tcPr>
          <w:p w14:paraId="11FAAC26" w14:textId="2A8690B8" w:rsidR="00F346E3" w:rsidRPr="00062D69" w:rsidRDefault="00F346E3" w:rsidP="008B6CDD">
            <w:pPr>
              <w:spacing w:after="160"/>
              <w:jc w:val="left"/>
              <w:rPr>
                <w:sz w:val="22"/>
              </w:rPr>
            </w:pPr>
            <w:r w:rsidRPr="00062D69">
              <w:rPr>
                <w:sz w:val="22"/>
              </w:rPr>
              <w:t>Share writing</w:t>
            </w:r>
            <w:r w:rsidR="003E6D61" w:rsidRPr="00062D69">
              <w:rPr>
                <w:sz w:val="22"/>
              </w:rPr>
              <w:t xml:space="preserve">/planners </w:t>
            </w:r>
            <w:r w:rsidRPr="00062D69">
              <w:rPr>
                <w:sz w:val="22"/>
              </w:rPr>
              <w:t>and games</w:t>
            </w:r>
            <w:r w:rsidR="0088304A" w:rsidRPr="00062D69">
              <w:rPr>
                <w:sz w:val="22"/>
              </w:rPr>
              <w:t xml:space="preserve"> results (links) to any user</w:t>
            </w:r>
          </w:p>
        </w:tc>
        <w:tc>
          <w:tcPr>
            <w:tcW w:w="3651" w:type="dxa"/>
          </w:tcPr>
          <w:p w14:paraId="58AADF4B" w14:textId="612C7174" w:rsidR="00F346E3" w:rsidRPr="00062D69" w:rsidRDefault="0088304A" w:rsidP="008B6CDD">
            <w:pPr>
              <w:spacing w:after="160"/>
              <w:jc w:val="left"/>
              <w:rPr>
                <w:sz w:val="22"/>
              </w:rPr>
            </w:pPr>
            <w:r w:rsidRPr="00062D69">
              <w:rPr>
                <w:sz w:val="22"/>
              </w:rPr>
              <w:t xml:space="preserve">I can easily communicate with Writestyler users and not just through email </w:t>
            </w:r>
            <w:r w:rsidR="00ED1AFC" w:rsidRPr="00062D69">
              <w:rPr>
                <w:sz w:val="22"/>
              </w:rPr>
              <w:t>but through Writestyler</w:t>
            </w:r>
            <w:r w:rsidRPr="00062D69">
              <w:rPr>
                <w:sz w:val="22"/>
              </w:rPr>
              <w:t xml:space="preserve"> </w:t>
            </w:r>
            <w:r w:rsidR="00FA07A5" w:rsidRPr="00062D69">
              <w:rPr>
                <w:sz w:val="22"/>
              </w:rPr>
              <w:t>‘</w:t>
            </w:r>
            <w:r w:rsidR="006E5E60" w:rsidRPr="00062D69">
              <w:rPr>
                <w:sz w:val="22"/>
              </w:rPr>
              <w:t>syncing</w:t>
            </w:r>
            <w:r w:rsidR="00FA07A5" w:rsidRPr="00062D69">
              <w:rPr>
                <w:sz w:val="22"/>
              </w:rPr>
              <w:t>’</w:t>
            </w:r>
            <w:r w:rsidR="006E5E60" w:rsidRPr="00062D69">
              <w:rPr>
                <w:sz w:val="22"/>
              </w:rPr>
              <w:t xml:space="preserve"> </w:t>
            </w:r>
            <w:r w:rsidR="00286EA1" w:rsidRPr="00062D69">
              <w:rPr>
                <w:sz w:val="22"/>
              </w:rPr>
              <w:t xml:space="preserve">and </w:t>
            </w:r>
            <w:r w:rsidRPr="00062D69">
              <w:rPr>
                <w:sz w:val="22"/>
              </w:rPr>
              <w:t>system notifications</w:t>
            </w:r>
            <w:r w:rsidR="001B720E">
              <w:rPr>
                <w:sz w:val="22"/>
              </w:rPr>
              <w:t xml:space="preserve"> (Phase 2)</w:t>
            </w:r>
          </w:p>
        </w:tc>
      </w:tr>
      <w:tr w:rsidR="00893A1D" w:rsidRPr="00062D69" w14:paraId="5B5C168E" w14:textId="77777777" w:rsidTr="00740E85">
        <w:tc>
          <w:tcPr>
            <w:tcW w:w="1555" w:type="dxa"/>
          </w:tcPr>
          <w:p w14:paraId="0C53F104" w14:textId="4F36C442" w:rsidR="008B6CDD" w:rsidRPr="00062D69" w:rsidRDefault="008B6CDD" w:rsidP="008B6CDD">
            <w:pPr>
              <w:spacing w:after="160"/>
              <w:jc w:val="left"/>
              <w:rPr>
                <w:sz w:val="22"/>
              </w:rPr>
            </w:pPr>
            <w:r w:rsidRPr="00062D69">
              <w:rPr>
                <w:sz w:val="22"/>
              </w:rPr>
              <w:t>Content management</w:t>
            </w:r>
          </w:p>
        </w:tc>
        <w:tc>
          <w:tcPr>
            <w:tcW w:w="1417" w:type="dxa"/>
          </w:tcPr>
          <w:p w14:paraId="0B51D776" w14:textId="002C027B" w:rsidR="008B6CDD" w:rsidRPr="00062D69" w:rsidRDefault="008B6CDD" w:rsidP="008B6CDD">
            <w:pPr>
              <w:spacing w:after="160"/>
              <w:jc w:val="left"/>
              <w:rPr>
                <w:sz w:val="22"/>
              </w:rPr>
            </w:pPr>
            <w:r w:rsidRPr="00062D69">
              <w:rPr>
                <w:sz w:val="22"/>
              </w:rPr>
              <w:t>School</w:t>
            </w:r>
          </w:p>
        </w:tc>
        <w:tc>
          <w:tcPr>
            <w:tcW w:w="3119" w:type="dxa"/>
          </w:tcPr>
          <w:p w14:paraId="5DC37566" w14:textId="0745F04D" w:rsidR="008B6CDD" w:rsidRPr="00062D69" w:rsidRDefault="008B6CDD" w:rsidP="008B6CDD">
            <w:pPr>
              <w:spacing w:after="160"/>
              <w:jc w:val="left"/>
              <w:rPr>
                <w:sz w:val="22"/>
              </w:rPr>
            </w:pPr>
            <w:r w:rsidRPr="00062D69">
              <w:rPr>
                <w:sz w:val="22"/>
              </w:rPr>
              <w:t>Add/ Update templates, classes</w:t>
            </w:r>
            <w:r w:rsidR="00282147" w:rsidRPr="00062D69">
              <w:rPr>
                <w:sz w:val="22"/>
              </w:rPr>
              <w:t>, grades/levels</w:t>
            </w:r>
          </w:p>
        </w:tc>
        <w:tc>
          <w:tcPr>
            <w:tcW w:w="3651" w:type="dxa"/>
          </w:tcPr>
          <w:p w14:paraId="2E7BB85A" w14:textId="2F53084A" w:rsidR="008B6CDD" w:rsidRPr="00062D69" w:rsidRDefault="008B6CDD" w:rsidP="008B6CDD">
            <w:pPr>
              <w:spacing w:after="160"/>
              <w:jc w:val="left"/>
              <w:rPr>
                <w:sz w:val="22"/>
              </w:rPr>
            </w:pPr>
            <w:r w:rsidRPr="00062D69">
              <w:rPr>
                <w:sz w:val="22"/>
              </w:rPr>
              <w:t>It is updated for all the students/teachers/parents to use</w:t>
            </w:r>
          </w:p>
        </w:tc>
      </w:tr>
      <w:tr w:rsidR="00893A1D" w:rsidRPr="00062D69" w14:paraId="5500F1A8" w14:textId="77777777" w:rsidTr="00740E85">
        <w:tc>
          <w:tcPr>
            <w:tcW w:w="1555" w:type="dxa"/>
          </w:tcPr>
          <w:p w14:paraId="40D8EDB5" w14:textId="2EF35A78" w:rsidR="008B6CDD" w:rsidRPr="00062D69" w:rsidRDefault="00B651B9" w:rsidP="008B6CDD">
            <w:pPr>
              <w:spacing w:after="160"/>
              <w:jc w:val="left"/>
              <w:rPr>
                <w:sz w:val="22"/>
              </w:rPr>
            </w:pPr>
            <w:r w:rsidRPr="00062D69">
              <w:rPr>
                <w:sz w:val="22"/>
              </w:rPr>
              <w:t>User Management</w:t>
            </w:r>
          </w:p>
        </w:tc>
        <w:tc>
          <w:tcPr>
            <w:tcW w:w="1417" w:type="dxa"/>
          </w:tcPr>
          <w:p w14:paraId="5D240A20" w14:textId="6FEC9D10" w:rsidR="008B6CDD" w:rsidRPr="00062D69" w:rsidRDefault="008B6CDD" w:rsidP="008B6CDD">
            <w:pPr>
              <w:spacing w:after="160"/>
              <w:jc w:val="left"/>
              <w:rPr>
                <w:sz w:val="22"/>
              </w:rPr>
            </w:pPr>
            <w:r w:rsidRPr="00062D69">
              <w:rPr>
                <w:sz w:val="22"/>
              </w:rPr>
              <w:t>School</w:t>
            </w:r>
          </w:p>
        </w:tc>
        <w:tc>
          <w:tcPr>
            <w:tcW w:w="3119" w:type="dxa"/>
          </w:tcPr>
          <w:p w14:paraId="4AA55181" w14:textId="55798F03" w:rsidR="008B6CDD" w:rsidRPr="00062D69" w:rsidRDefault="00B651B9" w:rsidP="008B6CDD">
            <w:pPr>
              <w:spacing w:after="160"/>
              <w:jc w:val="left"/>
              <w:rPr>
                <w:sz w:val="22"/>
              </w:rPr>
            </w:pPr>
            <w:r w:rsidRPr="00062D69">
              <w:rPr>
                <w:sz w:val="22"/>
              </w:rPr>
              <w:t xml:space="preserve">Add/ </w:t>
            </w:r>
            <w:r w:rsidR="00EB49E8" w:rsidRPr="00062D69">
              <w:rPr>
                <w:sz w:val="22"/>
              </w:rPr>
              <w:t>update/Approve users such as Teachers, students. Parents</w:t>
            </w:r>
          </w:p>
        </w:tc>
        <w:tc>
          <w:tcPr>
            <w:tcW w:w="3651" w:type="dxa"/>
          </w:tcPr>
          <w:p w14:paraId="4334A093" w14:textId="2DFE1962" w:rsidR="008B6CDD" w:rsidRPr="00062D69" w:rsidRDefault="00EB49E8" w:rsidP="008B6CDD">
            <w:pPr>
              <w:spacing w:after="160"/>
              <w:jc w:val="left"/>
              <w:rPr>
                <w:sz w:val="22"/>
              </w:rPr>
            </w:pPr>
            <w:r w:rsidRPr="00062D69">
              <w:rPr>
                <w:sz w:val="22"/>
              </w:rPr>
              <w:t>Users can access the system</w:t>
            </w:r>
          </w:p>
        </w:tc>
      </w:tr>
      <w:tr w:rsidR="00893A1D" w:rsidRPr="00062D69" w14:paraId="2F811B98" w14:textId="77777777" w:rsidTr="00740E85">
        <w:tc>
          <w:tcPr>
            <w:tcW w:w="1555" w:type="dxa"/>
          </w:tcPr>
          <w:p w14:paraId="454BA3DF" w14:textId="1B05031E" w:rsidR="00EE30C8" w:rsidRPr="00062D69" w:rsidRDefault="00EE30C8" w:rsidP="008B6CDD">
            <w:pPr>
              <w:spacing w:after="160"/>
              <w:jc w:val="left"/>
              <w:rPr>
                <w:sz w:val="22"/>
              </w:rPr>
            </w:pPr>
            <w:r w:rsidRPr="00062D69">
              <w:rPr>
                <w:sz w:val="22"/>
              </w:rPr>
              <w:t>Share function</w:t>
            </w:r>
          </w:p>
        </w:tc>
        <w:tc>
          <w:tcPr>
            <w:tcW w:w="1417" w:type="dxa"/>
          </w:tcPr>
          <w:p w14:paraId="01DA6F31" w14:textId="266540CB" w:rsidR="00EE30C8" w:rsidRPr="00062D69" w:rsidRDefault="00EE30C8" w:rsidP="008B6CDD">
            <w:pPr>
              <w:spacing w:after="160"/>
              <w:jc w:val="left"/>
              <w:rPr>
                <w:sz w:val="22"/>
              </w:rPr>
            </w:pPr>
            <w:r w:rsidRPr="00062D69">
              <w:rPr>
                <w:sz w:val="22"/>
              </w:rPr>
              <w:t>School</w:t>
            </w:r>
          </w:p>
        </w:tc>
        <w:tc>
          <w:tcPr>
            <w:tcW w:w="3119" w:type="dxa"/>
          </w:tcPr>
          <w:p w14:paraId="33E861B9" w14:textId="540FB5D5" w:rsidR="00EE30C8" w:rsidRPr="00062D69" w:rsidRDefault="00EE30C8" w:rsidP="008B6CDD">
            <w:pPr>
              <w:spacing w:after="160"/>
              <w:jc w:val="left"/>
              <w:rPr>
                <w:sz w:val="22"/>
              </w:rPr>
            </w:pPr>
            <w:r w:rsidRPr="00062D69">
              <w:rPr>
                <w:sz w:val="22"/>
              </w:rPr>
              <w:t>School Admins should be able to share writing</w:t>
            </w:r>
            <w:r w:rsidR="00AE0D30" w:rsidRPr="00062D69">
              <w:rPr>
                <w:sz w:val="22"/>
              </w:rPr>
              <w:t>/planners</w:t>
            </w:r>
            <w:r w:rsidR="00A304D0" w:rsidRPr="00062D69">
              <w:rPr>
                <w:sz w:val="22"/>
              </w:rPr>
              <w:t xml:space="preserve">/game </w:t>
            </w:r>
            <w:r w:rsidR="00BC09DC" w:rsidRPr="00062D69">
              <w:rPr>
                <w:sz w:val="22"/>
              </w:rPr>
              <w:t>results</w:t>
            </w:r>
            <w:r w:rsidRPr="00062D69">
              <w:rPr>
                <w:sz w:val="22"/>
              </w:rPr>
              <w:t xml:space="preserve"> with all users connected to their school</w:t>
            </w:r>
          </w:p>
        </w:tc>
        <w:tc>
          <w:tcPr>
            <w:tcW w:w="3651" w:type="dxa"/>
          </w:tcPr>
          <w:p w14:paraId="74F9D584" w14:textId="4F5D86A2" w:rsidR="00EE30C8" w:rsidRPr="00062D69" w:rsidRDefault="00EE30C8" w:rsidP="008B6CDD">
            <w:pPr>
              <w:spacing w:after="160"/>
              <w:jc w:val="left"/>
              <w:rPr>
                <w:sz w:val="22"/>
              </w:rPr>
            </w:pPr>
            <w:r w:rsidRPr="00062D69">
              <w:rPr>
                <w:sz w:val="22"/>
              </w:rPr>
              <w:t xml:space="preserve">School admins can lead </w:t>
            </w:r>
            <w:r w:rsidR="00A87A52" w:rsidRPr="00062D69">
              <w:rPr>
                <w:sz w:val="22"/>
              </w:rPr>
              <w:t>t</w:t>
            </w:r>
            <w:r w:rsidRPr="00062D69">
              <w:rPr>
                <w:sz w:val="22"/>
              </w:rPr>
              <w:t xml:space="preserve">heir </w:t>
            </w:r>
            <w:r w:rsidR="00A87A52" w:rsidRPr="00062D69">
              <w:rPr>
                <w:sz w:val="22"/>
              </w:rPr>
              <w:t>school direction</w:t>
            </w:r>
            <w:r w:rsidR="00FA07A5" w:rsidRPr="00062D69">
              <w:rPr>
                <w:sz w:val="22"/>
              </w:rPr>
              <w:t xml:space="preserve">. </w:t>
            </w:r>
            <w:r w:rsidR="003A1B48" w:rsidRPr="00062D69">
              <w:rPr>
                <w:sz w:val="22"/>
              </w:rPr>
              <w:t>E.g.</w:t>
            </w:r>
            <w:r w:rsidR="00FA07A5" w:rsidRPr="00062D69">
              <w:rPr>
                <w:sz w:val="22"/>
              </w:rPr>
              <w:t xml:space="preserve"> a school may want a year level to only be working on a certain genre at a time.</w:t>
            </w:r>
            <w:r w:rsidR="00374121">
              <w:rPr>
                <w:sz w:val="22"/>
              </w:rPr>
              <w:t xml:space="preserve"> (Phase 2)</w:t>
            </w:r>
          </w:p>
        </w:tc>
      </w:tr>
      <w:tr w:rsidR="00893A1D" w:rsidRPr="00062D69" w14:paraId="2BC32C61" w14:textId="77777777" w:rsidTr="00740E85">
        <w:tc>
          <w:tcPr>
            <w:tcW w:w="1555" w:type="dxa"/>
          </w:tcPr>
          <w:p w14:paraId="3A6D36EE" w14:textId="23B8B04C" w:rsidR="008B6CDD" w:rsidRPr="00062D69" w:rsidRDefault="00EB49E8" w:rsidP="008B6CDD">
            <w:pPr>
              <w:spacing w:after="160"/>
              <w:jc w:val="left"/>
              <w:rPr>
                <w:sz w:val="22"/>
              </w:rPr>
            </w:pPr>
            <w:r w:rsidRPr="00062D69">
              <w:rPr>
                <w:sz w:val="22"/>
              </w:rPr>
              <w:t>Content Management</w:t>
            </w:r>
          </w:p>
        </w:tc>
        <w:tc>
          <w:tcPr>
            <w:tcW w:w="1417" w:type="dxa"/>
          </w:tcPr>
          <w:p w14:paraId="0AE12D18" w14:textId="77777777" w:rsidR="008B6CDD" w:rsidRPr="00062D69" w:rsidRDefault="008B6CDD" w:rsidP="008B6CDD">
            <w:pPr>
              <w:spacing w:after="160"/>
              <w:jc w:val="left"/>
              <w:rPr>
                <w:sz w:val="22"/>
              </w:rPr>
            </w:pPr>
            <w:r w:rsidRPr="00062D69">
              <w:rPr>
                <w:sz w:val="22"/>
              </w:rPr>
              <w:t>Teacher</w:t>
            </w:r>
          </w:p>
        </w:tc>
        <w:tc>
          <w:tcPr>
            <w:tcW w:w="3119" w:type="dxa"/>
          </w:tcPr>
          <w:p w14:paraId="7B8BA305" w14:textId="1E793EB1" w:rsidR="008B6CDD" w:rsidRPr="00062D69" w:rsidRDefault="00EB49E8" w:rsidP="008B6CDD">
            <w:pPr>
              <w:spacing w:after="160"/>
              <w:jc w:val="left"/>
              <w:rPr>
                <w:sz w:val="22"/>
              </w:rPr>
            </w:pPr>
            <w:r w:rsidRPr="00062D69">
              <w:rPr>
                <w:sz w:val="22"/>
              </w:rPr>
              <w:t>Add new templates for different grades, add new classes</w:t>
            </w:r>
          </w:p>
        </w:tc>
        <w:tc>
          <w:tcPr>
            <w:tcW w:w="3651" w:type="dxa"/>
          </w:tcPr>
          <w:p w14:paraId="36F9E496" w14:textId="4BFF21D7" w:rsidR="008B6CDD" w:rsidRPr="00062D69" w:rsidRDefault="00EB49E8" w:rsidP="008B6CDD">
            <w:pPr>
              <w:spacing w:after="160"/>
              <w:jc w:val="left"/>
              <w:rPr>
                <w:sz w:val="22"/>
              </w:rPr>
            </w:pPr>
            <w:r w:rsidRPr="00062D69">
              <w:rPr>
                <w:sz w:val="22"/>
              </w:rPr>
              <w:t xml:space="preserve">For students to use the templates </w:t>
            </w:r>
            <w:r w:rsidR="00804C36" w:rsidRPr="00062D69">
              <w:rPr>
                <w:sz w:val="22"/>
              </w:rPr>
              <w:t>and</w:t>
            </w:r>
            <w:r w:rsidRPr="00062D69">
              <w:rPr>
                <w:sz w:val="22"/>
              </w:rPr>
              <w:t xml:space="preserve"> add students to different classes</w:t>
            </w:r>
          </w:p>
        </w:tc>
      </w:tr>
      <w:tr w:rsidR="00893A1D" w:rsidRPr="00062D69" w14:paraId="65453E88" w14:textId="77777777" w:rsidTr="00740E85">
        <w:tc>
          <w:tcPr>
            <w:tcW w:w="1555" w:type="dxa"/>
          </w:tcPr>
          <w:p w14:paraId="798A4F90" w14:textId="6BE7E1DA" w:rsidR="008B6CDD" w:rsidRPr="00062D69" w:rsidRDefault="00EB49E8" w:rsidP="008B6CDD">
            <w:pPr>
              <w:spacing w:after="160"/>
              <w:jc w:val="left"/>
              <w:rPr>
                <w:sz w:val="22"/>
              </w:rPr>
            </w:pPr>
            <w:r w:rsidRPr="00062D69">
              <w:rPr>
                <w:sz w:val="22"/>
              </w:rPr>
              <w:t>User Management</w:t>
            </w:r>
          </w:p>
        </w:tc>
        <w:tc>
          <w:tcPr>
            <w:tcW w:w="1417" w:type="dxa"/>
          </w:tcPr>
          <w:p w14:paraId="4A1B4EB5" w14:textId="77777777" w:rsidR="008B6CDD" w:rsidRPr="00062D69" w:rsidRDefault="008B6CDD" w:rsidP="008B6CDD">
            <w:pPr>
              <w:spacing w:after="160"/>
              <w:jc w:val="left"/>
              <w:rPr>
                <w:sz w:val="22"/>
              </w:rPr>
            </w:pPr>
            <w:r w:rsidRPr="00062D69">
              <w:rPr>
                <w:sz w:val="22"/>
              </w:rPr>
              <w:t>Teacher</w:t>
            </w:r>
          </w:p>
        </w:tc>
        <w:tc>
          <w:tcPr>
            <w:tcW w:w="3119" w:type="dxa"/>
          </w:tcPr>
          <w:p w14:paraId="14A7584A" w14:textId="0201A2F3" w:rsidR="008B6CDD" w:rsidRPr="00062D69" w:rsidRDefault="00EB49E8" w:rsidP="008B6CDD">
            <w:pPr>
              <w:spacing w:after="160"/>
              <w:jc w:val="left"/>
              <w:rPr>
                <w:sz w:val="22"/>
              </w:rPr>
            </w:pPr>
            <w:r w:rsidRPr="00062D69">
              <w:rPr>
                <w:sz w:val="22"/>
              </w:rPr>
              <w:t>Add / Invite Students, Parents</w:t>
            </w:r>
          </w:p>
        </w:tc>
        <w:tc>
          <w:tcPr>
            <w:tcW w:w="3651" w:type="dxa"/>
          </w:tcPr>
          <w:p w14:paraId="72F2BCE3" w14:textId="33EC383A" w:rsidR="008B6CDD" w:rsidRPr="00062D69" w:rsidRDefault="00EB49E8" w:rsidP="008B6CDD">
            <w:pPr>
              <w:spacing w:after="160"/>
              <w:jc w:val="left"/>
              <w:rPr>
                <w:sz w:val="22"/>
              </w:rPr>
            </w:pPr>
            <w:r w:rsidRPr="00062D69">
              <w:rPr>
                <w:sz w:val="22"/>
              </w:rPr>
              <w:t>Users can access the system</w:t>
            </w:r>
          </w:p>
        </w:tc>
      </w:tr>
      <w:tr w:rsidR="00893A1D" w:rsidRPr="00062D69" w14:paraId="5AF4CF52" w14:textId="77777777" w:rsidTr="00740E85">
        <w:tc>
          <w:tcPr>
            <w:tcW w:w="1555" w:type="dxa"/>
          </w:tcPr>
          <w:p w14:paraId="2C7CE12B" w14:textId="5FA17C5F" w:rsidR="008B6CDD" w:rsidRPr="00062D69" w:rsidRDefault="00EB49E8" w:rsidP="008B6CDD">
            <w:pPr>
              <w:spacing w:after="160"/>
              <w:jc w:val="left"/>
              <w:rPr>
                <w:sz w:val="22"/>
              </w:rPr>
            </w:pPr>
            <w:r w:rsidRPr="00062D69">
              <w:rPr>
                <w:sz w:val="22"/>
              </w:rPr>
              <w:t>Assignment Management</w:t>
            </w:r>
          </w:p>
        </w:tc>
        <w:tc>
          <w:tcPr>
            <w:tcW w:w="1417" w:type="dxa"/>
          </w:tcPr>
          <w:p w14:paraId="4DD6E877" w14:textId="77777777" w:rsidR="008B6CDD" w:rsidRPr="00062D69" w:rsidRDefault="008B6CDD" w:rsidP="008B6CDD">
            <w:pPr>
              <w:spacing w:after="160"/>
              <w:jc w:val="left"/>
              <w:rPr>
                <w:sz w:val="22"/>
              </w:rPr>
            </w:pPr>
            <w:r w:rsidRPr="00062D69">
              <w:rPr>
                <w:sz w:val="22"/>
              </w:rPr>
              <w:t>Teacher</w:t>
            </w:r>
          </w:p>
        </w:tc>
        <w:tc>
          <w:tcPr>
            <w:tcW w:w="3119" w:type="dxa"/>
          </w:tcPr>
          <w:p w14:paraId="48A0FFC3" w14:textId="01C2BD9F" w:rsidR="008B6CDD" w:rsidRPr="00062D69" w:rsidRDefault="00EB49E8" w:rsidP="008B6CDD">
            <w:pPr>
              <w:spacing w:after="160"/>
              <w:jc w:val="left"/>
              <w:rPr>
                <w:sz w:val="22"/>
              </w:rPr>
            </w:pPr>
            <w:r w:rsidRPr="00062D69">
              <w:rPr>
                <w:sz w:val="22"/>
              </w:rPr>
              <w:t>Mark assignments, add comments for parents/student on their work.</w:t>
            </w:r>
          </w:p>
        </w:tc>
        <w:tc>
          <w:tcPr>
            <w:tcW w:w="3651" w:type="dxa"/>
          </w:tcPr>
          <w:p w14:paraId="6380B035" w14:textId="64689D24" w:rsidR="008B6CDD" w:rsidRPr="00062D69" w:rsidRDefault="00021436" w:rsidP="008B6CDD">
            <w:pPr>
              <w:spacing w:after="160"/>
              <w:jc w:val="left"/>
              <w:rPr>
                <w:sz w:val="22"/>
              </w:rPr>
            </w:pPr>
            <w:r w:rsidRPr="00062D69">
              <w:rPr>
                <w:sz w:val="22"/>
              </w:rPr>
              <w:t>Students can improve on the essays and parents are aware of the progress made by their kid(s).</w:t>
            </w:r>
          </w:p>
        </w:tc>
      </w:tr>
      <w:tr w:rsidR="00893A1D" w:rsidRPr="00062D69" w14:paraId="0B473EBF" w14:textId="77777777" w:rsidTr="00740E85">
        <w:tc>
          <w:tcPr>
            <w:tcW w:w="1555" w:type="dxa"/>
          </w:tcPr>
          <w:p w14:paraId="54310343" w14:textId="05AA189B" w:rsidR="003A321F" w:rsidRPr="00062D69" w:rsidRDefault="003A321F" w:rsidP="008B6CDD">
            <w:pPr>
              <w:spacing w:after="160"/>
              <w:jc w:val="left"/>
              <w:rPr>
                <w:sz w:val="22"/>
              </w:rPr>
            </w:pPr>
            <w:r w:rsidRPr="00062D69">
              <w:rPr>
                <w:sz w:val="22"/>
              </w:rPr>
              <w:t>Curri</w:t>
            </w:r>
            <w:r w:rsidR="00B94DA6" w:rsidRPr="00062D69">
              <w:rPr>
                <w:sz w:val="22"/>
              </w:rPr>
              <w:t>culum Assess</w:t>
            </w:r>
          </w:p>
        </w:tc>
        <w:tc>
          <w:tcPr>
            <w:tcW w:w="1417" w:type="dxa"/>
          </w:tcPr>
          <w:p w14:paraId="7757054B" w14:textId="6CFD85F0" w:rsidR="003A321F" w:rsidRPr="00062D69" w:rsidRDefault="00B94DA6" w:rsidP="008B6CDD">
            <w:pPr>
              <w:spacing w:after="160"/>
              <w:jc w:val="left"/>
              <w:rPr>
                <w:sz w:val="22"/>
              </w:rPr>
            </w:pPr>
            <w:r w:rsidRPr="00062D69">
              <w:rPr>
                <w:sz w:val="22"/>
              </w:rPr>
              <w:t>Teacher</w:t>
            </w:r>
          </w:p>
        </w:tc>
        <w:tc>
          <w:tcPr>
            <w:tcW w:w="3119" w:type="dxa"/>
          </w:tcPr>
          <w:p w14:paraId="6072F3EC" w14:textId="2E591A87" w:rsidR="003A321F" w:rsidRPr="00062D69" w:rsidRDefault="007C40DA" w:rsidP="008B6CDD">
            <w:pPr>
              <w:spacing w:after="160"/>
              <w:jc w:val="left"/>
              <w:rPr>
                <w:sz w:val="22"/>
              </w:rPr>
            </w:pPr>
            <w:r w:rsidRPr="00062D69">
              <w:rPr>
                <w:sz w:val="22"/>
              </w:rPr>
              <w:t>Directly assess writing against Australian Curriculum standards for Writing</w:t>
            </w:r>
          </w:p>
        </w:tc>
        <w:tc>
          <w:tcPr>
            <w:tcW w:w="3651" w:type="dxa"/>
          </w:tcPr>
          <w:p w14:paraId="202C4FDF" w14:textId="77777777" w:rsidR="003A321F" w:rsidRPr="00062D69" w:rsidRDefault="00C01113" w:rsidP="008B6CDD">
            <w:pPr>
              <w:spacing w:after="160"/>
              <w:jc w:val="left"/>
              <w:rPr>
                <w:sz w:val="22"/>
              </w:rPr>
            </w:pPr>
            <w:r w:rsidRPr="00062D69">
              <w:rPr>
                <w:sz w:val="22"/>
              </w:rPr>
              <w:t>Teachers can grade their students work and then produce student and class reports from this feature</w:t>
            </w:r>
            <w:r w:rsidR="00804C36" w:rsidRPr="00062D69">
              <w:rPr>
                <w:sz w:val="22"/>
              </w:rPr>
              <w:t>.</w:t>
            </w:r>
          </w:p>
          <w:p w14:paraId="3504914E" w14:textId="4B8ECA17" w:rsidR="00804C36" w:rsidRPr="00062D69" w:rsidRDefault="00804C36" w:rsidP="00804C36">
            <w:pPr>
              <w:spacing w:after="160"/>
              <w:jc w:val="left"/>
              <w:rPr>
                <w:sz w:val="22"/>
              </w:rPr>
            </w:pPr>
            <w:r w:rsidRPr="00062D69">
              <w:rPr>
                <w:sz w:val="22"/>
              </w:rPr>
              <w:t xml:space="preserve">e.g.: </w:t>
            </w:r>
            <w:hyperlink r:id="rId26" w:history="1">
              <w:r w:rsidRPr="00062D69">
                <w:rPr>
                  <w:rStyle w:val="Hyperlink"/>
                  <w:color w:val="595959" w:themeColor="text1" w:themeTint="A6"/>
                  <w:sz w:val="22"/>
                </w:rPr>
                <w:t>https://gregorythomas10.wixsite.com/writestylerprototype/copy-of-comment-assess-recount-write</w:t>
              </w:r>
            </w:hyperlink>
          </w:p>
        </w:tc>
      </w:tr>
      <w:tr w:rsidR="00893A1D" w:rsidRPr="00062D69" w14:paraId="7F005736" w14:textId="77777777" w:rsidTr="00740E85">
        <w:tc>
          <w:tcPr>
            <w:tcW w:w="1555" w:type="dxa"/>
          </w:tcPr>
          <w:p w14:paraId="5932107C" w14:textId="54B41F7D" w:rsidR="003E6D61" w:rsidRPr="00062D69" w:rsidRDefault="003E6D61" w:rsidP="008B6CDD">
            <w:pPr>
              <w:spacing w:after="160"/>
              <w:jc w:val="left"/>
              <w:rPr>
                <w:sz w:val="22"/>
              </w:rPr>
            </w:pPr>
            <w:r w:rsidRPr="00062D69">
              <w:rPr>
                <w:sz w:val="22"/>
              </w:rPr>
              <w:t>Share function</w:t>
            </w:r>
          </w:p>
        </w:tc>
        <w:tc>
          <w:tcPr>
            <w:tcW w:w="1417" w:type="dxa"/>
          </w:tcPr>
          <w:p w14:paraId="70AF3C69" w14:textId="2E41163F" w:rsidR="003E6D61" w:rsidRPr="00062D69" w:rsidRDefault="003E6D61" w:rsidP="008B6CDD">
            <w:pPr>
              <w:spacing w:after="160"/>
              <w:jc w:val="left"/>
              <w:rPr>
                <w:sz w:val="22"/>
              </w:rPr>
            </w:pPr>
            <w:r w:rsidRPr="00062D69">
              <w:rPr>
                <w:sz w:val="22"/>
              </w:rPr>
              <w:t>Teacher</w:t>
            </w:r>
          </w:p>
        </w:tc>
        <w:tc>
          <w:tcPr>
            <w:tcW w:w="3119" w:type="dxa"/>
          </w:tcPr>
          <w:p w14:paraId="0DAD8068" w14:textId="0D192AA8" w:rsidR="003E6D61" w:rsidRPr="00062D69" w:rsidRDefault="003E6D61" w:rsidP="008B6CDD">
            <w:pPr>
              <w:spacing w:after="160"/>
              <w:jc w:val="left"/>
              <w:rPr>
                <w:sz w:val="22"/>
              </w:rPr>
            </w:pPr>
            <w:r w:rsidRPr="00062D69">
              <w:rPr>
                <w:sz w:val="22"/>
              </w:rPr>
              <w:t>Teachers should be able to share writing</w:t>
            </w:r>
            <w:r w:rsidR="00A304D0" w:rsidRPr="00062D69">
              <w:rPr>
                <w:sz w:val="22"/>
              </w:rPr>
              <w:t xml:space="preserve">/planners/game </w:t>
            </w:r>
            <w:r w:rsidR="00FA07A5" w:rsidRPr="00062D69">
              <w:rPr>
                <w:sz w:val="22"/>
              </w:rPr>
              <w:t>results</w:t>
            </w:r>
            <w:r w:rsidRPr="00062D69">
              <w:rPr>
                <w:sz w:val="22"/>
              </w:rPr>
              <w:t xml:space="preserve"> with any users connected under the same </w:t>
            </w:r>
            <w:r w:rsidRPr="00062D69">
              <w:rPr>
                <w:sz w:val="22"/>
              </w:rPr>
              <w:lastRenderedPageBreak/>
              <w:t>school, this includes students and teachers</w:t>
            </w:r>
            <w:r w:rsidR="00A30A41" w:rsidRPr="00062D69">
              <w:rPr>
                <w:sz w:val="22"/>
              </w:rPr>
              <w:t>, parents</w:t>
            </w:r>
            <w:r w:rsidRPr="00062D69">
              <w:rPr>
                <w:sz w:val="22"/>
              </w:rPr>
              <w:t xml:space="preserve"> &amp; other users that are for example – all apart of Lyndhurst Primary school</w:t>
            </w:r>
          </w:p>
        </w:tc>
        <w:tc>
          <w:tcPr>
            <w:tcW w:w="3651" w:type="dxa"/>
          </w:tcPr>
          <w:p w14:paraId="5423DDC9" w14:textId="18704C6E" w:rsidR="003E6D61" w:rsidRPr="00062D69" w:rsidRDefault="008A03FC" w:rsidP="008B6CDD">
            <w:pPr>
              <w:spacing w:after="160"/>
              <w:jc w:val="left"/>
              <w:rPr>
                <w:sz w:val="22"/>
              </w:rPr>
            </w:pPr>
            <w:r w:rsidRPr="00062D69">
              <w:rPr>
                <w:sz w:val="22"/>
              </w:rPr>
              <w:lastRenderedPageBreak/>
              <w:t xml:space="preserve">So that schools can communicate as one connected </w:t>
            </w:r>
            <w:r w:rsidR="00A30A41" w:rsidRPr="00062D69">
              <w:rPr>
                <w:sz w:val="22"/>
              </w:rPr>
              <w:t>entity</w:t>
            </w:r>
          </w:p>
        </w:tc>
      </w:tr>
      <w:tr w:rsidR="00893A1D" w:rsidRPr="00062D69" w14:paraId="2D5ADD89" w14:textId="77777777" w:rsidTr="00740E85">
        <w:tc>
          <w:tcPr>
            <w:tcW w:w="1555" w:type="dxa"/>
          </w:tcPr>
          <w:p w14:paraId="77106685" w14:textId="7EF52246" w:rsidR="008B6CDD" w:rsidRPr="00062D69" w:rsidRDefault="000106B0" w:rsidP="008B6CDD">
            <w:pPr>
              <w:spacing w:after="160"/>
              <w:jc w:val="left"/>
              <w:rPr>
                <w:sz w:val="22"/>
              </w:rPr>
            </w:pPr>
            <w:r w:rsidRPr="00062D69">
              <w:rPr>
                <w:sz w:val="22"/>
              </w:rPr>
              <w:t>Access the system</w:t>
            </w:r>
          </w:p>
        </w:tc>
        <w:tc>
          <w:tcPr>
            <w:tcW w:w="1417" w:type="dxa"/>
          </w:tcPr>
          <w:p w14:paraId="4B39FACC" w14:textId="77777777" w:rsidR="008B6CDD" w:rsidRPr="00062D69" w:rsidRDefault="008B6CDD" w:rsidP="008B6CDD">
            <w:pPr>
              <w:spacing w:after="160"/>
              <w:jc w:val="left"/>
              <w:rPr>
                <w:sz w:val="22"/>
              </w:rPr>
            </w:pPr>
            <w:r w:rsidRPr="00062D69">
              <w:rPr>
                <w:sz w:val="22"/>
              </w:rPr>
              <w:t>Student</w:t>
            </w:r>
          </w:p>
        </w:tc>
        <w:tc>
          <w:tcPr>
            <w:tcW w:w="3119" w:type="dxa"/>
          </w:tcPr>
          <w:p w14:paraId="0A572EF7" w14:textId="62D50DD6" w:rsidR="008B6CDD" w:rsidRPr="00062D69" w:rsidRDefault="008B6CDD" w:rsidP="008B6CDD">
            <w:pPr>
              <w:spacing w:after="160"/>
              <w:jc w:val="left"/>
              <w:rPr>
                <w:sz w:val="22"/>
              </w:rPr>
            </w:pPr>
            <w:r w:rsidRPr="00062D69">
              <w:rPr>
                <w:sz w:val="22"/>
              </w:rPr>
              <w:t>To access Writestyler</w:t>
            </w:r>
          </w:p>
        </w:tc>
        <w:tc>
          <w:tcPr>
            <w:tcW w:w="3651" w:type="dxa"/>
          </w:tcPr>
          <w:p w14:paraId="4DB17ED0" w14:textId="54CF221A" w:rsidR="008B6CDD" w:rsidRPr="00062D69" w:rsidRDefault="008B6CDD" w:rsidP="008B6CDD">
            <w:pPr>
              <w:spacing w:after="160"/>
              <w:jc w:val="left"/>
              <w:rPr>
                <w:sz w:val="22"/>
              </w:rPr>
            </w:pPr>
            <w:r w:rsidRPr="00062D69">
              <w:rPr>
                <w:sz w:val="22"/>
              </w:rPr>
              <w:t>I can use Writestyler for accessing its feature</w:t>
            </w:r>
          </w:p>
        </w:tc>
      </w:tr>
      <w:tr w:rsidR="00893A1D" w:rsidRPr="00062D69" w14:paraId="5F7CE675" w14:textId="77777777" w:rsidTr="00740E85">
        <w:tc>
          <w:tcPr>
            <w:tcW w:w="1555" w:type="dxa"/>
          </w:tcPr>
          <w:p w14:paraId="11F1A0CC" w14:textId="0163DE3E" w:rsidR="008B6CDD" w:rsidRPr="00062D69" w:rsidRDefault="00815976" w:rsidP="008B6CDD">
            <w:pPr>
              <w:spacing w:after="160"/>
              <w:jc w:val="left"/>
              <w:rPr>
                <w:sz w:val="22"/>
              </w:rPr>
            </w:pPr>
            <w:r w:rsidRPr="00062D69">
              <w:rPr>
                <w:sz w:val="22"/>
              </w:rPr>
              <w:t>Access Writestyler</w:t>
            </w:r>
          </w:p>
        </w:tc>
        <w:tc>
          <w:tcPr>
            <w:tcW w:w="1417" w:type="dxa"/>
          </w:tcPr>
          <w:p w14:paraId="7DB26548" w14:textId="77777777" w:rsidR="008B6CDD" w:rsidRPr="00062D69" w:rsidRDefault="008B6CDD" w:rsidP="008B6CDD">
            <w:pPr>
              <w:spacing w:after="160"/>
              <w:jc w:val="left"/>
              <w:rPr>
                <w:sz w:val="22"/>
              </w:rPr>
            </w:pPr>
            <w:r w:rsidRPr="00062D69">
              <w:rPr>
                <w:sz w:val="22"/>
              </w:rPr>
              <w:t>Student</w:t>
            </w:r>
          </w:p>
        </w:tc>
        <w:tc>
          <w:tcPr>
            <w:tcW w:w="3119" w:type="dxa"/>
          </w:tcPr>
          <w:p w14:paraId="3FE47DAF" w14:textId="753BAE0A" w:rsidR="008B6CDD" w:rsidRPr="00062D69" w:rsidRDefault="00021436" w:rsidP="008B6CDD">
            <w:pPr>
              <w:spacing w:after="160"/>
              <w:jc w:val="left"/>
              <w:rPr>
                <w:sz w:val="22"/>
              </w:rPr>
            </w:pPr>
            <w:r w:rsidRPr="00062D69">
              <w:rPr>
                <w:sz w:val="22"/>
              </w:rPr>
              <w:t>Add/Update Planners</w:t>
            </w:r>
          </w:p>
        </w:tc>
        <w:tc>
          <w:tcPr>
            <w:tcW w:w="3651" w:type="dxa"/>
          </w:tcPr>
          <w:p w14:paraId="3BB6663C" w14:textId="7A915BE3" w:rsidR="008B6CDD" w:rsidRPr="00062D69" w:rsidRDefault="00021436" w:rsidP="008B6CDD">
            <w:pPr>
              <w:spacing w:after="160"/>
              <w:jc w:val="left"/>
              <w:rPr>
                <w:sz w:val="22"/>
              </w:rPr>
            </w:pPr>
            <w:r w:rsidRPr="00062D69">
              <w:rPr>
                <w:sz w:val="22"/>
              </w:rPr>
              <w:t>To plan my assignment work</w:t>
            </w:r>
          </w:p>
        </w:tc>
      </w:tr>
      <w:tr w:rsidR="00893A1D" w:rsidRPr="00062D69" w14:paraId="10CF20E2" w14:textId="77777777" w:rsidTr="00740E85">
        <w:tc>
          <w:tcPr>
            <w:tcW w:w="1555" w:type="dxa"/>
          </w:tcPr>
          <w:p w14:paraId="55A20E77" w14:textId="5F35B7F0" w:rsidR="008B6CDD" w:rsidRPr="00062D69" w:rsidRDefault="00815976" w:rsidP="008B6CDD">
            <w:pPr>
              <w:spacing w:after="160"/>
              <w:jc w:val="left"/>
              <w:rPr>
                <w:sz w:val="22"/>
              </w:rPr>
            </w:pPr>
            <w:r w:rsidRPr="00062D69">
              <w:rPr>
                <w:sz w:val="22"/>
              </w:rPr>
              <w:t>View Example writings</w:t>
            </w:r>
          </w:p>
        </w:tc>
        <w:tc>
          <w:tcPr>
            <w:tcW w:w="1417" w:type="dxa"/>
          </w:tcPr>
          <w:p w14:paraId="4511BDA7" w14:textId="77777777" w:rsidR="008B6CDD" w:rsidRPr="00062D69" w:rsidRDefault="008B6CDD" w:rsidP="008B6CDD">
            <w:pPr>
              <w:spacing w:after="160"/>
              <w:jc w:val="left"/>
              <w:rPr>
                <w:sz w:val="22"/>
              </w:rPr>
            </w:pPr>
            <w:r w:rsidRPr="00062D69">
              <w:rPr>
                <w:sz w:val="22"/>
              </w:rPr>
              <w:t>Student</w:t>
            </w:r>
          </w:p>
        </w:tc>
        <w:tc>
          <w:tcPr>
            <w:tcW w:w="3119" w:type="dxa"/>
          </w:tcPr>
          <w:p w14:paraId="54A58203" w14:textId="252E5288" w:rsidR="008B6CDD" w:rsidRPr="00062D69" w:rsidRDefault="00021436" w:rsidP="008B6CDD">
            <w:pPr>
              <w:spacing w:after="160"/>
              <w:jc w:val="left"/>
              <w:rPr>
                <w:sz w:val="22"/>
              </w:rPr>
            </w:pPr>
            <w:r w:rsidRPr="00062D69">
              <w:rPr>
                <w:sz w:val="22"/>
              </w:rPr>
              <w:t>Review sample writing</w:t>
            </w:r>
          </w:p>
        </w:tc>
        <w:tc>
          <w:tcPr>
            <w:tcW w:w="3651" w:type="dxa"/>
          </w:tcPr>
          <w:p w14:paraId="6C799ED4" w14:textId="1AD2902B" w:rsidR="008B6CDD" w:rsidRPr="00062D69" w:rsidRDefault="00021436" w:rsidP="008B6CDD">
            <w:pPr>
              <w:spacing w:after="160"/>
              <w:jc w:val="left"/>
              <w:rPr>
                <w:sz w:val="22"/>
              </w:rPr>
            </w:pPr>
            <w:r w:rsidRPr="00062D69">
              <w:rPr>
                <w:sz w:val="22"/>
              </w:rPr>
              <w:t>To use the inputs in my writing</w:t>
            </w:r>
          </w:p>
        </w:tc>
      </w:tr>
      <w:tr w:rsidR="00893A1D" w:rsidRPr="00062D69" w14:paraId="2874DE21" w14:textId="77777777" w:rsidTr="00740E85">
        <w:tc>
          <w:tcPr>
            <w:tcW w:w="1555" w:type="dxa"/>
          </w:tcPr>
          <w:p w14:paraId="752D26EF" w14:textId="661AAAB2" w:rsidR="008B6CDD" w:rsidRPr="00062D69" w:rsidRDefault="00815976" w:rsidP="008B6CDD">
            <w:pPr>
              <w:spacing w:after="160"/>
              <w:jc w:val="left"/>
              <w:rPr>
                <w:sz w:val="22"/>
              </w:rPr>
            </w:pPr>
            <w:r w:rsidRPr="00062D69">
              <w:rPr>
                <w:sz w:val="22"/>
              </w:rPr>
              <w:t>Improve Writing and complete assessments</w:t>
            </w:r>
          </w:p>
        </w:tc>
        <w:tc>
          <w:tcPr>
            <w:tcW w:w="1417" w:type="dxa"/>
          </w:tcPr>
          <w:p w14:paraId="603B9ECD" w14:textId="77777777" w:rsidR="008B6CDD" w:rsidRPr="00062D69" w:rsidRDefault="008B6CDD" w:rsidP="008B6CDD">
            <w:pPr>
              <w:spacing w:after="160"/>
              <w:jc w:val="left"/>
              <w:rPr>
                <w:sz w:val="22"/>
              </w:rPr>
            </w:pPr>
            <w:r w:rsidRPr="00062D69">
              <w:rPr>
                <w:sz w:val="22"/>
              </w:rPr>
              <w:t>Student</w:t>
            </w:r>
          </w:p>
        </w:tc>
        <w:tc>
          <w:tcPr>
            <w:tcW w:w="3119" w:type="dxa"/>
          </w:tcPr>
          <w:p w14:paraId="6A48019A" w14:textId="59369B2E" w:rsidR="008B6CDD" w:rsidRPr="00062D69" w:rsidRDefault="00021436" w:rsidP="008B6CDD">
            <w:pPr>
              <w:spacing w:after="160"/>
              <w:jc w:val="left"/>
              <w:rPr>
                <w:sz w:val="22"/>
              </w:rPr>
            </w:pPr>
            <w:r w:rsidRPr="00062D69">
              <w:rPr>
                <w:sz w:val="22"/>
              </w:rPr>
              <w:t xml:space="preserve">Write </w:t>
            </w:r>
            <w:r w:rsidR="00815976" w:rsidRPr="00062D69">
              <w:rPr>
                <w:sz w:val="22"/>
              </w:rPr>
              <w:t>essays, narratives, essays</w:t>
            </w:r>
          </w:p>
        </w:tc>
        <w:tc>
          <w:tcPr>
            <w:tcW w:w="3651" w:type="dxa"/>
          </w:tcPr>
          <w:p w14:paraId="677256B2" w14:textId="706E1BAC" w:rsidR="008B6CDD" w:rsidRPr="00062D69" w:rsidRDefault="00815976" w:rsidP="008B6CDD">
            <w:pPr>
              <w:spacing w:after="160"/>
              <w:jc w:val="left"/>
              <w:rPr>
                <w:sz w:val="22"/>
              </w:rPr>
            </w:pPr>
            <w:r w:rsidRPr="00062D69">
              <w:rPr>
                <w:sz w:val="22"/>
              </w:rPr>
              <w:t>To submit and improve writing skills</w:t>
            </w:r>
          </w:p>
        </w:tc>
      </w:tr>
      <w:tr w:rsidR="00893A1D" w:rsidRPr="00062D69" w14:paraId="1B0FFE70" w14:textId="77777777" w:rsidTr="00740E85">
        <w:tc>
          <w:tcPr>
            <w:tcW w:w="1555" w:type="dxa"/>
          </w:tcPr>
          <w:p w14:paraId="267A6E4F" w14:textId="00C8A12D" w:rsidR="008B6CDD" w:rsidRPr="00062D69" w:rsidRDefault="00815976" w:rsidP="008B6CDD">
            <w:pPr>
              <w:spacing w:after="160"/>
              <w:jc w:val="left"/>
              <w:rPr>
                <w:sz w:val="22"/>
              </w:rPr>
            </w:pPr>
            <w:r w:rsidRPr="00062D69">
              <w:rPr>
                <w:sz w:val="22"/>
              </w:rPr>
              <w:t>Play Writing Games</w:t>
            </w:r>
          </w:p>
        </w:tc>
        <w:tc>
          <w:tcPr>
            <w:tcW w:w="1417" w:type="dxa"/>
          </w:tcPr>
          <w:p w14:paraId="41E689C4" w14:textId="77777777" w:rsidR="008B6CDD" w:rsidRPr="00062D69" w:rsidRDefault="008B6CDD" w:rsidP="008B6CDD">
            <w:pPr>
              <w:spacing w:after="160"/>
              <w:jc w:val="left"/>
              <w:rPr>
                <w:sz w:val="22"/>
              </w:rPr>
            </w:pPr>
            <w:r w:rsidRPr="00062D69">
              <w:rPr>
                <w:sz w:val="22"/>
              </w:rPr>
              <w:t>Student</w:t>
            </w:r>
          </w:p>
        </w:tc>
        <w:tc>
          <w:tcPr>
            <w:tcW w:w="3119" w:type="dxa"/>
          </w:tcPr>
          <w:p w14:paraId="443FFF77" w14:textId="01DAD4CF" w:rsidR="008B6CDD" w:rsidRPr="00062D69" w:rsidRDefault="00815976" w:rsidP="008B6CDD">
            <w:pPr>
              <w:spacing w:after="160"/>
              <w:jc w:val="left"/>
              <w:rPr>
                <w:sz w:val="22"/>
              </w:rPr>
            </w:pPr>
            <w:r w:rsidRPr="00062D69">
              <w:rPr>
                <w:sz w:val="22"/>
              </w:rPr>
              <w:t>Play writing games available for my account</w:t>
            </w:r>
          </w:p>
        </w:tc>
        <w:tc>
          <w:tcPr>
            <w:tcW w:w="3651" w:type="dxa"/>
          </w:tcPr>
          <w:p w14:paraId="66385B35" w14:textId="03DFF1ED" w:rsidR="008B6CDD" w:rsidRPr="00062D69" w:rsidRDefault="00815976" w:rsidP="008B6CDD">
            <w:pPr>
              <w:spacing w:after="160"/>
              <w:jc w:val="left"/>
              <w:rPr>
                <w:sz w:val="22"/>
              </w:rPr>
            </w:pPr>
            <w:r w:rsidRPr="00062D69">
              <w:rPr>
                <w:sz w:val="22"/>
              </w:rPr>
              <w:t>Use them to play and learn</w:t>
            </w:r>
          </w:p>
        </w:tc>
      </w:tr>
      <w:tr w:rsidR="00893A1D" w:rsidRPr="00062D69" w14:paraId="204B548E" w14:textId="77777777" w:rsidTr="00740E85">
        <w:tc>
          <w:tcPr>
            <w:tcW w:w="1555" w:type="dxa"/>
          </w:tcPr>
          <w:p w14:paraId="7126923E" w14:textId="3F5A2C19" w:rsidR="00815976" w:rsidRPr="00062D69" w:rsidRDefault="00815976" w:rsidP="008B6CDD">
            <w:pPr>
              <w:spacing w:after="160"/>
              <w:jc w:val="left"/>
              <w:rPr>
                <w:sz w:val="22"/>
              </w:rPr>
            </w:pPr>
            <w:r w:rsidRPr="00062D69">
              <w:rPr>
                <w:sz w:val="22"/>
              </w:rPr>
              <w:t>Review Teacher feedback</w:t>
            </w:r>
          </w:p>
        </w:tc>
        <w:tc>
          <w:tcPr>
            <w:tcW w:w="1417" w:type="dxa"/>
          </w:tcPr>
          <w:p w14:paraId="6FC55193" w14:textId="36271CF4" w:rsidR="00815976" w:rsidRPr="00062D69" w:rsidRDefault="00815976" w:rsidP="008B6CDD">
            <w:pPr>
              <w:spacing w:after="160"/>
              <w:jc w:val="left"/>
              <w:rPr>
                <w:sz w:val="22"/>
              </w:rPr>
            </w:pPr>
            <w:r w:rsidRPr="00062D69">
              <w:rPr>
                <w:sz w:val="22"/>
              </w:rPr>
              <w:t>Student</w:t>
            </w:r>
          </w:p>
        </w:tc>
        <w:tc>
          <w:tcPr>
            <w:tcW w:w="3119" w:type="dxa"/>
          </w:tcPr>
          <w:p w14:paraId="7FD77ABF" w14:textId="47E03A94" w:rsidR="00815976" w:rsidRPr="00062D69" w:rsidRDefault="00815976" w:rsidP="008B6CDD">
            <w:pPr>
              <w:spacing w:after="160"/>
              <w:jc w:val="left"/>
              <w:rPr>
                <w:sz w:val="22"/>
              </w:rPr>
            </w:pPr>
            <w:r w:rsidRPr="00062D69">
              <w:rPr>
                <w:sz w:val="22"/>
              </w:rPr>
              <w:t>Review feedback from my teacher</w:t>
            </w:r>
          </w:p>
        </w:tc>
        <w:tc>
          <w:tcPr>
            <w:tcW w:w="3651" w:type="dxa"/>
          </w:tcPr>
          <w:p w14:paraId="088CE574" w14:textId="6E77E180" w:rsidR="00815976" w:rsidRPr="00062D69" w:rsidRDefault="00815976" w:rsidP="008B6CDD">
            <w:pPr>
              <w:spacing w:after="160"/>
              <w:jc w:val="left"/>
              <w:rPr>
                <w:sz w:val="22"/>
              </w:rPr>
            </w:pPr>
            <w:r w:rsidRPr="00062D69">
              <w:rPr>
                <w:sz w:val="22"/>
              </w:rPr>
              <w:t>So that I can improve my writing skills</w:t>
            </w:r>
          </w:p>
        </w:tc>
      </w:tr>
    </w:tbl>
    <w:p w14:paraId="70C23FF6" w14:textId="213D2136" w:rsidR="007F51D6" w:rsidRDefault="007F51D6">
      <w:pPr>
        <w:spacing w:after="160"/>
        <w:jc w:val="left"/>
        <w:rPr>
          <w:rFonts w:asciiTheme="minorHAnsi" w:hAnsiTheme="minorHAnsi"/>
          <w:color w:val="auto"/>
        </w:rPr>
      </w:pPr>
    </w:p>
    <w:p w14:paraId="0E76B588" w14:textId="77777777" w:rsidR="003505CD" w:rsidRDefault="003505CD">
      <w:pPr>
        <w:spacing w:after="160"/>
        <w:jc w:val="left"/>
        <w:rPr>
          <w:b/>
          <w:sz w:val="36"/>
        </w:rPr>
      </w:pPr>
      <w:r>
        <w:br w:type="page"/>
      </w:r>
    </w:p>
    <w:p w14:paraId="6BE151EF" w14:textId="296478B0" w:rsidR="00DE3C68" w:rsidRPr="009F5412" w:rsidRDefault="00DE3C68" w:rsidP="00BA37F3">
      <w:pPr>
        <w:pStyle w:val="Heading2"/>
      </w:pPr>
      <w:bookmarkStart w:id="30" w:name="_Toc75364182"/>
      <w:r>
        <w:lastRenderedPageBreak/>
        <w:t>Flow Charts</w:t>
      </w:r>
      <w:bookmarkEnd w:id="30"/>
    </w:p>
    <w:p w14:paraId="6B52C946" w14:textId="50D56D4C" w:rsidR="007D7A79" w:rsidRDefault="007D7A79" w:rsidP="007D7A79">
      <w:pPr>
        <w:pStyle w:val="Heading3"/>
      </w:pPr>
      <w:bookmarkStart w:id="31" w:name="_Toc75364183"/>
      <w:r>
        <w:t xml:space="preserve">School </w:t>
      </w:r>
      <w:r w:rsidR="00B710F7">
        <w:t xml:space="preserve">Admin </w:t>
      </w:r>
      <w:r w:rsidRPr="007D7A79">
        <w:t>Flow</w:t>
      </w:r>
      <w:bookmarkEnd w:id="31"/>
    </w:p>
    <w:p w14:paraId="26CEE284" w14:textId="77777777" w:rsidR="009455EB" w:rsidRPr="009455EB" w:rsidRDefault="009455EB" w:rsidP="009455EB"/>
    <w:p w14:paraId="3531555D" w14:textId="1685977F" w:rsidR="00B75369" w:rsidRDefault="000D7172" w:rsidP="00B75369">
      <w:pPr>
        <w:keepNext/>
        <w:spacing w:after="160"/>
        <w:jc w:val="left"/>
      </w:pPr>
      <w:r>
        <w:rPr>
          <w:noProof/>
          <w:lang w:val="en-IN" w:eastAsia="en-IN"/>
        </w:rPr>
        <w:drawing>
          <wp:inline distT="0" distB="0" distL="0" distR="0" wp14:anchorId="13003B30" wp14:editId="0B387DF2">
            <wp:extent cx="6182021" cy="5039139"/>
            <wp:effectExtent l="0" t="0" r="0" b="9525"/>
            <wp:docPr id="5" name="Picture 5" descr="P:\Hemant\References\Client Document\0 Ongoing Projects\0 Write Styler - SRS\Archieved\FlowChart\School Admin Flow - Writestyl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emant\References\Client Document\0 Ongoing Projects\0 Write Styler - SRS\Archieved\FlowChart\School Admin Flow - Writestyler.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93830" cy="5048765"/>
                    </a:xfrm>
                    <a:prstGeom prst="rect">
                      <a:avLst/>
                    </a:prstGeom>
                    <a:noFill/>
                    <a:ln>
                      <a:noFill/>
                    </a:ln>
                  </pic:spPr>
                </pic:pic>
              </a:graphicData>
            </a:graphic>
          </wp:inline>
        </w:drawing>
      </w:r>
    </w:p>
    <w:p w14:paraId="1BA36C91" w14:textId="77777777" w:rsidR="009455EB" w:rsidRDefault="009455EB" w:rsidP="00B75369">
      <w:pPr>
        <w:pStyle w:val="Caption"/>
        <w:jc w:val="center"/>
      </w:pPr>
    </w:p>
    <w:p w14:paraId="40A49498" w14:textId="4E31DB43" w:rsidR="00B75369" w:rsidRDefault="00B75369" w:rsidP="00B75369">
      <w:pPr>
        <w:pStyle w:val="Caption"/>
        <w:jc w:val="center"/>
      </w:pPr>
      <w:bookmarkStart w:id="32" w:name="_Toc75364151"/>
      <w:r>
        <w:t xml:space="preserve">Figure </w:t>
      </w:r>
      <w:fldSimple w:instr=" SEQ Figure \* ARABIC ">
        <w:r w:rsidR="001839C0">
          <w:rPr>
            <w:noProof/>
          </w:rPr>
          <w:t>1</w:t>
        </w:r>
      </w:fldSimple>
      <w:r w:rsidR="00C1375A">
        <w:t xml:space="preserve">: </w:t>
      </w:r>
      <w:r>
        <w:t>School Admin's</w:t>
      </w:r>
      <w:r w:rsidRPr="00692784">
        <w:t xml:space="preserve"> Writestyler System Flow</w:t>
      </w:r>
      <w:bookmarkEnd w:id="32"/>
    </w:p>
    <w:p w14:paraId="06C2D806" w14:textId="77777777" w:rsidR="00774F00" w:rsidRDefault="00774F00" w:rsidP="00774F00">
      <w:pPr>
        <w:spacing w:after="160"/>
        <w:jc w:val="left"/>
      </w:pPr>
      <w:r>
        <w:t xml:space="preserve">Note: </w:t>
      </w:r>
    </w:p>
    <w:p w14:paraId="57FD50B1" w14:textId="7E7DDEE9" w:rsidR="00774F00" w:rsidRDefault="00774F00" w:rsidP="00817825">
      <w:pPr>
        <w:pStyle w:val="ListParagraph"/>
        <w:numPr>
          <w:ilvl w:val="0"/>
          <w:numId w:val="40"/>
        </w:numPr>
      </w:pPr>
      <w:r w:rsidRPr="00F0135A">
        <w:t xml:space="preserve">School admin will be creating accounts for schools which will have access to different features that will allow them to add </w:t>
      </w:r>
      <w:r w:rsidR="00410E76">
        <w:t>teachers and students</w:t>
      </w:r>
      <w:r w:rsidRPr="00F0135A">
        <w:t xml:space="preserve">. </w:t>
      </w:r>
    </w:p>
    <w:p w14:paraId="2C0D84F9" w14:textId="4C76CA5B" w:rsidR="00774F00" w:rsidRPr="00F0135A" w:rsidRDefault="00774F00" w:rsidP="00817825">
      <w:pPr>
        <w:pStyle w:val="ListParagraph"/>
        <w:numPr>
          <w:ilvl w:val="0"/>
          <w:numId w:val="40"/>
        </w:numPr>
      </w:pPr>
      <w:r w:rsidRPr="00F0135A">
        <w:t xml:space="preserve">Teachers will have ability to create accounts at individual level as well and have ability to </w:t>
      </w:r>
      <w:r w:rsidR="00C52CE1">
        <w:t>add students to the writestyler system</w:t>
      </w:r>
      <w:r w:rsidRPr="00F0135A">
        <w:t xml:space="preserve">. </w:t>
      </w:r>
    </w:p>
    <w:p w14:paraId="5755B4A7" w14:textId="30389BEE" w:rsidR="00B710F7" w:rsidRPr="00774F00" w:rsidRDefault="00B710F7" w:rsidP="00774F00">
      <w:pPr>
        <w:spacing w:after="160"/>
        <w:jc w:val="left"/>
      </w:pPr>
      <w:r>
        <w:br w:type="page"/>
      </w:r>
    </w:p>
    <w:p w14:paraId="68ADB702" w14:textId="36711977" w:rsidR="007D7A79" w:rsidRDefault="007D7A79" w:rsidP="007D7A79">
      <w:pPr>
        <w:pStyle w:val="Heading3"/>
      </w:pPr>
      <w:bookmarkStart w:id="33" w:name="_Toc75364184"/>
      <w:r>
        <w:lastRenderedPageBreak/>
        <w:t xml:space="preserve">Teachers </w:t>
      </w:r>
      <w:r w:rsidRPr="007D7A79">
        <w:t>Flow</w:t>
      </w:r>
      <w:bookmarkEnd w:id="33"/>
    </w:p>
    <w:p w14:paraId="2BEAA87F" w14:textId="77777777" w:rsidR="009455EB" w:rsidRPr="009455EB" w:rsidRDefault="009455EB" w:rsidP="009455EB"/>
    <w:p w14:paraId="09043FE5" w14:textId="57ABA968" w:rsidR="00A12572" w:rsidRDefault="00164B97" w:rsidP="00164B97">
      <w:pPr>
        <w:keepNext/>
        <w:spacing w:after="160"/>
        <w:ind w:hanging="426"/>
        <w:jc w:val="left"/>
      </w:pPr>
      <w:r>
        <w:rPr>
          <w:noProof/>
          <w:lang w:val="en-IN" w:eastAsia="en-IN"/>
        </w:rPr>
        <w:drawing>
          <wp:inline distT="0" distB="0" distL="0" distR="0" wp14:anchorId="5066076B" wp14:editId="2D2DDA5E">
            <wp:extent cx="6608384" cy="6758609"/>
            <wp:effectExtent l="0" t="0" r="2540" b="4445"/>
            <wp:docPr id="8" name="Picture 8" descr="P:\Hemant\References\Client Document\0 Ongoing Projects\0 Write Styler - SRS\Archieved\FlowChart\Teacher Flow - Writestyl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emant\References\Client Document\0 Ongoing Projects\0 Write Styler - SRS\Archieved\FlowChart\Teacher Flow - Writestyler.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33526" cy="6784323"/>
                    </a:xfrm>
                    <a:prstGeom prst="rect">
                      <a:avLst/>
                    </a:prstGeom>
                    <a:noFill/>
                    <a:ln>
                      <a:noFill/>
                    </a:ln>
                  </pic:spPr>
                </pic:pic>
              </a:graphicData>
            </a:graphic>
          </wp:inline>
        </w:drawing>
      </w:r>
    </w:p>
    <w:p w14:paraId="3B41DB3B" w14:textId="77777777" w:rsidR="009455EB" w:rsidRDefault="009455EB" w:rsidP="00A12572">
      <w:pPr>
        <w:pStyle w:val="Caption"/>
        <w:jc w:val="center"/>
      </w:pPr>
    </w:p>
    <w:p w14:paraId="0313F169" w14:textId="3101954F" w:rsidR="00A12572" w:rsidRDefault="00A12572" w:rsidP="00A12572">
      <w:pPr>
        <w:pStyle w:val="Caption"/>
        <w:jc w:val="center"/>
      </w:pPr>
      <w:bookmarkStart w:id="34" w:name="_Toc75364152"/>
      <w:r>
        <w:t xml:space="preserve">Figure </w:t>
      </w:r>
      <w:fldSimple w:instr=" SEQ Figure \* ARABIC ">
        <w:r w:rsidR="001839C0">
          <w:rPr>
            <w:noProof/>
          </w:rPr>
          <w:t>2</w:t>
        </w:r>
      </w:fldSimple>
      <w:r>
        <w:t>: Teacher's Writestyler System Flow</w:t>
      </w:r>
      <w:bookmarkEnd w:id="34"/>
    </w:p>
    <w:p w14:paraId="602CB2A7" w14:textId="0D72D28E" w:rsidR="002F4EC1" w:rsidRDefault="002F4EC1">
      <w:pPr>
        <w:spacing w:after="160"/>
        <w:jc w:val="left"/>
      </w:pPr>
      <w:r>
        <w:br w:type="page"/>
      </w:r>
    </w:p>
    <w:p w14:paraId="721E9665" w14:textId="2F5A6A38" w:rsidR="00DE3C68" w:rsidRDefault="007F79DB" w:rsidP="007D7A79">
      <w:pPr>
        <w:pStyle w:val="Heading3"/>
      </w:pPr>
      <w:bookmarkStart w:id="35" w:name="_Toc75364185"/>
      <w:r w:rsidRPr="007D7A79">
        <w:lastRenderedPageBreak/>
        <w:t>Student Flow</w:t>
      </w:r>
      <w:bookmarkEnd w:id="35"/>
    </w:p>
    <w:p w14:paraId="61E81552" w14:textId="6DE7E9DC" w:rsidR="00B83268" w:rsidRDefault="00164B97" w:rsidP="00B83268">
      <w:pPr>
        <w:keepNext/>
        <w:jc w:val="left"/>
      </w:pPr>
      <w:r>
        <w:rPr>
          <w:rFonts w:asciiTheme="minorHAnsi" w:hAnsiTheme="minorHAnsi"/>
          <w:noProof/>
          <w:color w:val="auto"/>
          <w:szCs w:val="24"/>
          <w:lang w:val="en-IN" w:eastAsia="en-IN"/>
        </w:rPr>
        <w:drawing>
          <wp:inline distT="0" distB="0" distL="0" distR="0" wp14:anchorId="3C91E4B9" wp14:editId="485CF0ED">
            <wp:extent cx="6307455" cy="7225748"/>
            <wp:effectExtent l="0" t="0" r="0" b="0"/>
            <wp:docPr id="9" name="Picture 9" descr="P:\Hemant\References\Client Document\0 Ongoing Projects\0 Write Styler - SRS\Archieved\FlowChart\Student Flow - Writestyl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emant\References\Client Document\0 Ongoing Projects\0 Write Styler - SRS\Archieved\FlowChart\Student Flow - Writestyler.jpe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17387" cy="7237126"/>
                    </a:xfrm>
                    <a:prstGeom prst="rect">
                      <a:avLst/>
                    </a:prstGeom>
                    <a:noFill/>
                    <a:ln>
                      <a:noFill/>
                    </a:ln>
                  </pic:spPr>
                </pic:pic>
              </a:graphicData>
            </a:graphic>
          </wp:inline>
        </w:drawing>
      </w:r>
    </w:p>
    <w:p w14:paraId="31416195" w14:textId="4D0BDBEF" w:rsidR="007F79DB" w:rsidRPr="009F5412" w:rsidRDefault="00B83268" w:rsidP="00B83268">
      <w:pPr>
        <w:pStyle w:val="Caption"/>
        <w:jc w:val="center"/>
        <w:rPr>
          <w:rFonts w:asciiTheme="minorHAnsi" w:hAnsiTheme="minorHAnsi"/>
          <w:color w:val="auto"/>
          <w:szCs w:val="24"/>
        </w:rPr>
      </w:pPr>
      <w:bookmarkStart w:id="36" w:name="_Toc75364153"/>
      <w:r>
        <w:t xml:space="preserve">Figure </w:t>
      </w:r>
      <w:fldSimple w:instr=" SEQ Figure \* ARABIC ">
        <w:r w:rsidR="001839C0">
          <w:rPr>
            <w:noProof/>
          </w:rPr>
          <w:t>3</w:t>
        </w:r>
      </w:fldSimple>
      <w:r>
        <w:t>: Student</w:t>
      </w:r>
      <w:r w:rsidRPr="006956BA">
        <w:t>'s Writestyler System Flow</w:t>
      </w:r>
      <w:bookmarkEnd w:id="36"/>
    </w:p>
    <w:p w14:paraId="406252EA" w14:textId="77777777" w:rsidR="002B4B34" w:rsidRDefault="002B4B34">
      <w:pPr>
        <w:spacing w:after="160"/>
        <w:jc w:val="left"/>
      </w:pPr>
    </w:p>
    <w:p w14:paraId="61BC1356" w14:textId="77777777" w:rsidR="00DA3E5D" w:rsidRDefault="00DA3E5D">
      <w:pPr>
        <w:spacing w:after="160"/>
        <w:jc w:val="left"/>
        <w:rPr>
          <w:b/>
          <w:sz w:val="36"/>
        </w:rPr>
      </w:pPr>
      <w:r>
        <w:br w:type="page"/>
      </w:r>
    </w:p>
    <w:p w14:paraId="1713B5F9" w14:textId="073EB372" w:rsidR="002B4B34" w:rsidRDefault="002B4B34" w:rsidP="002B4B34">
      <w:pPr>
        <w:pStyle w:val="Heading2"/>
      </w:pPr>
      <w:bookmarkStart w:id="37" w:name="_Toc75364186"/>
      <w:r>
        <w:lastRenderedPageBreak/>
        <w:t>Pricing Structure</w:t>
      </w:r>
      <w:bookmarkEnd w:id="37"/>
    </w:p>
    <w:tbl>
      <w:tblPr>
        <w:tblpPr w:leftFromText="180" w:rightFromText="180" w:vertAnchor="text" w:horzAnchor="margin" w:tblpXSpec="center" w:tblpY="-154"/>
        <w:tblOverlap w:val="never"/>
        <w:tblW w:w="10773" w:type="dxa"/>
        <w:tblBorders>
          <w:top w:val="nil"/>
          <w:left w:val="nil"/>
          <w:bottom w:val="nil"/>
          <w:right w:val="nil"/>
          <w:insideH w:val="nil"/>
          <w:insideV w:val="nil"/>
        </w:tblBorders>
        <w:tblLayout w:type="fixed"/>
        <w:tblLook w:val="0600" w:firstRow="0" w:lastRow="0" w:firstColumn="0" w:lastColumn="0" w:noHBand="1" w:noVBand="1"/>
      </w:tblPr>
      <w:tblGrid>
        <w:gridCol w:w="2976"/>
        <w:gridCol w:w="3828"/>
        <w:gridCol w:w="3969"/>
      </w:tblGrid>
      <w:tr w:rsidR="005E0B42" w:rsidRPr="003065B4" w14:paraId="5969593F" w14:textId="77777777" w:rsidTr="00167DED">
        <w:trPr>
          <w:trHeight w:val="164"/>
        </w:trPr>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0E3B12" w14:textId="77777777" w:rsidR="005E0B42" w:rsidRPr="003065B4" w:rsidRDefault="005E0B42" w:rsidP="008E23A3">
            <w:pPr>
              <w:spacing w:after="0"/>
              <w:jc w:val="center"/>
              <w:rPr>
                <w:b/>
                <w:sz w:val="18"/>
                <w:szCs w:val="18"/>
              </w:rPr>
            </w:pPr>
            <w:r w:rsidRPr="003065B4">
              <w:rPr>
                <w:b/>
                <w:sz w:val="18"/>
                <w:szCs w:val="18"/>
              </w:rPr>
              <w:t xml:space="preserve">Student / Teachers </w:t>
            </w:r>
          </w:p>
        </w:tc>
        <w:tc>
          <w:tcPr>
            <w:tcW w:w="382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AFD1289" w14:textId="77777777" w:rsidR="005E0B42" w:rsidRPr="003065B4" w:rsidRDefault="005E0B42" w:rsidP="008E23A3">
            <w:pPr>
              <w:spacing w:after="0"/>
              <w:jc w:val="center"/>
              <w:rPr>
                <w:b/>
                <w:sz w:val="18"/>
                <w:szCs w:val="18"/>
              </w:rPr>
            </w:pPr>
            <w:r w:rsidRPr="003065B4">
              <w:rPr>
                <w:b/>
                <w:sz w:val="18"/>
                <w:szCs w:val="18"/>
              </w:rPr>
              <w:t>Student / Teacher</w:t>
            </w:r>
          </w:p>
        </w:tc>
        <w:tc>
          <w:tcPr>
            <w:tcW w:w="396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9BCC1F2" w14:textId="77777777" w:rsidR="005E0B42" w:rsidRPr="003065B4" w:rsidRDefault="005E0B42" w:rsidP="008E23A3">
            <w:pPr>
              <w:spacing w:after="0"/>
              <w:jc w:val="center"/>
              <w:rPr>
                <w:b/>
                <w:sz w:val="18"/>
                <w:szCs w:val="18"/>
              </w:rPr>
            </w:pPr>
            <w:r w:rsidRPr="003065B4">
              <w:rPr>
                <w:b/>
                <w:sz w:val="18"/>
                <w:szCs w:val="18"/>
              </w:rPr>
              <w:t>Student / Teacher</w:t>
            </w:r>
          </w:p>
        </w:tc>
      </w:tr>
      <w:tr w:rsidR="005E0B42" w:rsidRPr="003065B4" w14:paraId="77E599C4" w14:textId="77777777" w:rsidTr="00167DED">
        <w:trPr>
          <w:trHeight w:val="575"/>
        </w:trPr>
        <w:tc>
          <w:tcPr>
            <w:tcW w:w="297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91BB4D" w14:textId="77777777" w:rsidR="005E0B42" w:rsidRPr="003065B4" w:rsidRDefault="005E0B42" w:rsidP="008E23A3">
            <w:pPr>
              <w:spacing w:after="0"/>
              <w:jc w:val="center"/>
              <w:rPr>
                <w:b/>
                <w:sz w:val="18"/>
                <w:szCs w:val="18"/>
              </w:rPr>
            </w:pPr>
            <w:r w:rsidRPr="003065B4">
              <w:rPr>
                <w:b/>
                <w:sz w:val="18"/>
                <w:szCs w:val="18"/>
              </w:rPr>
              <w:t>FREE</w:t>
            </w:r>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14:paraId="26CB44A7" w14:textId="77777777" w:rsidR="005E0B42" w:rsidRPr="003065B4" w:rsidRDefault="005E0B42" w:rsidP="008E23A3">
            <w:pPr>
              <w:spacing w:after="0"/>
              <w:jc w:val="center"/>
              <w:rPr>
                <w:b/>
                <w:sz w:val="18"/>
                <w:szCs w:val="18"/>
              </w:rPr>
            </w:pPr>
            <w:r w:rsidRPr="003065B4">
              <w:rPr>
                <w:b/>
                <w:sz w:val="18"/>
                <w:szCs w:val="18"/>
              </w:rPr>
              <w:t xml:space="preserve">$3.99 / yearly </w:t>
            </w:r>
          </w:p>
          <w:p w14:paraId="5F157FAD" w14:textId="77777777" w:rsidR="005E0B42" w:rsidRPr="003065B4" w:rsidRDefault="005E0B42" w:rsidP="008E23A3">
            <w:pPr>
              <w:spacing w:after="0"/>
              <w:jc w:val="center"/>
              <w:rPr>
                <w:b/>
                <w:sz w:val="18"/>
                <w:szCs w:val="18"/>
              </w:rPr>
            </w:pPr>
            <w:r w:rsidRPr="003065B4">
              <w:rPr>
                <w:b/>
                <w:sz w:val="18"/>
                <w:szCs w:val="18"/>
              </w:rPr>
              <w:t>per user</w:t>
            </w:r>
          </w:p>
        </w:tc>
        <w:tc>
          <w:tcPr>
            <w:tcW w:w="3969" w:type="dxa"/>
            <w:tcBorders>
              <w:top w:val="nil"/>
              <w:left w:val="nil"/>
              <w:bottom w:val="single" w:sz="8" w:space="0" w:color="000000"/>
              <w:right w:val="single" w:sz="8" w:space="0" w:color="000000"/>
            </w:tcBorders>
            <w:tcMar>
              <w:top w:w="100" w:type="dxa"/>
              <w:left w:w="100" w:type="dxa"/>
              <w:bottom w:w="100" w:type="dxa"/>
              <w:right w:w="100" w:type="dxa"/>
            </w:tcMar>
          </w:tcPr>
          <w:p w14:paraId="56CFF4DA" w14:textId="77777777" w:rsidR="005E0B42" w:rsidRPr="003065B4" w:rsidRDefault="005E0B42" w:rsidP="008E23A3">
            <w:pPr>
              <w:spacing w:after="0"/>
              <w:jc w:val="center"/>
              <w:rPr>
                <w:b/>
                <w:sz w:val="18"/>
                <w:szCs w:val="18"/>
              </w:rPr>
            </w:pPr>
            <w:r w:rsidRPr="003065B4">
              <w:rPr>
                <w:b/>
                <w:sz w:val="18"/>
                <w:szCs w:val="18"/>
              </w:rPr>
              <w:t>$8.99 / yearly</w:t>
            </w:r>
          </w:p>
          <w:p w14:paraId="02F12358" w14:textId="77777777" w:rsidR="005E0B42" w:rsidRPr="003065B4" w:rsidRDefault="005E0B42" w:rsidP="008E23A3">
            <w:pPr>
              <w:spacing w:after="0"/>
              <w:jc w:val="center"/>
              <w:rPr>
                <w:b/>
                <w:sz w:val="18"/>
                <w:szCs w:val="18"/>
              </w:rPr>
            </w:pPr>
            <w:r w:rsidRPr="003065B4">
              <w:rPr>
                <w:b/>
                <w:sz w:val="18"/>
                <w:szCs w:val="18"/>
              </w:rPr>
              <w:t>per user</w:t>
            </w:r>
          </w:p>
        </w:tc>
      </w:tr>
      <w:tr w:rsidR="005E0B42" w:rsidRPr="003065B4" w14:paraId="3FECA709" w14:textId="77777777" w:rsidTr="00167DED">
        <w:trPr>
          <w:trHeight w:val="11125"/>
        </w:trPr>
        <w:tc>
          <w:tcPr>
            <w:tcW w:w="2976" w:type="dxa"/>
            <w:tcBorders>
              <w:top w:val="single" w:sz="8" w:space="0" w:color="000000"/>
              <w:left w:val="single" w:sz="8" w:space="0" w:color="000000"/>
              <w:bottom w:val="single" w:sz="8" w:space="0" w:color="000000"/>
              <w:right w:val="single" w:sz="6" w:space="0" w:color="000000"/>
            </w:tcBorders>
            <w:tcMar>
              <w:top w:w="100" w:type="dxa"/>
              <w:left w:w="100" w:type="dxa"/>
              <w:bottom w:w="100" w:type="dxa"/>
              <w:right w:w="100" w:type="dxa"/>
            </w:tcMar>
          </w:tcPr>
          <w:p w14:paraId="3E48FA41" w14:textId="77777777" w:rsidR="005E0B42" w:rsidRPr="003065B4" w:rsidRDefault="005E0B42" w:rsidP="008E23A3">
            <w:pPr>
              <w:spacing w:after="0"/>
              <w:rPr>
                <w:b/>
                <w:bCs/>
                <w:i/>
                <w:iCs/>
                <w:sz w:val="18"/>
                <w:szCs w:val="18"/>
                <w:u w:val="single"/>
              </w:rPr>
            </w:pPr>
            <w:r w:rsidRPr="003065B4">
              <w:rPr>
                <w:b/>
                <w:bCs/>
                <w:i/>
                <w:iCs/>
                <w:sz w:val="18"/>
                <w:szCs w:val="18"/>
                <w:u w:val="single"/>
              </w:rPr>
              <w:t>Students:</w:t>
            </w:r>
          </w:p>
          <w:p w14:paraId="10B5585F" w14:textId="77777777" w:rsidR="005E0B42" w:rsidRPr="003065B4" w:rsidRDefault="005E0B42" w:rsidP="008E23A3">
            <w:pPr>
              <w:spacing w:after="0"/>
              <w:rPr>
                <w:sz w:val="18"/>
                <w:szCs w:val="18"/>
              </w:rPr>
            </w:pPr>
            <w:r w:rsidRPr="003065B4">
              <w:rPr>
                <w:sz w:val="18"/>
                <w:szCs w:val="18"/>
              </w:rPr>
              <w:t xml:space="preserve">Free… Forever. Made for students, teachers or anyone who wants to write with style. </w:t>
            </w:r>
          </w:p>
          <w:p w14:paraId="180BF64D" w14:textId="77777777" w:rsidR="005E0B42" w:rsidRPr="003065B4" w:rsidRDefault="005E0B42" w:rsidP="00817825">
            <w:pPr>
              <w:pStyle w:val="ListParagraph"/>
              <w:numPr>
                <w:ilvl w:val="0"/>
                <w:numId w:val="43"/>
              </w:numPr>
              <w:spacing w:before="240" w:after="0" w:line="276" w:lineRule="auto"/>
              <w:rPr>
                <w:sz w:val="18"/>
                <w:szCs w:val="18"/>
              </w:rPr>
            </w:pPr>
            <w:r w:rsidRPr="003065B4">
              <w:rPr>
                <w:sz w:val="18"/>
                <w:szCs w:val="18"/>
              </w:rPr>
              <w:t>Writing Genres, Planners and instructional Videos</w:t>
            </w:r>
          </w:p>
          <w:p w14:paraId="1DF4ADE2" w14:textId="77777777" w:rsidR="005E0B42" w:rsidRPr="003065B4" w:rsidRDefault="005E0B42" w:rsidP="00817825">
            <w:pPr>
              <w:pStyle w:val="ListParagraph"/>
              <w:numPr>
                <w:ilvl w:val="0"/>
                <w:numId w:val="43"/>
              </w:numPr>
              <w:spacing w:before="240" w:after="0" w:line="276" w:lineRule="auto"/>
              <w:rPr>
                <w:sz w:val="18"/>
                <w:szCs w:val="18"/>
              </w:rPr>
            </w:pPr>
            <w:r w:rsidRPr="003065B4">
              <w:rPr>
                <w:sz w:val="18"/>
                <w:szCs w:val="18"/>
              </w:rPr>
              <w:t>Selected Writing Games</w:t>
            </w:r>
          </w:p>
          <w:p w14:paraId="4EBF7CA2" w14:textId="77777777" w:rsidR="005E0B42" w:rsidRPr="003065B4" w:rsidRDefault="005E0B42" w:rsidP="00817825">
            <w:pPr>
              <w:pStyle w:val="ListParagraph"/>
              <w:numPr>
                <w:ilvl w:val="0"/>
                <w:numId w:val="43"/>
              </w:numPr>
              <w:spacing w:before="240" w:after="0" w:line="276" w:lineRule="auto"/>
              <w:rPr>
                <w:sz w:val="18"/>
                <w:szCs w:val="18"/>
              </w:rPr>
            </w:pPr>
            <w:r w:rsidRPr="003065B4">
              <w:rPr>
                <w:sz w:val="18"/>
                <w:szCs w:val="18"/>
              </w:rPr>
              <w:t>Maximum of 5 Writing creations can be held in your Portfolio at any one time</w:t>
            </w:r>
          </w:p>
          <w:p w14:paraId="231D4246" w14:textId="77777777" w:rsidR="005E0B42" w:rsidRPr="003065B4" w:rsidRDefault="005E0B42" w:rsidP="008E23A3">
            <w:pPr>
              <w:spacing w:before="240" w:after="0"/>
              <w:rPr>
                <w:sz w:val="18"/>
                <w:szCs w:val="18"/>
              </w:rPr>
            </w:pPr>
          </w:p>
          <w:p w14:paraId="34842EBA" w14:textId="77777777" w:rsidR="005E0B42" w:rsidRPr="003065B4" w:rsidRDefault="005E0B42" w:rsidP="008E23A3">
            <w:pPr>
              <w:spacing w:before="240" w:after="0"/>
              <w:rPr>
                <w:sz w:val="18"/>
                <w:szCs w:val="18"/>
              </w:rPr>
            </w:pPr>
          </w:p>
          <w:p w14:paraId="03B34C7A" w14:textId="77777777" w:rsidR="005E0B42" w:rsidRPr="003065B4" w:rsidRDefault="005E0B42" w:rsidP="008E23A3">
            <w:pPr>
              <w:spacing w:before="240" w:after="0"/>
              <w:rPr>
                <w:b/>
                <w:bCs/>
                <w:i/>
                <w:iCs/>
                <w:sz w:val="18"/>
                <w:szCs w:val="18"/>
                <w:u w:val="single"/>
              </w:rPr>
            </w:pPr>
            <w:r w:rsidRPr="003065B4">
              <w:rPr>
                <w:b/>
                <w:bCs/>
                <w:i/>
                <w:iCs/>
                <w:sz w:val="18"/>
                <w:szCs w:val="18"/>
                <w:u w:val="single"/>
              </w:rPr>
              <w:t>Teachers:</w:t>
            </w:r>
          </w:p>
          <w:p w14:paraId="108995ED" w14:textId="77777777" w:rsidR="005E0B42" w:rsidRPr="003065B4" w:rsidRDefault="005E0B42" w:rsidP="008E23A3">
            <w:pPr>
              <w:spacing w:after="0"/>
              <w:rPr>
                <w:sz w:val="18"/>
                <w:szCs w:val="18"/>
              </w:rPr>
            </w:pPr>
            <w:r w:rsidRPr="003065B4">
              <w:rPr>
                <w:sz w:val="18"/>
                <w:szCs w:val="18"/>
              </w:rPr>
              <w:t xml:space="preserve">Writestyler is made by teachers, for teachers.  </w:t>
            </w:r>
          </w:p>
          <w:p w14:paraId="09496205" w14:textId="77777777" w:rsidR="005E0B42" w:rsidRPr="003065B4" w:rsidRDefault="005E0B42" w:rsidP="00817825">
            <w:pPr>
              <w:pStyle w:val="ListParagraph"/>
              <w:numPr>
                <w:ilvl w:val="0"/>
                <w:numId w:val="43"/>
              </w:numPr>
              <w:spacing w:before="240" w:after="0" w:line="276" w:lineRule="auto"/>
              <w:rPr>
                <w:sz w:val="18"/>
                <w:szCs w:val="18"/>
              </w:rPr>
            </w:pPr>
            <w:r w:rsidRPr="003065B4">
              <w:rPr>
                <w:sz w:val="18"/>
                <w:szCs w:val="18"/>
              </w:rPr>
              <w:t>Writing Genres, Planners and instructional Videos</w:t>
            </w:r>
          </w:p>
          <w:p w14:paraId="5F4200C7" w14:textId="77777777" w:rsidR="005E0B42" w:rsidRPr="003065B4" w:rsidRDefault="005E0B42" w:rsidP="00817825">
            <w:pPr>
              <w:pStyle w:val="ListParagraph"/>
              <w:numPr>
                <w:ilvl w:val="0"/>
                <w:numId w:val="43"/>
              </w:numPr>
              <w:spacing w:before="240" w:after="0" w:line="276" w:lineRule="auto"/>
              <w:rPr>
                <w:sz w:val="18"/>
                <w:szCs w:val="18"/>
              </w:rPr>
            </w:pPr>
            <w:r w:rsidRPr="003065B4">
              <w:rPr>
                <w:sz w:val="18"/>
                <w:szCs w:val="18"/>
              </w:rPr>
              <w:t>Selected Writing Games</w:t>
            </w:r>
          </w:p>
          <w:p w14:paraId="0224BD85" w14:textId="77777777" w:rsidR="005E0B42" w:rsidRPr="003065B4" w:rsidRDefault="005E0B42" w:rsidP="00817825">
            <w:pPr>
              <w:pStyle w:val="ListParagraph"/>
              <w:numPr>
                <w:ilvl w:val="0"/>
                <w:numId w:val="43"/>
              </w:numPr>
              <w:spacing w:before="240" w:after="0" w:line="276" w:lineRule="auto"/>
              <w:rPr>
                <w:sz w:val="18"/>
                <w:szCs w:val="18"/>
              </w:rPr>
            </w:pPr>
            <w:r w:rsidRPr="003065B4">
              <w:rPr>
                <w:sz w:val="18"/>
                <w:szCs w:val="18"/>
              </w:rPr>
              <w:t>Maximum of 5 Writing creations can be held in your Portfolio at any one time</w:t>
            </w:r>
          </w:p>
          <w:p w14:paraId="56874805" w14:textId="77777777" w:rsidR="005E0B42" w:rsidRPr="003065B4" w:rsidRDefault="005E0B42" w:rsidP="00817825">
            <w:pPr>
              <w:pStyle w:val="ListParagraph"/>
              <w:numPr>
                <w:ilvl w:val="0"/>
                <w:numId w:val="43"/>
              </w:numPr>
              <w:spacing w:before="240" w:after="0" w:line="276" w:lineRule="auto"/>
              <w:rPr>
                <w:sz w:val="18"/>
                <w:szCs w:val="18"/>
              </w:rPr>
            </w:pPr>
            <w:r w:rsidRPr="003065B4">
              <w:rPr>
                <w:sz w:val="18"/>
                <w:szCs w:val="18"/>
              </w:rPr>
              <w:t xml:space="preserve">Create up to 35 Free student accounts </w:t>
            </w:r>
          </w:p>
          <w:p w14:paraId="1EE2C435" w14:textId="77777777" w:rsidR="005E0B42" w:rsidRPr="003065B4" w:rsidRDefault="005E0B42" w:rsidP="00817825">
            <w:pPr>
              <w:pStyle w:val="ListParagraph"/>
              <w:numPr>
                <w:ilvl w:val="0"/>
                <w:numId w:val="43"/>
              </w:numPr>
              <w:spacing w:before="240" w:after="0" w:line="276" w:lineRule="auto"/>
              <w:rPr>
                <w:sz w:val="18"/>
                <w:szCs w:val="18"/>
              </w:rPr>
            </w:pPr>
            <w:r w:rsidRPr="003065B4">
              <w:rPr>
                <w:sz w:val="18"/>
                <w:szCs w:val="18"/>
              </w:rPr>
              <w:t>View all students Writing and Planners</w:t>
            </w:r>
          </w:p>
          <w:p w14:paraId="7C8DEE4E" w14:textId="77777777" w:rsidR="005E0B42" w:rsidRPr="003065B4" w:rsidRDefault="005E0B42" w:rsidP="00817825">
            <w:pPr>
              <w:pStyle w:val="ListParagraph"/>
              <w:numPr>
                <w:ilvl w:val="0"/>
                <w:numId w:val="43"/>
              </w:numPr>
              <w:spacing w:before="240" w:after="0" w:line="276" w:lineRule="auto"/>
              <w:rPr>
                <w:sz w:val="18"/>
                <w:szCs w:val="18"/>
              </w:rPr>
            </w:pPr>
            <w:r w:rsidRPr="003065B4">
              <w:rPr>
                <w:sz w:val="18"/>
                <w:szCs w:val="18"/>
              </w:rPr>
              <w:t>Manage classes and student Portfolio’s</w:t>
            </w:r>
          </w:p>
          <w:p w14:paraId="6BFC2A5B" w14:textId="77777777" w:rsidR="005E0B42" w:rsidRPr="003065B4" w:rsidRDefault="005E0B42" w:rsidP="008E23A3">
            <w:pPr>
              <w:spacing w:before="240" w:after="0"/>
              <w:rPr>
                <w:sz w:val="18"/>
                <w:szCs w:val="18"/>
              </w:rPr>
            </w:pPr>
          </w:p>
          <w:p w14:paraId="43F1E75C" w14:textId="77777777" w:rsidR="005E0B42" w:rsidRPr="003065B4" w:rsidRDefault="005E0B42" w:rsidP="008E23A3">
            <w:pPr>
              <w:spacing w:before="240" w:after="0"/>
              <w:rPr>
                <w:sz w:val="18"/>
                <w:szCs w:val="18"/>
              </w:rPr>
            </w:pPr>
          </w:p>
          <w:p w14:paraId="32458977" w14:textId="77777777" w:rsidR="005E0B42" w:rsidRPr="003065B4" w:rsidRDefault="005E0B42" w:rsidP="008E23A3">
            <w:pPr>
              <w:spacing w:before="240" w:after="0"/>
              <w:rPr>
                <w:sz w:val="18"/>
                <w:szCs w:val="18"/>
              </w:rPr>
            </w:pPr>
          </w:p>
          <w:p w14:paraId="30B77A4A" w14:textId="77777777" w:rsidR="005E0B42" w:rsidRPr="003065B4" w:rsidRDefault="005E0B42" w:rsidP="008E23A3">
            <w:pPr>
              <w:spacing w:before="240" w:after="0"/>
              <w:rPr>
                <w:sz w:val="18"/>
                <w:szCs w:val="18"/>
              </w:rPr>
            </w:pPr>
          </w:p>
          <w:p w14:paraId="7FAF1B25" w14:textId="77777777" w:rsidR="005E0B42" w:rsidRPr="003065B4" w:rsidRDefault="005E0B42" w:rsidP="008E23A3">
            <w:pPr>
              <w:spacing w:before="240" w:after="0"/>
              <w:rPr>
                <w:sz w:val="18"/>
                <w:szCs w:val="18"/>
              </w:rPr>
            </w:pPr>
          </w:p>
          <w:p w14:paraId="1FD352E8" w14:textId="77777777" w:rsidR="005E0B42" w:rsidRPr="003065B4" w:rsidRDefault="005E0B42" w:rsidP="008E23A3">
            <w:pPr>
              <w:spacing w:before="240" w:after="0"/>
              <w:jc w:val="center"/>
              <w:rPr>
                <w:sz w:val="18"/>
                <w:szCs w:val="18"/>
              </w:rPr>
            </w:pPr>
            <w:r w:rsidRPr="003065B4">
              <w:rPr>
                <w:sz w:val="18"/>
                <w:szCs w:val="18"/>
              </w:rPr>
              <w:t>Create Free Account</w:t>
            </w:r>
          </w:p>
          <w:p w14:paraId="09204AD4" w14:textId="77777777" w:rsidR="005E0B42" w:rsidRPr="003065B4" w:rsidRDefault="005E0B42" w:rsidP="008E23A3">
            <w:pPr>
              <w:spacing w:before="240" w:after="0"/>
              <w:jc w:val="center"/>
              <w:rPr>
                <w:sz w:val="18"/>
                <w:szCs w:val="18"/>
                <w:u w:val="single"/>
              </w:rPr>
            </w:pPr>
            <w:r w:rsidRPr="003065B4">
              <w:rPr>
                <w:sz w:val="18"/>
                <w:szCs w:val="18"/>
                <w:u w:val="single"/>
              </w:rPr>
              <w:t>See plan details</w:t>
            </w:r>
          </w:p>
        </w:tc>
        <w:tc>
          <w:tcPr>
            <w:tcW w:w="3828" w:type="dxa"/>
            <w:tcBorders>
              <w:top w:val="single" w:sz="8" w:space="0" w:color="000000"/>
              <w:left w:val="single" w:sz="6" w:space="0" w:color="000000"/>
              <w:bottom w:val="single" w:sz="8" w:space="0" w:color="000000"/>
              <w:right w:val="single" w:sz="6" w:space="0" w:color="000000"/>
            </w:tcBorders>
            <w:tcMar>
              <w:top w:w="100" w:type="dxa"/>
              <w:left w:w="100" w:type="dxa"/>
              <w:bottom w:w="100" w:type="dxa"/>
              <w:right w:w="100" w:type="dxa"/>
            </w:tcMar>
          </w:tcPr>
          <w:p w14:paraId="36E35180" w14:textId="77777777" w:rsidR="005E0B42" w:rsidRPr="003065B4" w:rsidRDefault="005E0B42" w:rsidP="008E23A3">
            <w:pPr>
              <w:spacing w:after="0"/>
              <w:rPr>
                <w:b/>
                <w:bCs/>
                <w:i/>
                <w:iCs/>
                <w:sz w:val="18"/>
                <w:szCs w:val="18"/>
                <w:u w:val="single"/>
              </w:rPr>
            </w:pPr>
            <w:r w:rsidRPr="003065B4">
              <w:rPr>
                <w:b/>
                <w:bCs/>
                <w:i/>
                <w:iCs/>
                <w:sz w:val="18"/>
                <w:szCs w:val="18"/>
                <w:u w:val="single"/>
              </w:rPr>
              <w:t>Students:</w:t>
            </w:r>
          </w:p>
          <w:p w14:paraId="49BA74F7" w14:textId="77777777" w:rsidR="005E0B42" w:rsidRPr="003065B4" w:rsidRDefault="005E0B42" w:rsidP="008E23A3">
            <w:pPr>
              <w:spacing w:after="0"/>
              <w:rPr>
                <w:sz w:val="18"/>
                <w:szCs w:val="18"/>
              </w:rPr>
            </w:pPr>
            <w:r w:rsidRPr="003065B4">
              <w:rPr>
                <w:sz w:val="18"/>
                <w:szCs w:val="18"/>
              </w:rPr>
              <w:t>Made for the productive writer with unlimited access to Writing content and Games</w:t>
            </w:r>
          </w:p>
          <w:p w14:paraId="1125FCED" w14:textId="77777777" w:rsidR="005E0B42" w:rsidRPr="003065B4" w:rsidRDefault="005E0B42" w:rsidP="00817825">
            <w:pPr>
              <w:pStyle w:val="ListParagraph"/>
              <w:numPr>
                <w:ilvl w:val="0"/>
                <w:numId w:val="43"/>
              </w:numPr>
              <w:spacing w:before="240" w:after="0" w:line="276" w:lineRule="auto"/>
              <w:rPr>
                <w:sz w:val="18"/>
                <w:szCs w:val="18"/>
              </w:rPr>
            </w:pPr>
            <w:r w:rsidRPr="003065B4">
              <w:rPr>
                <w:sz w:val="18"/>
                <w:szCs w:val="18"/>
              </w:rPr>
              <w:t>Writing Genres, Planners and instructional Videos</w:t>
            </w:r>
          </w:p>
          <w:p w14:paraId="7964D7BA" w14:textId="77777777" w:rsidR="005E0B42" w:rsidRPr="003065B4" w:rsidRDefault="005E0B42" w:rsidP="00817825">
            <w:pPr>
              <w:pStyle w:val="ListParagraph"/>
              <w:numPr>
                <w:ilvl w:val="0"/>
                <w:numId w:val="43"/>
              </w:numPr>
              <w:spacing w:before="240" w:after="0" w:line="276" w:lineRule="auto"/>
              <w:rPr>
                <w:sz w:val="18"/>
                <w:szCs w:val="18"/>
              </w:rPr>
            </w:pPr>
            <w:r w:rsidRPr="003065B4">
              <w:rPr>
                <w:sz w:val="18"/>
                <w:szCs w:val="18"/>
              </w:rPr>
              <w:t>All Writing Games</w:t>
            </w:r>
          </w:p>
          <w:p w14:paraId="2CB4ED49" w14:textId="77777777" w:rsidR="005E0B42" w:rsidRPr="003065B4" w:rsidRDefault="005E0B42" w:rsidP="00817825">
            <w:pPr>
              <w:pStyle w:val="ListParagraph"/>
              <w:numPr>
                <w:ilvl w:val="0"/>
                <w:numId w:val="43"/>
              </w:numPr>
              <w:spacing w:before="240" w:after="0" w:line="276" w:lineRule="auto"/>
              <w:rPr>
                <w:sz w:val="18"/>
                <w:szCs w:val="18"/>
              </w:rPr>
            </w:pPr>
            <w:r w:rsidRPr="003065B4">
              <w:rPr>
                <w:sz w:val="18"/>
                <w:szCs w:val="18"/>
              </w:rPr>
              <w:t>Unlimited amount of Writing creation</w:t>
            </w:r>
          </w:p>
          <w:p w14:paraId="33FFE6F5" w14:textId="77777777" w:rsidR="005E0B42" w:rsidRPr="003065B4" w:rsidRDefault="005E0B42" w:rsidP="00817825">
            <w:pPr>
              <w:pStyle w:val="ListParagraph"/>
              <w:numPr>
                <w:ilvl w:val="0"/>
                <w:numId w:val="43"/>
              </w:numPr>
              <w:spacing w:before="240" w:after="0" w:line="276" w:lineRule="auto"/>
              <w:rPr>
                <w:sz w:val="18"/>
                <w:szCs w:val="18"/>
              </w:rPr>
            </w:pPr>
            <w:r w:rsidRPr="003065B4">
              <w:rPr>
                <w:sz w:val="18"/>
                <w:szCs w:val="18"/>
              </w:rPr>
              <w:t>Unlimited Portfolio space</w:t>
            </w:r>
          </w:p>
          <w:p w14:paraId="7B4C0BE2" w14:textId="77777777" w:rsidR="005E0B42" w:rsidRPr="003065B4" w:rsidRDefault="005E0B42" w:rsidP="008E23A3">
            <w:pPr>
              <w:spacing w:before="240" w:after="0"/>
              <w:rPr>
                <w:sz w:val="18"/>
                <w:szCs w:val="18"/>
              </w:rPr>
            </w:pPr>
          </w:p>
          <w:p w14:paraId="2F70D6DD" w14:textId="77777777" w:rsidR="005E0B42" w:rsidRPr="003065B4" w:rsidRDefault="005E0B42" w:rsidP="008E23A3">
            <w:pPr>
              <w:spacing w:before="240" w:after="0"/>
              <w:rPr>
                <w:sz w:val="18"/>
                <w:szCs w:val="18"/>
              </w:rPr>
            </w:pPr>
          </w:p>
          <w:p w14:paraId="16EF9635" w14:textId="77777777" w:rsidR="005E0B42" w:rsidRPr="003065B4" w:rsidRDefault="005E0B42" w:rsidP="008E23A3">
            <w:pPr>
              <w:spacing w:before="240" w:after="0"/>
              <w:rPr>
                <w:sz w:val="18"/>
                <w:szCs w:val="18"/>
              </w:rPr>
            </w:pPr>
          </w:p>
          <w:p w14:paraId="5233F693" w14:textId="77777777" w:rsidR="005E0B42" w:rsidRPr="003065B4" w:rsidRDefault="005E0B42" w:rsidP="008E23A3">
            <w:pPr>
              <w:spacing w:before="240" w:after="0"/>
              <w:rPr>
                <w:b/>
                <w:bCs/>
                <w:i/>
                <w:iCs/>
                <w:sz w:val="18"/>
                <w:szCs w:val="18"/>
                <w:u w:val="single"/>
              </w:rPr>
            </w:pPr>
            <w:r w:rsidRPr="003065B4">
              <w:rPr>
                <w:b/>
                <w:bCs/>
                <w:i/>
                <w:iCs/>
                <w:sz w:val="18"/>
                <w:szCs w:val="18"/>
                <w:u w:val="single"/>
              </w:rPr>
              <w:t>Teachers:</w:t>
            </w:r>
          </w:p>
          <w:p w14:paraId="2E8753D9" w14:textId="77777777" w:rsidR="005E0B42" w:rsidRPr="003065B4" w:rsidRDefault="005E0B42" w:rsidP="008E23A3">
            <w:pPr>
              <w:spacing w:after="0"/>
              <w:rPr>
                <w:sz w:val="18"/>
                <w:szCs w:val="18"/>
              </w:rPr>
            </w:pPr>
            <w:r w:rsidRPr="003065B4">
              <w:rPr>
                <w:sz w:val="18"/>
                <w:szCs w:val="18"/>
              </w:rPr>
              <w:t>Made for the busy teacher (AKA every teacher) with unlimited access to Writing content, Games &amp; teacher Assessment (Australian Curriculum)</w:t>
            </w:r>
          </w:p>
          <w:p w14:paraId="18A88A05" w14:textId="77777777" w:rsidR="005E0B42" w:rsidRPr="003065B4" w:rsidRDefault="005E0B42" w:rsidP="00817825">
            <w:pPr>
              <w:pStyle w:val="ListParagraph"/>
              <w:numPr>
                <w:ilvl w:val="0"/>
                <w:numId w:val="43"/>
              </w:numPr>
              <w:spacing w:before="240" w:after="0" w:line="276" w:lineRule="auto"/>
              <w:rPr>
                <w:sz w:val="18"/>
                <w:szCs w:val="18"/>
              </w:rPr>
            </w:pPr>
            <w:r w:rsidRPr="003065B4">
              <w:rPr>
                <w:sz w:val="18"/>
                <w:szCs w:val="18"/>
              </w:rPr>
              <w:t>Writing Genres, Planners and instructional Videos</w:t>
            </w:r>
          </w:p>
          <w:p w14:paraId="14C3A1A9" w14:textId="77777777" w:rsidR="005E0B42" w:rsidRPr="003065B4" w:rsidRDefault="005E0B42" w:rsidP="00817825">
            <w:pPr>
              <w:pStyle w:val="ListParagraph"/>
              <w:numPr>
                <w:ilvl w:val="0"/>
                <w:numId w:val="43"/>
              </w:numPr>
              <w:spacing w:before="240" w:after="0" w:line="276" w:lineRule="auto"/>
              <w:rPr>
                <w:sz w:val="18"/>
                <w:szCs w:val="18"/>
              </w:rPr>
            </w:pPr>
            <w:r w:rsidRPr="003065B4">
              <w:rPr>
                <w:sz w:val="18"/>
                <w:szCs w:val="18"/>
              </w:rPr>
              <w:t>All Writing Games</w:t>
            </w:r>
          </w:p>
          <w:p w14:paraId="301D7A95" w14:textId="77777777" w:rsidR="005E0B42" w:rsidRPr="003065B4" w:rsidRDefault="005E0B42" w:rsidP="00817825">
            <w:pPr>
              <w:pStyle w:val="ListParagraph"/>
              <w:numPr>
                <w:ilvl w:val="0"/>
                <w:numId w:val="43"/>
              </w:numPr>
              <w:spacing w:before="240" w:after="0" w:line="276" w:lineRule="auto"/>
              <w:rPr>
                <w:sz w:val="18"/>
                <w:szCs w:val="18"/>
              </w:rPr>
            </w:pPr>
            <w:r w:rsidRPr="003065B4">
              <w:rPr>
                <w:sz w:val="18"/>
                <w:szCs w:val="18"/>
              </w:rPr>
              <w:t>Unlimited amount of Writing creation</w:t>
            </w:r>
          </w:p>
          <w:p w14:paraId="75F463B8" w14:textId="77777777" w:rsidR="005E0B42" w:rsidRPr="003065B4" w:rsidRDefault="005E0B42" w:rsidP="00817825">
            <w:pPr>
              <w:pStyle w:val="ListParagraph"/>
              <w:numPr>
                <w:ilvl w:val="0"/>
                <w:numId w:val="43"/>
              </w:numPr>
              <w:spacing w:before="240" w:after="0" w:line="276" w:lineRule="auto"/>
              <w:rPr>
                <w:sz w:val="18"/>
                <w:szCs w:val="18"/>
              </w:rPr>
            </w:pPr>
            <w:r w:rsidRPr="003065B4">
              <w:rPr>
                <w:sz w:val="18"/>
                <w:szCs w:val="18"/>
              </w:rPr>
              <w:t>Unlimited Portfolio space</w:t>
            </w:r>
          </w:p>
          <w:p w14:paraId="3BA26F86" w14:textId="77777777" w:rsidR="005E0B42" w:rsidRPr="005E0B42" w:rsidRDefault="005E0B42" w:rsidP="00817825">
            <w:pPr>
              <w:pStyle w:val="ListParagraph"/>
              <w:numPr>
                <w:ilvl w:val="0"/>
                <w:numId w:val="43"/>
              </w:numPr>
              <w:spacing w:before="240" w:after="0" w:line="276" w:lineRule="auto"/>
              <w:rPr>
                <w:sz w:val="18"/>
                <w:szCs w:val="18"/>
              </w:rPr>
            </w:pPr>
            <w:r w:rsidRPr="005E0B42">
              <w:rPr>
                <w:sz w:val="18"/>
                <w:szCs w:val="18"/>
              </w:rPr>
              <w:t>Create up to 70 Free student accounts*</w:t>
            </w:r>
          </w:p>
          <w:p w14:paraId="619D2DE3" w14:textId="77777777" w:rsidR="005E0B42" w:rsidRPr="005E0B42" w:rsidRDefault="005E0B42" w:rsidP="00817825">
            <w:pPr>
              <w:pStyle w:val="ListParagraph"/>
              <w:numPr>
                <w:ilvl w:val="0"/>
                <w:numId w:val="43"/>
              </w:numPr>
              <w:spacing w:before="240" w:after="0" w:line="276" w:lineRule="auto"/>
              <w:rPr>
                <w:sz w:val="18"/>
                <w:szCs w:val="18"/>
              </w:rPr>
            </w:pPr>
            <w:r w:rsidRPr="005E0B42">
              <w:rPr>
                <w:sz w:val="18"/>
                <w:szCs w:val="18"/>
              </w:rPr>
              <w:t>Create any volume of Unlimited student accounts</w:t>
            </w:r>
          </w:p>
          <w:p w14:paraId="65F63EDF" w14:textId="77777777" w:rsidR="005E0B42" w:rsidRPr="003065B4" w:rsidRDefault="005E0B42" w:rsidP="00817825">
            <w:pPr>
              <w:pStyle w:val="ListParagraph"/>
              <w:numPr>
                <w:ilvl w:val="0"/>
                <w:numId w:val="43"/>
              </w:numPr>
              <w:spacing w:before="240" w:after="0" w:line="276" w:lineRule="auto"/>
              <w:rPr>
                <w:sz w:val="18"/>
                <w:szCs w:val="18"/>
              </w:rPr>
            </w:pPr>
            <w:r w:rsidRPr="003065B4">
              <w:rPr>
                <w:sz w:val="18"/>
                <w:szCs w:val="18"/>
              </w:rPr>
              <w:t>View all students Writing and Planners</w:t>
            </w:r>
          </w:p>
          <w:p w14:paraId="32D6CFF2" w14:textId="77777777" w:rsidR="005E0B42" w:rsidRPr="003065B4" w:rsidRDefault="005E0B42" w:rsidP="00817825">
            <w:pPr>
              <w:pStyle w:val="ListParagraph"/>
              <w:numPr>
                <w:ilvl w:val="0"/>
                <w:numId w:val="43"/>
              </w:numPr>
              <w:spacing w:before="240" w:after="0" w:line="276" w:lineRule="auto"/>
              <w:rPr>
                <w:sz w:val="18"/>
                <w:szCs w:val="18"/>
              </w:rPr>
            </w:pPr>
            <w:r w:rsidRPr="003065B4">
              <w:rPr>
                <w:sz w:val="18"/>
                <w:szCs w:val="18"/>
              </w:rPr>
              <w:t>Manage classes and student Portfolio’s</w:t>
            </w:r>
          </w:p>
          <w:p w14:paraId="75F45612" w14:textId="77777777" w:rsidR="005E0B42" w:rsidRPr="003065B4" w:rsidRDefault="005E0B42" w:rsidP="00817825">
            <w:pPr>
              <w:pStyle w:val="ListParagraph"/>
              <w:numPr>
                <w:ilvl w:val="0"/>
                <w:numId w:val="43"/>
              </w:numPr>
              <w:spacing w:before="240" w:after="0" w:line="276" w:lineRule="auto"/>
              <w:rPr>
                <w:sz w:val="18"/>
                <w:szCs w:val="18"/>
              </w:rPr>
            </w:pPr>
            <w:r w:rsidRPr="003065B4">
              <w:rPr>
                <w:sz w:val="18"/>
                <w:szCs w:val="18"/>
              </w:rPr>
              <w:t xml:space="preserve">Assessment of student Writing against curriculum standards (Australian) </w:t>
            </w:r>
          </w:p>
          <w:p w14:paraId="3996E49B" w14:textId="77777777" w:rsidR="005E0B42" w:rsidRPr="003065B4" w:rsidRDefault="005E0B42" w:rsidP="008E23A3">
            <w:pPr>
              <w:spacing w:before="240" w:after="0"/>
              <w:rPr>
                <w:sz w:val="18"/>
                <w:szCs w:val="18"/>
              </w:rPr>
            </w:pPr>
          </w:p>
          <w:p w14:paraId="6CCCCFB8" w14:textId="77777777" w:rsidR="005E0B42" w:rsidRPr="003065B4" w:rsidRDefault="005E0B42" w:rsidP="008E23A3">
            <w:pPr>
              <w:spacing w:before="240" w:after="0"/>
              <w:rPr>
                <w:sz w:val="18"/>
                <w:szCs w:val="18"/>
              </w:rPr>
            </w:pPr>
          </w:p>
          <w:p w14:paraId="0849B5A4" w14:textId="77777777" w:rsidR="005E0B42" w:rsidRPr="003065B4" w:rsidRDefault="005E0B42" w:rsidP="008E23A3">
            <w:pPr>
              <w:spacing w:before="240" w:after="0"/>
              <w:rPr>
                <w:sz w:val="18"/>
                <w:szCs w:val="18"/>
              </w:rPr>
            </w:pPr>
          </w:p>
          <w:p w14:paraId="0ECA085B" w14:textId="0DB5E6EB" w:rsidR="005E0B42" w:rsidRDefault="005E0B42" w:rsidP="008E23A3">
            <w:pPr>
              <w:spacing w:before="240" w:after="0"/>
              <w:rPr>
                <w:sz w:val="18"/>
                <w:szCs w:val="18"/>
              </w:rPr>
            </w:pPr>
          </w:p>
          <w:p w14:paraId="16688417" w14:textId="77777777" w:rsidR="00167DED" w:rsidRPr="003065B4" w:rsidRDefault="00167DED" w:rsidP="008E23A3">
            <w:pPr>
              <w:spacing w:before="240" w:after="0"/>
              <w:rPr>
                <w:sz w:val="18"/>
                <w:szCs w:val="18"/>
              </w:rPr>
            </w:pPr>
          </w:p>
          <w:p w14:paraId="4F2594C2" w14:textId="77777777" w:rsidR="005E0B42" w:rsidRPr="003065B4" w:rsidRDefault="005E0B42" w:rsidP="008E23A3">
            <w:pPr>
              <w:spacing w:before="240" w:after="0"/>
              <w:jc w:val="center"/>
              <w:rPr>
                <w:sz w:val="18"/>
                <w:szCs w:val="18"/>
              </w:rPr>
            </w:pPr>
            <w:r w:rsidRPr="003065B4">
              <w:rPr>
                <w:sz w:val="18"/>
                <w:szCs w:val="18"/>
              </w:rPr>
              <w:t>Get Unlimited Now</w:t>
            </w:r>
          </w:p>
          <w:p w14:paraId="6FC8C179" w14:textId="77777777" w:rsidR="005E0B42" w:rsidRPr="003065B4" w:rsidRDefault="005E0B42" w:rsidP="008E23A3">
            <w:pPr>
              <w:spacing w:before="240" w:after="0"/>
              <w:jc w:val="center"/>
              <w:rPr>
                <w:sz w:val="18"/>
                <w:szCs w:val="18"/>
              </w:rPr>
            </w:pPr>
            <w:r w:rsidRPr="003065B4">
              <w:rPr>
                <w:sz w:val="18"/>
                <w:szCs w:val="18"/>
                <w:u w:val="single"/>
              </w:rPr>
              <w:t>See plan details</w:t>
            </w:r>
          </w:p>
        </w:tc>
        <w:tc>
          <w:tcPr>
            <w:tcW w:w="3969"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3B3277C" w14:textId="77777777" w:rsidR="005E0B42" w:rsidRPr="003065B4" w:rsidRDefault="005E0B42" w:rsidP="008E23A3">
            <w:pPr>
              <w:spacing w:after="0" w:line="240" w:lineRule="auto"/>
              <w:rPr>
                <w:b/>
                <w:bCs/>
                <w:i/>
                <w:iCs/>
                <w:sz w:val="18"/>
                <w:szCs w:val="18"/>
                <w:u w:val="single"/>
              </w:rPr>
            </w:pPr>
            <w:r w:rsidRPr="003065B4">
              <w:rPr>
                <w:b/>
                <w:bCs/>
                <w:i/>
                <w:iCs/>
                <w:sz w:val="18"/>
                <w:szCs w:val="18"/>
                <w:u w:val="single"/>
              </w:rPr>
              <w:t>Students:</w:t>
            </w:r>
          </w:p>
          <w:p w14:paraId="0AFE8283" w14:textId="77777777" w:rsidR="005E0B42" w:rsidRPr="003065B4" w:rsidRDefault="005E0B42" w:rsidP="008E23A3">
            <w:pPr>
              <w:spacing w:after="0"/>
              <w:rPr>
                <w:sz w:val="18"/>
                <w:szCs w:val="18"/>
              </w:rPr>
            </w:pPr>
            <w:r w:rsidRPr="003065B4">
              <w:rPr>
                <w:sz w:val="18"/>
                <w:szCs w:val="18"/>
              </w:rPr>
              <w:t>Made for the dynamic writer with limitless access to Writing content, Games and exclusive premium content</w:t>
            </w:r>
          </w:p>
          <w:p w14:paraId="60E1937C" w14:textId="77777777" w:rsidR="005E0B42" w:rsidRPr="003065B4" w:rsidRDefault="005E0B42" w:rsidP="00817825">
            <w:pPr>
              <w:pStyle w:val="ListParagraph"/>
              <w:numPr>
                <w:ilvl w:val="0"/>
                <w:numId w:val="43"/>
              </w:numPr>
              <w:spacing w:before="240" w:after="0" w:line="276" w:lineRule="auto"/>
              <w:rPr>
                <w:sz w:val="18"/>
                <w:szCs w:val="18"/>
              </w:rPr>
            </w:pPr>
            <w:r w:rsidRPr="003065B4">
              <w:rPr>
                <w:sz w:val="18"/>
                <w:szCs w:val="18"/>
              </w:rPr>
              <w:t>Writing Genres, Planners and instructional Videos</w:t>
            </w:r>
          </w:p>
          <w:p w14:paraId="48E3E938" w14:textId="77777777" w:rsidR="005E0B42" w:rsidRPr="003065B4" w:rsidRDefault="005E0B42" w:rsidP="00817825">
            <w:pPr>
              <w:pStyle w:val="ListParagraph"/>
              <w:numPr>
                <w:ilvl w:val="0"/>
                <w:numId w:val="43"/>
              </w:numPr>
              <w:spacing w:before="240" w:after="0" w:line="276" w:lineRule="auto"/>
              <w:rPr>
                <w:sz w:val="18"/>
                <w:szCs w:val="18"/>
              </w:rPr>
            </w:pPr>
            <w:r w:rsidRPr="003065B4">
              <w:rPr>
                <w:sz w:val="18"/>
                <w:szCs w:val="18"/>
              </w:rPr>
              <w:t>All Writing Games</w:t>
            </w:r>
          </w:p>
          <w:p w14:paraId="6A76D5C5" w14:textId="77777777" w:rsidR="005E0B42" w:rsidRPr="003065B4" w:rsidRDefault="005E0B42" w:rsidP="00817825">
            <w:pPr>
              <w:pStyle w:val="ListParagraph"/>
              <w:numPr>
                <w:ilvl w:val="0"/>
                <w:numId w:val="43"/>
              </w:numPr>
              <w:spacing w:before="240" w:after="0" w:line="276" w:lineRule="auto"/>
              <w:rPr>
                <w:sz w:val="18"/>
                <w:szCs w:val="18"/>
              </w:rPr>
            </w:pPr>
            <w:r w:rsidRPr="003065B4">
              <w:rPr>
                <w:sz w:val="18"/>
                <w:szCs w:val="18"/>
              </w:rPr>
              <w:t>Unlimited amount of Writing creation</w:t>
            </w:r>
          </w:p>
          <w:p w14:paraId="6BF3CAE5" w14:textId="77777777" w:rsidR="005E0B42" w:rsidRPr="003065B4" w:rsidRDefault="005E0B42" w:rsidP="00817825">
            <w:pPr>
              <w:pStyle w:val="ListParagraph"/>
              <w:numPr>
                <w:ilvl w:val="0"/>
                <w:numId w:val="43"/>
              </w:numPr>
              <w:spacing w:before="240" w:after="0" w:line="276" w:lineRule="auto"/>
              <w:rPr>
                <w:sz w:val="18"/>
                <w:szCs w:val="18"/>
              </w:rPr>
            </w:pPr>
            <w:r w:rsidRPr="003065B4">
              <w:rPr>
                <w:sz w:val="18"/>
                <w:szCs w:val="18"/>
              </w:rPr>
              <w:t>Unlimited Portfolio space</w:t>
            </w:r>
          </w:p>
          <w:p w14:paraId="02BB955A" w14:textId="77777777" w:rsidR="005E0B42" w:rsidRPr="003065B4" w:rsidRDefault="005E0B42" w:rsidP="00817825">
            <w:pPr>
              <w:pStyle w:val="ListParagraph"/>
              <w:numPr>
                <w:ilvl w:val="0"/>
                <w:numId w:val="43"/>
              </w:numPr>
              <w:spacing w:before="240" w:after="0" w:line="276" w:lineRule="auto"/>
              <w:rPr>
                <w:sz w:val="18"/>
                <w:szCs w:val="18"/>
              </w:rPr>
            </w:pPr>
            <w:r w:rsidRPr="003065B4">
              <w:rPr>
                <w:sz w:val="18"/>
                <w:szCs w:val="18"/>
              </w:rPr>
              <w:t>Writestyler Writing &amp; Grammar Worksheets for all Writing Genres</w:t>
            </w:r>
          </w:p>
          <w:p w14:paraId="715D4F5F" w14:textId="77777777" w:rsidR="005E0B42" w:rsidRPr="003065B4" w:rsidRDefault="005E0B42" w:rsidP="00817825">
            <w:pPr>
              <w:pStyle w:val="ListParagraph"/>
              <w:numPr>
                <w:ilvl w:val="0"/>
                <w:numId w:val="43"/>
              </w:numPr>
              <w:spacing w:before="240" w:after="0" w:line="276" w:lineRule="auto"/>
              <w:rPr>
                <w:sz w:val="18"/>
                <w:szCs w:val="18"/>
              </w:rPr>
            </w:pPr>
            <w:r w:rsidRPr="003065B4">
              <w:rPr>
                <w:sz w:val="18"/>
                <w:szCs w:val="18"/>
              </w:rPr>
              <w:t>Writestyler Graphic Novels for all Writing Genres</w:t>
            </w:r>
          </w:p>
          <w:p w14:paraId="23BAD9C4" w14:textId="77777777" w:rsidR="005E0B42" w:rsidRPr="003065B4" w:rsidRDefault="005E0B42" w:rsidP="00817825">
            <w:pPr>
              <w:pStyle w:val="ListParagraph"/>
              <w:numPr>
                <w:ilvl w:val="0"/>
                <w:numId w:val="43"/>
              </w:numPr>
              <w:spacing w:before="240" w:after="0" w:line="276" w:lineRule="auto"/>
              <w:rPr>
                <w:sz w:val="18"/>
                <w:szCs w:val="18"/>
              </w:rPr>
            </w:pPr>
            <w:r w:rsidRPr="003065B4">
              <w:rPr>
                <w:sz w:val="18"/>
                <w:szCs w:val="18"/>
              </w:rPr>
              <w:t>Download Writing Planners</w:t>
            </w:r>
          </w:p>
          <w:p w14:paraId="5240EE1F" w14:textId="77777777" w:rsidR="005E0B42" w:rsidRPr="003065B4" w:rsidRDefault="005E0B42" w:rsidP="00817825">
            <w:pPr>
              <w:pStyle w:val="ListParagraph"/>
              <w:numPr>
                <w:ilvl w:val="0"/>
                <w:numId w:val="43"/>
              </w:numPr>
              <w:spacing w:before="240" w:after="0" w:line="276" w:lineRule="auto"/>
              <w:rPr>
                <w:sz w:val="18"/>
                <w:szCs w:val="18"/>
              </w:rPr>
            </w:pPr>
            <w:r w:rsidRPr="003065B4">
              <w:rPr>
                <w:sz w:val="18"/>
                <w:szCs w:val="18"/>
              </w:rPr>
              <w:t>Download Writestyler ‘Hall of Fame’ Writing examples</w:t>
            </w:r>
          </w:p>
          <w:p w14:paraId="224F7D17" w14:textId="77777777" w:rsidR="005E0B42" w:rsidRPr="003065B4" w:rsidRDefault="005E0B42" w:rsidP="008E23A3">
            <w:pPr>
              <w:spacing w:after="0"/>
              <w:rPr>
                <w:b/>
                <w:bCs/>
                <w:i/>
                <w:iCs/>
                <w:sz w:val="18"/>
                <w:szCs w:val="18"/>
                <w:u w:val="single"/>
              </w:rPr>
            </w:pPr>
            <w:r w:rsidRPr="003065B4">
              <w:rPr>
                <w:b/>
                <w:bCs/>
                <w:i/>
                <w:iCs/>
                <w:sz w:val="18"/>
                <w:szCs w:val="18"/>
                <w:u w:val="single"/>
              </w:rPr>
              <w:t>Teachers:</w:t>
            </w:r>
          </w:p>
          <w:p w14:paraId="5E7EA36F" w14:textId="77777777" w:rsidR="005E0B42" w:rsidRPr="003065B4" w:rsidRDefault="005E0B42" w:rsidP="008E23A3">
            <w:pPr>
              <w:spacing w:after="0"/>
              <w:rPr>
                <w:sz w:val="18"/>
                <w:szCs w:val="18"/>
              </w:rPr>
            </w:pPr>
            <w:r w:rsidRPr="003065B4">
              <w:rPr>
                <w:sz w:val="18"/>
                <w:szCs w:val="18"/>
              </w:rPr>
              <w:t>Made for the teacher who wants access to everything we offer. Writing content, Games, teacher Assessment (Australian Curriculum) as well as access to exclusive premium content</w:t>
            </w:r>
          </w:p>
          <w:p w14:paraId="3B50CF7D" w14:textId="77777777" w:rsidR="005E0B42" w:rsidRPr="003065B4" w:rsidRDefault="005E0B42" w:rsidP="00817825">
            <w:pPr>
              <w:pStyle w:val="ListParagraph"/>
              <w:numPr>
                <w:ilvl w:val="0"/>
                <w:numId w:val="43"/>
              </w:numPr>
              <w:spacing w:before="240" w:after="0" w:line="276" w:lineRule="auto"/>
              <w:rPr>
                <w:sz w:val="18"/>
                <w:szCs w:val="18"/>
              </w:rPr>
            </w:pPr>
            <w:r w:rsidRPr="003065B4">
              <w:rPr>
                <w:sz w:val="18"/>
                <w:szCs w:val="18"/>
              </w:rPr>
              <w:t>Writing Genres, Planners and instructional Videos</w:t>
            </w:r>
          </w:p>
          <w:p w14:paraId="2634B30C" w14:textId="77777777" w:rsidR="005E0B42" w:rsidRPr="003065B4" w:rsidRDefault="005E0B42" w:rsidP="00817825">
            <w:pPr>
              <w:pStyle w:val="ListParagraph"/>
              <w:numPr>
                <w:ilvl w:val="0"/>
                <w:numId w:val="43"/>
              </w:numPr>
              <w:spacing w:before="240" w:after="0" w:line="276" w:lineRule="auto"/>
              <w:rPr>
                <w:sz w:val="18"/>
                <w:szCs w:val="18"/>
              </w:rPr>
            </w:pPr>
            <w:r w:rsidRPr="003065B4">
              <w:rPr>
                <w:sz w:val="18"/>
                <w:szCs w:val="18"/>
              </w:rPr>
              <w:t>All Writing Games</w:t>
            </w:r>
          </w:p>
          <w:p w14:paraId="4EC59585" w14:textId="77777777" w:rsidR="005E0B42" w:rsidRPr="003065B4" w:rsidRDefault="005E0B42" w:rsidP="00817825">
            <w:pPr>
              <w:pStyle w:val="ListParagraph"/>
              <w:numPr>
                <w:ilvl w:val="0"/>
                <w:numId w:val="43"/>
              </w:numPr>
              <w:spacing w:before="240" w:after="0" w:line="276" w:lineRule="auto"/>
              <w:rPr>
                <w:sz w:val="18"/>
                <w:szCs w:val="18"/>
              </w:rPr>
            </w:pPr>
            <w:r w:rsidRPr="003065B4">
              <w:rPr>
                <w:sz w:val="18"/>
                <w:szCs w:val="18"/>
              </w:rPr>
              <w:t>Unlimited amount of Writing creation</w:t>
            </w:r>
          </w:p>
          <w:p w14:paraId="0D05F812" w14:textId="77777777" w:rsidR="005E0B42" w:rsidRPr="003065B4" w:rsidRDefault="005E0B42" w:rsidP="00817825">
            <w:pPr>
              <w:pStyle w:val="ListParagraph"/>
              <w:numPr>
                <w:ilvl w:val="0"/>
                <w:numId w:val="43"/>
              </w:numPr>
              <w:spacing w:before="240" w:after="0" w:line="276" w:lineRule="auto"/>
              <w:rPr>
                <w:sz w:val="18"/>
                <w:szCs w:val="18"/>
              </w:rPr>
            </w:pPr>
            <w:r w:rsidRPr="003065B4">
              <w:rPr>
                <w:sz w:val="18"/>
                <w:szCs w:val="18"/>
              </w:rPr>
              <w:t>Unlimited Portfolio space</w:t>
            </w:r>
          </w:p>
          <w:p w14:paraId="390A7B78" w14:textId="77777777" w:rsidR="005E0B42" w:rsidRPr="003065B4" w:rsidRDefault="005E0B42" w:rsidP="00817825">
            <w:pPr>
              <w:pStyle w:val="ListParagraph"/>
              <w:numPr>
                <w:ilvl w:val="0"/>
                <w:numId w:val="43"/>
              </w:numPr>
              <w:spacing w:before="240" w:after="0" w:line="276" w:lineRule="auto"/>
              <w:rPr>
                <w:sz w:val="18"/>
                <w:szCs w:val="18"/>
              </w:rPr>
            </w:pPr>
            <w:r w:rsidRPr="003065B4">
              <w:rPr>
                <w:sz w:val="18"/>
                <w:szCs w:val="18"/>
              </w:rPr>
              <w:t xml:space="preserve">Writestyler Writing &amp; Grammar Worksheets for all Writing Genres </w:t>
            </w:r>
          </w:p>
          <w:p w14:paraId="622F7585" w14:textId="77777777" w:rsidR="005E0B42" w:rsidRPr="003065B4" w:rsidRDefault="005E0B42" w:rsidP="00817825">
            <w:pPr>
              <w:pStyle w:val="ListParagraph"/>
              <w:numPr>
                <w:ilvl w:val="0"/>
                <w:numId w:val="43"/>
              </w:numPr>
              <w:spacing w:before="240" w:after="0" w:line="276" w:lineRule="auto"/>
              <w:rPr>
                <w:sz w:val="18"/>
                <w:szCs w:val="18"/>
              </w:rPr>
            </w:pPr>
            <w:r w:rsidRPr="003065B4">
              <w:rPr>
                <w:sz w:val="18"/>
                <w:szCs w:val="18"/>
              </w:rPr>
              <w:t>Writestyler Graphic Novels for all Writing Genres</w:t>
            </w:r>
          </w:p>
          <w:p w14:paraId="51BC61BB" w14:textId="77777777" w:rsidR="005E0B42" w:rsidRPr="003065B4" w:rsidRDefault="005E0B42" w:rsidP="00817825">
            <w:pPr>
              <w:pStyle w:val="ListParagraph"/>
              <w:numPr>
                <w:ilvl w:val="0"/>
                <w:numId w:val="43"/>
              </w:numPr>
              <w:spacing w:before="240" w:after="0" w:line="276" w:lineRule="auto"/>
              <w:rPr>
                <w:sz w:val="18"/>
                <w:szCs w:val="18"/>
              </w:rPr>
            </w:pPr>
            <w:r w:rsidRPr="003065B4">
              <w:rPr>
                <w:sz w:val="18"/>
                <w:szCs w:val="18"/>
              </w:rPr>
              <w:t>Download Writing Planners</w:t>
            </w:r>
          </w:p>
          <w:p w14:paraId="42FE2AC9" w14:textId="77777777" w:rsidR="005E0B42" w:rsidRPr="003065B4" w:rsidRDefault="005E0B42" w:rsidP="00817825">
            <w:pPr>
              <w:pStyle w:val="ListParagraph"/>
              <w:numPr>
                <w:ilvl w:val="0"/>
                <w:numId w:val="43"/>
              </w:numPr>
              <w:spacing w:before="240" w:after="0" w:line="276" w:lineRule="auto"/>
              <w:rPr>
                <w:sz w:val="18"/>
                <w:szCs w:val="18"/>
              </w:rPr>
            </w:pPr>
            <w:r w:rsidRPr="003065B4">
              <w:rPr>
                <w:sz w:val="18"/>
                <w:szCs w:val="18"/>
              </w:rPr>
              <w:t>Download Writestyler ‘Hall of Fame’ Writing examples</w:t>
            </w:r>
          </w:p>
          <w:p w14:paraId="2BBC316B" w14:textId="77777777" w:rsidR="005E0B42" w:rsidRPr="003065B4" w:rsidRDefault="005E0B42" w:rsidP="00817825">
            <w:pPr>
              <w:pStyle w:val="ListParagraph"/>
              <w:numPr>
                <w:ilvl w:val="0"/>
                <w:numId w:val="43"/>
              </w:numPr>
              <w:spacing w:before="240" w:after="0" w:line="276" w:lineRule="auto"/>
              <w:rPr>
                <w:sz w:val="18"/>
                <w:szCs w:val="18"/>
              </w:rPr>
            </w:pPr>
            <w:r w:rsidRPr="003065B4">
              <w:rPr>
                <w:sz w:val="18"/>
                <w:szCs w:val="18"/>
              </w:rPr>
              <w:t>Create up to 100 Free student accounts*</w:t>
            </w:r>
          </w:p>
          <w:p w14:paraId="6DC0ABE3" w14:textId="77777777" w:rsidR="005E0B42" w:rsidRPr="005E0B42" w:rsidRDefault="005E0B42" w:rsidP="00817825">
            <w:pPr>
              <w:pStyle w:val="ListParagraph"/>
              <w:numPr>
                <w:ilvl w:val="0"/>
                <w:numId w:val="43"/>
              </w:numPr>
              <w:spacing w:before="240" w:after="0" w:line="276" w:lineRule="auto"/>
              <w:rPr>
                <w:sz w:val="18"/>
                <w:szCs w:val="18"/>
              </w:rPr>
            </w:pPr>
            <w:r w:rsidRPr="005E0B42">
              <w:rPr>
                <w:sz w:val="18"/>
                <w:szCs w:val="18"/>
              </w:rPr>
              <w:t>Create any volume of Premium student accounts</w:t>
            </w:r>
          </w:p>
          <w:p w14:paraId="138F1163" w14:textId="77777777" w:rsidR="005E0B42" w:rsidRPr="003065B4" w:rsidRDefault="005E0B42" w:rsidP="00817825">
            <w:pPr>
              <w:pStyle w:val="ListParagraph"/>
              <w:numPr>
                <w:ilvl w:val="0"/>
                <w:numId w:val="43"/>
              </w:numPr>
              <w:spacing w:before="240" w:after="0" w:line="276" w:lineRule="auto"/>
              <w:rPr>
                <w:sz w:val="18"/>
                <w:szCs w:val="18"/>
              </w:rPr>
            </w:pPr>
            <w:r w:rsidRPr="003065B4">
              <w:rPr>
                <w:sz w:val="18"/>
                <w:szCs w:val="18"/>
              </w:rPr>
              <w:t>View all students Writing and Planners</w:t>
            </w:r>
          </w:p>
          <w:p w14:paraId="729AC86C" w14:textId="77777777" w:rsidR="005E0B42" w:rsidRPr="003065B4" w:rsidRDefault="005E0B42" w:rsidP="00817825">
            <w:pPr>
              <w:pStyle w:val="ListParagraph"/>
              <w:numPr>
                <w:ilvl w:val="0"/>
                <w:numId w:val="43"/>
              </w:numPr>
              <w:spacing w:before="240" w:after="0" w:line="276" w:lineRule="auto"/>
              <w:rPr>
                <w:sz w:val="18"/>
                <w:szCs w:val="18"/>
              </w:rPr>
            </w:pPr>
            <w:r w:rsidRPr="003065B4">
              <w:rPr>
                <w:sz w:val="18"/>
                <w:szCs w:val="18"/>
              </w:rPr>
              <w:t>Manage classes and student Portfolio’s</w:t>
            </w:r>
          </w:p>
          <w:p w14:paraId="2201744B" w14:textId="7F619216" w:rsidR="005E0B42" w:rsidRPr="005E0B42" w:rsidRDefault="005E0B42" w:rsidP="00817825">
            <w:pPr>
              <w:pStyle w:val="ListParagraph"/>
              <w:numPr>
                <w:ilvl w:val="0"/>
                <w:numId w:val="43"/>
              </w:numPr>
              <w:spacing w:before="240" w:after="0" w:line="276" w:lineRule="auto"/>
              <w:rPr>
                <w:sz w:val="18"/>
                <w:szCs w:val="18"/>
              </w:rPr>
            </w:pPr>
            <w:r w:rsidRPr="003065B4">
              <w:rPr>
                <w:sz w:val="18"/>
                <w:szCs w:val="18"/>
              </w:rPr>
              <w:t xml:space="preserve">Assessment of student Writing against curriculum standards (Australian) </w:t>
            </w:r>
          </w:p>
          <w:p w14:paraId="2CD73192" w14:textId="77777777" w:rsidR="005E0B42" w:rsidRPr="003065B4" w:rsidRDefault="005E0B42" w:rsidP="008E23A3">
            <w:pPr>
              <w:spacing w:before="240" w:after="0"/>
              <w:jc w:val="center"/>
              <w:rPr>
                <w:sz w:val="18"/>
                <w:szCs w:val="18"/>
              </w:rPr>
            </w:pPr>
            <w:r w:rsidRPr="003065B4">
              <w:rPr>
                <w:sz w:val="18"/>
                <w:szCs w:val="18"/>
              </w:rPr>
              <w:t>Get Premium Now</w:t>
            </w:r>
          </w:p>
          <w:p w14:paraId="56957D16" w14:textId="77777777" w:rsidR="005E0B42" w:rsidRPr="003065B4" w:rsidRDefault="005E0B42" w:rsidP="008E23A3">
            <w:pPr>
              <w:spacing w:before="240" w:after="0"/>
              <w:jc w:val="center"/>
              <w:rPr>
                <w:sz w:val="18"/>
                <w:szCs w:val="18"/>
              </w:rPr>
            </w:pPr>
            <w:r w:rsidRPr="003065B4">
              <w:rPr>
                <w:sz w:val="18"/>
                <w:szCs w:val="18"/>
                <w:u w:val="single"/>
              </w:rPr>
              <w:t>See plan details</w:t>
            </w:r>
          </w:p>
        </w:tc>
      </w:tr>
    </w:tbl>
    <w:p w14:paraId="01C72539" w14:textId="77777777" w:rsidR="008E23A3" w:rsidRDefault="008E23A3" w:rsidP="008876F7">
      <w:pPr>
        <w:spacing w:before="240"/>
        <w:rPr>
          <w:b/>
          <w:sz w:val="20"/>
          <w:szCs w:val="20"/>
        </w:rPr>
      </w:pPr>
    </w:p>
    <w:p w14:paraId="40113CF4" w14:textId="73E70C13" w:rsidR="008876F7" w:rsidRPr="0007773F" w:rsidRDefault="008876F7" w:rsidP="0007773F">
      <w:pPr>
        <w:pStyle w:val="Heading3"/>
      </w:pPr>
      <w:bookmarkStart w:id="38" w:name="_Toc75364187"/>
      <w:commentRangeStart w:id="39"/>
      <w:commentRangeStart w:id="40"/>
      <w:r>
        <w:t>School Admin Account level discounts  - Bulk Order Discount</w:t>
      </w:r>
      <w:bookmarkEnd w:id="38"/>
      <w:commentRangeEnd w:id="39"/>
      <w:r w:rsidR="007B7B27">
        <w:rPr>
          <w:rStyle w:val="CommentReference"/>
          <w:rFonts w:eastAsiaTheme="minorHAnsi" w:cstheme="minorBidi"/>
          <w:b w:val="0"/>
        </w:rPr>
        <w:commentReference w:id="39"/>
      </w:r>
      <w:commentRangeEnd w:id="40"/>
      <w:r w:rsidR="00C73137">
        <w:rPr>
          <w:rStyle w:val="CommentReference"/>
          <w:rFonts w:eastAsiaTheme="minorHAnsi" w:cstheme="minorBidi"/>
          <w:b w:val="0"/>
        </w:rPr>
        <w:commentReference w:id="40"/>
      </w:r>
      <w:r>
        <w:t xml:space="preserve"> </w:t>
      </w:r>
    </w:p>
    <w:tbl>
      <w:tblPr>
        <w:tblStyle w:val="TableGrid"/>
        <w:tblW w:w="0" w:type="auto"/>
        <w:tblLook w:val="04A0" w:firstRow="1" w:lastRow="0" w:firstColumn="1" w:lastColumn="0" w:noHBand="0" w:noVBand="1"/>
      </w:tblPr>
      <w:tblGrid>
        <w:gridCol w:w="2689"/>
        <w:gridCol w:w="1842"/>
        <w:gridCol w:w="3261"/>
      </w:tblGrid>
      <w:tr w:rsidR="008876F7" w14:paraId="300C7427" w14:textId="77777777" w:rsidTr="00125C78">
        <w:tc>
          <w:tcPr>
            <w:tcW w:w="2689" w:type="dxa"/>
          </w:tcPr>
          <w:p w14:paraId="1A43FDA2" w14:textId="77777777" w:rsidR="008876F7" w:rsidRDefault="008876F7" w:rsidP="00A2506A">
            <w:pPr>
              <w:spacing w:after="0"/>
              <w:rPr>
                <w:b/>
                <w:sz w:val="20"/>
                <w:szCs w:val="20"/>
              </w:rPr>
            </w:pPr>
            <w:r>
              <w:rPr>
                <w:b/>
                <w:sz w:val="20"/>
                <w:szCs w:val="20"/>
              </w:rPr>
              <w:t>Bulk Order Account Type</w:t>
            </w:r>
          </w:p>
        </w:tc>
        <w:tc>
          <w:tcPr>
            <w:tcW w:w="1842" w:type="dxa"/>
          </w:tcPr>
          <w:p w14:paraId="3D65FA68" w14:textId="77777777" w:rsidR="008876F7" w:rsidRDefault="008876F7" w:rsidP="00A2506A">
            <w:pPr>
              <w:spacing w:after="0"/>
              <w:rPr>
                <w:b/>
                <w:sz w:val="20"/>
                <w:szCs w:val="20"/>
              </w:rPr>
            </w:pPr>
            <w:r>
              <w:rPr>
                <w:b/>
                <w:sz w:val="20"/>
                <w:szCs w:val="20"/>
              </w:rPr>
              <w:t xml:space="preserve">Users </w:t>
            </w:r>
          </w:p>
        </w:tc>
        <w:tc>
          <w:tcPr>
            <w:tcW w:w="3261" w:type="dxa"/>
          </w:tcPr>
          <w:p w14:paraId="0C44375C" w14:textId="77777777" w:rsidR="008876F7" w:rsidRDefault="008876F7" w:rsidP="00A2506A">
            <w:pPr>
              <w:spacing w:after="0"/>
              <w:rPr>
                <w:b/>
                <w:sz w:val="20"/>
                <w:szCs w:val="20"/>
              </w:rPr>
            </w:pPr>
            <w:r>
              <w:rPr>
                <w:b/>
                <w:sz w:val="20"/>
                <w:szCs w:val="20"/>
              </w:rPr>
              <w:t>Price</w:t>
            </w:r>
          </w:p>
        </w:tc>
      </w:tr>
      <w:tr w:rsidR="0059263D" w14:paraId="1315AB06" w14:textId="77777777" w:rsidTr="00125C78">
        <w:tc>
          <w:tcPr>
            <w:tcW w:w="2689" w:type="dxa"/>
            <w:vMerge w:val="restart"/>
          </w:tcPr>
          <w:p w14:paraId="68D0CAB1" w14:textId="77777777" w:rsidR="0059263D" w:rsidRDefault="0059263D" w:rsidP="00A2506A">
            <w:pPr>
              <w:spacing w:after="0"/>
              <w:rPr>
                <w:b/>
                <w:sz w:val="20"/>
                <w:szCs w:val="20"/>
              </w:rPr>
            </w:pPr>
            <w:r>
              <w:rPr>
                <w:b/>
                <w:sz w:val="20"/>
                <w:szCs w:val="20"/>
              </w:rPr>
              <w:t xml:space="preserve">Unlimited </w:t>
            </w:r>
          </w:p>
        </w:tc>
        <w:tc>
          <w:tcPr>
            <w:tcW w:w="1842" w:type="dxa"/>
          </w:tcPr>
          <w:p w14:paraId="2CFCCFEE" w14:textId="77777777" w:rsidR="0059263D" w:rsidRPr="008E23A3" w:rsidRDefault="0059263D" w:rsidP="00A2506A">
            <w:pPr>
              <w:spacing w:after="0"/>
              <w:rPr>
                <w:bCs/>
                <w:sz w:val="20"/>
                <w:szCs w:val="20"/>
              </w:rPr>
            </w:pPr>
            <w:r w:rsidRPr="008E23A3">
              <w:rPr>
                <w:bCs/>
                <w:sz w:val="20"/>
                <w:szCs w:val="20"/>
              </w:rPr>
              <w:t>100-500</w:t>
            </w:r>
          </w:p>
        </w:tc>
        <w:tc>
          <w:tcPr>
            <w:tcW w:w="3261" w:type="dxa"/>
          </w:tcPr>
          <w:p w14:paraId="79C198F3" w14:textId="77777777" w:rsidR="0059263D" w:rsidRPr="008E23A3" w:rsidRDefault="0059263D" w:rsidP="00A2506A">
            <w:pPr>
              <w:spacing w:after="0"/>
              <w:rPr>
                <w:bCs/>
                <w:sz w:val="20"/>
                <w:szCs w:val="20"/>
              </w:rPr>
            </w:pPr>
            <w:r w:rsidRPr="008E23A3">
              <w:rPr>
                <w:bCs/>
                <w:sz w:val="20"/>
                <w:szCs w:val="20"/>
              </w:rPr>
              <w:t>10% discount - $3.59 per user</w:t>
            </w:r>
          </w:p>
        </w:tc>
      </w:tr>
      <w:tr w:rsidR="0059263D" w14:paraId="7529AA62" w14:textId="77777777" w:rsidTr="00125C78">
        <w:tc>
          <w:tcPr>
            <w:tcW w:w="2689" w:type="dxa"/>
            <w:vMerge/>
          </w:tcPr>
          <w:p w14:paraId="414ECBB0" w14:textId="77777777" w:rsidR="0059263D" w:rsidRDefault="0059263D" w:rsidP="00A2506A">
            <w:pPr>
              <w:spacing w:after="0"/>
              <w:rPr>
                <w:b/>
                <w:sz w:val="20"/>
                <w:szCs w:val="20"/>
              </w:rPr>
            </w:pPr>
          </w:p>
        </w:tc>
        <w:tc>
          <w:tcPr>
            <w:tcW w:w="1842" w:type="dxa"/>
          </w:tcPr>
          <w:p w14:paraId="06E8F5DC" w14:textId="77777777" w:rsidR="0059263D" w:rsidRPr="008E23A3" w:rsidRDefault="0059263D" w:rsidP="00A2506A">
            <w:pPr>
              <w:spacing w:after="0"/>
              <w:rPr>
                <w:bCs/>
                <w:sz w:val="20"/>
                <w:szCs w:val="20"/>
              </w:rPr>
            </w:pPr>
            <w:r w:rsidRPr="008E23A3">
              <w:rPr>
                <w:bCs/>
                <w:sz w:val="20"/>
                <w:szCs w:val="20"/>
              </w:rPr>
              <w:t>500-1000</w:t>
            </w:r>
          </w:p>
        </w:tc>
        <w:tc>
          <w:tcPr>
            <w:tcW w:w="3261" w:type="dxa"/>
          </w:tcPr>
          <w:p w14:paraId="322CA102" w14:textId="77777777" w:rsidR="0059263D" w:rsidRPr="008E23A3" w:rsidRDefault="0059263D" w:rsidP="00A2506A">
            <w:pPr>
              <w:spacing w:after="0"/>
              <w:rPr>
                <w:bCs/>
                <w:sz w:val="20"/>
                <w:szCs w:val="20"/>
              </w:rPr>
            </w:pPr>
            <w:r w:rsidRPr="008E23A3">
              <w:rPr>
                <w:bCs/>
                <w:sz w:val="20"/>
                <w:szCs w:val="20"/>
              </w:rPr>
              <w:t>15% discount - $3.39 per user</w:t>
            </w:r>
          </w:p>
        </w:tc>
      </w:tr>
      <w:tr w:rsidR="0059263D" w14:paraId="2435278C" w14:textId="77777777" w:rsidTr="00125C78">
        <w:tc>
          <w:tcPr>
            <w:tcW w:w="2689" w:type="dxa"/>
            <w:vMerge/>
          </w:tcPr>
          <w:p w14:paraId="5A7A5794" w14:textId="77777777" w:rsidR="0059263D" w:rsidRDefault="0059263D" w:rsidP="00A2506A">
            <w:pPr>
              <w:spacing w:after="0"/>
              <w:rPr>
                <w:b/>
                <w:sz w:val="20"/>
                <w:szCs w:val="20"/>
              </w:rPr>
            </w:pPr>
          </w:p>
        </w:tc>
        <w:tc>
          <w:tcPr>
            <w:tcW w:w="1842" w:type="dxa"/>
          </w:tcPr>
          <w:p w14:paraId="227EAAD9" w14:textId="77777777" w:rsidR="0059263D" w:rsidRPr="008E23A3" w:rsidRDefault="0059263D" w:rsidP="00A2506A">
            <w:pPr>
              <w:spacing w:after="0"/>
              <w:rPr>
                <w:bCs/>
                <w:sz w:val="20"/>
                <w:szCs w:val="20"/>
              </w:rPr>
            </w:pPr>
            <w:r w:rsidRPr="008E23A3">
              <w:rPr>
                <w:bCs/>
                <w:sz w:val="20"/>
                <w:szCs w:val="20"/>
              </w:rPr>
              <w:t>1000 +</w:t>
            </w:r>
          </w:p>
        </w:tc>
        <w:tc>
          <w:tcPr>
            <w:tcW w:w="3261" w:type="dxa"/>
          </w:tcPr>
          <w:p w14:paraId="706D17C1" w14:textId="77777777" w:rsidR="0059263D" w:rsidRPr="008E23A3" w:rsidRDefault="0059263D" w:rsidP="00A2506A">
            <w:pPr>
              <w:spacing w:after="0"/>
              <w:rPr>
                <w:bCs/>
                <w:sz w:val="20"/>
                <w:szCs w:val="20"/>
              </w:rPr>
            </w:pPr>
            <w:r w:rsidRPr="008E23A3">
              <w:rPr>
                <w:bCs/>
                <w:sz w:val="20"/>
                <w:szCs w:val="20"/>
              </w:rPr>
              <w:t>25% discount - $2.99 per user</w:t>
            </w:r>
          </w:p>
        </w:tc>
      </w:tr>
      <w:tr w:rsidR="0059263D" w14:paraId="530CBA93" w14:textId="77777777" w:rsidTr="00125C78">
        <w:tc>
          <w:tcPr>
            <w:tcW w:w="2689" w:type="dxa"/>
            <w:vMerge w:val="restart"/>
          </w:tcPr>
          <w:p w14:paraId="263AF702" w14:textId="77777777" w:rsidR="0059263D" w:rsidRDefault="0059263D" w:rsidP="00A2506A">
            <w:pPr>
              <w:spacing w:after="0"/>
              <w:rPr>
                <w:b/>
                <w:sz w:val="20"/>
                <w:szCs w:val="20"/>
              </w:rPr>
            </w:pPr>
            <w:r>
              <w:rPr>
                <w:b/>
                <w:sz w:val="20"/>
                <w:szCs w:val="20"/>
              </w:rPr>
              <w:t>Premium</w:t>
            </w:r>
          </w:p>
        </w:tc>
        <w:tc>
          <w:tcPr>
            <w:tcW w:w="1842" w:type="dxa"/>
          </w:tcPr>
          <w:p w14:paraId="3F22D6B4" w14:textId="77777777" w:rsidR="0059263D" w:rsidRPr="008E23A3" w:rsidRDefault="0059263D" w:rsidP="00A2506A">
            <w:pPr>
              <w:spacing w:after="0"/>
              <w:rPr>
                <w:bCs/>
                <w:sz w:val="20"/>
                <w:szCs w:val="20"/>
              </w:rPr>
            </w:pPr>
            <w:r w:rsidRPr="008E23A3">
              <w:rPr>
                <w:bCs/>
                <w:sz w:val="20"/>
                <w:szCs w:val="20"/>
              </w:rPr>
              <w:t>100-500</w:t>
            </w:r>
          </w:p>
        </w:tc>
        <w:tc>
          <w:tcPr>
            <w:tcW w:w="3261" w:type="dxa"/>
          </w:tcPr>
          <w:p w14:paraId="36937C1A" w14:textId="77777777" w:rsidR="0059263D" w:rsidRPr="008E23A3" w:rsidRDefault="0059263D" w:rsidP="00A2506A">
            <w:pPr>
              <w:spacing w:after="0"/>
              <w:rPr>
                <w:bCs/>
                <w:sz w:val="20"/>
                <w:szCs w:val="20"/>
              </w:rPr>
            </w:pPr>
            <w:r w:rsidRPr="008E23A3">
              <w:rPr>
                <w:bCs/>
                <w:sz w:val="20"/>
                <w:szCs w:val="20"/>
              </w:rPr>
              <w:t>10% discount - $8.09 per user</w:t>
            </w:r>
          </w:p>
        </w:tc>
      </w:tr>
      <w:tr w:rsidR="0059263D" w14:paraId="33150903" w14:textId="77777777" w:rsidTr="00125C78">
        <w:tc>
          <w:tcPr>
            <w:tcW w:w="2689" w:type="dxa"/>
            <w:vMerge/>
          </w:tcPr>
          <w:p w14:paraId="2A5E7E08" w14:textId="77777777" w:rsidR="0059263D" w:rsidRDefault="0059263D" w:rsidP="00A2506A">
            <w:pPr>
              <w:spacing w:after="0"/>
              <w:rPr>
                <w:b/>
                <w:sz w:val="20"/>
                <w:szCs w:val="20"/>
              </w:rPr>
            </w:pPr>
          </w:p>
        </w:tc>
        <w:tc>
          <w:tcPr>
            <w:tcW w:w="1842" w:type="dxa"/>
          </w:tcPr>
          <w:p w14:paraId="0615D094" w14:textId="77777777" w:rsidR="0059263D" w:rsidRPr="008E23A3" w:rsidRDefault="0059263D" w:rsidP="00A2506A">
            <w:pPr>
              <w:spacing w:after="0"/>
              <w:rPr>
                <w:bCs/>
                <w:sz w:val="20"/>
                <w:szCs w:val="20"/>
              </w:rPr>
            </w:pPr>
            <w:r w:rsidRPr="008E23A3">
              <w:rPr>
                <w:bCs/>
                <w:sz w:val="20"/>
                <w:szCs w:val="20"/>
              </w:rPr>
              <w:t>500-1000</w:t>
            </w:r>
          </w:p>
        </w:tc>
        <w:tc>
          <w:tcPr>
            <w:tcW w:w="3261" w:type="dxa"/>
          </w:tcPr>
          <w:p w14:paraId="0DEF5ED0" w14:textId="77777777" w:rsidR="0059263D" w:rsidRPr="008E23A3" w:rsidRDefault="0059263D" w:rsidP="00A2506A">
            <w:pPr>
              <w:spacing w:after="0"/>
              <w:rPr>
                <w:bCs/>
                <w:sz w:val="20"/>
                <w:szCs w:val="20"/>
              </w:rPr>
            </w:pPr>
            <w:r w:rsidRPr="008E23A3">
              <w:rPr>
                <w:bCs/>
                <w:sz w:val="20"/>
                <w:szCs w:val="20"/>
              </w:rPr>
              <w:t>15% discount - $7.59 per user</w:t>
            </w:r>
          </w:p>
        </w:tc>
      </w:tr>
      <w:tr w:rsidR="0059263D" w14:paraId="3F11086B" w14:textId="77777777" w:rsidTr="00125C78">
        <w:tc>
          <w:tcPr>
            <w:tcW w:w="2689" w:type="dxa"/>
            <w:vMerge/>
          </w:tcPr>
          <w:p w14:paraId="49077B73" w14:textId="77777777" w:rsidR="0059263D" w:rsidRDefault="0059263D" w:rsidP="00A2506A">
            <w:pPr>
              <w:spacing w:after="0"/>
              <w:rPr>
                <w:b/>
                <w:sz w:val="20"/>
                <w:szCs w:val="20"/>
              </w:rPr>
            </w:pPr>
          </w:p>
        </w:tc>
        <w:tc>
          <w:tcPr>
            <w:tcW w:w="1842" w:type="dxa"/>
          </w:tcPr>
          <w:p w14:paraId="3F17CFEE" w14:textId="77777777" w:rsidR="0059263D" w:rsidRPr="008E23A3" w:rsidRDefault="0059263D" w:rsidP="00A2506A">
            <w:pPr>
              <w:spacing w:after="0"/>
              <w:rPr>
                <w:bCs/>
                <w:sz w:val="20"/>
                <w:szCs w:val="20"/>
              </w:rPr>
            </w:pPr>
            <w:r w:rsidRPr="008E23A3">
              <w:rPr>
                <w:bCs/>
                <w:sz w:val="20"/>
                <w:szCs w:val="20"/>
              </w:rPr>
              <w:t>1000 +</w:t>
            </w:r>
          </w:p>
        </w:tc>
        <w:tc>
          <w:tcPr>
            <w:tcW w:w="3261" w:type="dxa"/>
          </w:tcPr>
          <w:p w14:paraId="0F90BF8C" w14:textId="77777777" w:rsidR="0059263D" w:rsidRPr="008E23A3" w:rsidRDefault="0059263D" w:rsidP="00A2506A">
            <w:pPr>
              <w:spacing w:after="0"/>
              <w:rPr>
                <w:bCs/>
                <w:sz w:val="20"/>
                <w:szCs w:val="20"/>
              </w:rPr>
            </w:pPr>
            <w:r w:rsidRPr="008E23A3">
              <w:rPr>
                <w:bCs/>
                <w:sz w:val="20"/>
                <w:szCs w:val="20"/>
              </w:rPr>
              <w:t>25% discount - $6.69 per user</w:t>
            </w:r>
          </w:p>
        </w:tc>
      </w:tr>
    </w:tbl>
    <w:p w14:paraId="0B76D0CB" w14:textId="7C4A4DE7" w:rsidR="00DA3E5D" w:rsidRDefault="00DA3E5D" w:rsidP="00DA3E5D"/>
    <w:p w14:paraId="499BA3EF" w14:textId="72ECDBF7" w:rsidR="0007773F" w:rsidRDefault="0007773F" w:rsidP="00DA3E5D"/>
    <w:p w14:paraId="675ACDCF" w14:textId="0F351E36" w:rsidR="0007773F" w:rsidRDefault="0007773F" w:rsidP="0007773F">
      <w:pPr>
        <w:pStyle w:val="Heading3"/>
      </w:pPr>
      <w:bookmarkStart w:id="41" w:name="_Toc75364188"/>
      <w:r>
        <w:t>Features:</w:t>
      </w:r>
      <w:bookmarkEnd w:id="41"/>
    </w:p>
    <w:tbl>
      <w:tblPr>
        <w:tblStyle w:val="TableGrid"/>
        <w:tblW w:w="0" w:type="auto"/>
        <w:jc w:val="center"/>
        <w:tblLook w:val="04A0" w:firstRow="1" w:lastRow="0" w:firstColumn="1" w:lastColumn="0" w:noHBand="0" w:noVBand="1"/>
      </w:tblPr>
      <w:tblGrid>
        <w:gridCol w:w="2101"/>
        <w:gridCol w:w="1940"/>
        <w:gridCol w:w="2268"/>
        <w:gridCol w:w="2268"/>
      </w:tblGrid>
      <w:tr w:rsidR="009C74AC" w14:paraId="6E49D193" w14:textId="77777777" w:rsidTr="009C74AC">
        <w:trPr>
          <w:jc w:val="center"/>
        </w:trPr>
        <w:tc>
          <w:tcPr>
            <w:tcW w:w="1888" w:type="dxa"/>
            <w:tcBorders>
              <w:top w:val="nil"/>
              <w:left w:val="nil"/>
              <w:bottom w:val="single" w:sz="4" w:space="0" w:color="auto"/>
              <w:right w:val="nil"/>
            </w:tcBorders>
            <w:vAlign w:val="center"/>
          </w:tcPr>
          <w:p w14:paraId="40B38D44" w14:textId="77777777" w:rsidR="009C74AC" w:rsidRPr="00785AA0" w:rsidRDefault="009C74AC" w:rsidP="00125C78">
            <w:pPr>
              <w:jc w:val="center"/>
              <w:rPr>
                <w:b/>
                <w:sz w:val="28"/>
                <w:szCs w:val="28"/>
              </w:rPr>
            </w:pPr>
            <w:r w:rsidRPr="00785AA0">
              <w:rPr>
                <w:b/>
                <w:sz w:val="28"/>
                <w:szCs w:val="28"/>
              </w:rPr>
              <w:t>Compare Plan</w:t>
            </w:r>
            <w:r>
              <w:rPr>
                <w:b/>
                <w:sz w:val="28"/>
                <w:szCs w:val="28"/>
              </w:rPr>
              <w:t>s</w:t>
            </w:r>
          </w:p>
        </w:tc>
        <w:tc>
          <w:tcPr>
            <w:tcW w:w="1940" w:type="dxa"/>
            <w:tcBorders>
              <w:top w:val="nil"/>
              <w:left w:val="nil"/>
              <w:bottom w:val="single" w:sz="4" w:space="0" w:color="auto"/>
              <w:right w:val="nil"/>
            </w:tcBorders>
          </w:tcPr>
          <w:p w14:paraId="433F3C0D" w14:textId="77777777" w:rsidR="009C74AC" w:rsidRPr="00785AA0" w:rsidRDefault="009C74AC" w:rsidP="00125C78">
            <w:pPr>
              <w:spacing w:before="240"/>
              <w:jc w:val="center"/>
              <w:rPr>
                <w:b/>
                <w:sz w:val="28"/>
                <w:szCs w:val="28"/>
                <w:u w:val="single"/>
              </w:rPr>
            </w:pPr>
            <w:r>
              <w:rPr>
                <w:b/>
                <w:sz w:val="28"/>
                <w:szCs w:val="28"/>
                <w:u w:val="single"/>
              </w:rPr>
              <w:t>Free</w:t>
            </w:r>
          </w:p>
          <w:p w14:paraId="6BEF8A19" w14:textId="77777777" w:rsidR="009C74AC" w:rsidRPr="00785AA0" w:rsidRDefault="009C74AC" w:rsidP="00125C78">
            <w:pPr>
              <w:spacing w:before="240"/>
              <w:jc w:val="center"/>
              <w:rPr>
                <w:b/>
                <w:sz w:val="16"/>
                <w:szCs w:val="16"/>
              </w:rPr>
            </w:pPr>
          </w:p>
        </w:tc>
        <w:tc>
          <w:tcPr>
            <w:tcW w:w="2268" w:type="dxa"/>
            <w:tcBorders>
              <w:top w:val="nil"/>
              <w:left w:val="nil"/>
              <w:bottom w:val="single" w:sz="4" w:space="0" w:color="auto"/>
              <w:right w:val="nil"/>
            </w:tcBorders>
          </w:tcPr>
          <w:p w14:paraId="5F91D6F1" w14:textId="77777777" w:rsidR="009C74AC" w:rsidRPr="00E30EE8" w:rsidRDefault="009C74AC" w:rsidP="00125C78">
            <w:pPr>
              <w:spacing w:before="240"/>
              <w:jc w:val="center"/>
              <w:rPr>
                <w:b/>
                <w:sz w:val="28"/>
                <w:szCs w:val="28"/>
                <w:u w:val="single"/>
              </w:rPr>
            </w:pPr>
            <w:r w:rsidRPr="00E30EE8">
              <w:rPr>
                <w:b/>
                <w:sz w:val="28"/>
                <w:szCs w:val="28"/>
                <w:u w:val="single"/>
              </w:rPr>
              <w:t>Unlimited</w:t>
            </w:r>
          </w:p>
          <w:p w14:paraId="78EFD11C" w14:textId="77777777" w:rsidR="009C74AC" w:rsidRDefault="009C74AC" w:rsidP="00125C78">
            <w:pPr>
              <w:spacing w:before="240"/>
              <w:jc w:val="center"/>
              <w:rPr>
                <w:b/>
                <w:sz w:val="20"/>
                <w:szCs w:val="20"/>
              </w:rPr>
            </w:pPr>
          </w:p>
        </w:tc>
        <w:tc>
          <w:tcPr>
            <w:tcW w:w="2268" w:type="dxa"/>
            <w:tcBorders>
              <w:top w:val="nil"/>
              <w:left w:val="nil"/>
              <w:bottom w:val="single" w:sz="4" w:space="0" w:color="auto"/>
              <w:right w:val="nil"/>
            </w:tcBorders>
          </w:tcPr>
          <w:p w14:paraId="23361F27" w14:textId="77777777" w:rsidR="009C74AC" w:rsidRPr="00E30EE8" w:rsidRDefault="009C74AC" w:rsidP="00125C78">
            <w:pPr>
              <w:spacing w:before="240"/>
              <w:jc w:val="center"/>
              <w:rPr>
                <w:b/>
                <w:sz w:val="28"/>
                <w:szCs w:val="28"/>
                <w:u w:val="single"/>
              </w:rPr>
            </w:pPr>
            <w:r>
              <w:rPr>
                <w:b/>
                <w:sz w:val="28"/>
                <w:szCs w:val="28"/>
                <w:u w:val="single"/>
              </w:rPr>
              <w:t>Premium</w:t>
            </w:r>
          </w:p>
          <w:p w14:paraId="6E55D7EF" w14:textId="77777777" w:rsidR="009C74AC" w:rsidRDefault="009C74AC" w:rsidP="00125C78">
            <w:pPr>
              <w:spacing w:before="240"/>
              <w:jc w:val="center"/>
              <w:rPr>
                <w:b/>
                <w:sz w:val="20"/>
                <w:szCs w:val="20"/>
              </w:rPr>
            </w:pPr>
          </w:p>
        </w:tc>
      </w:tr>
      <w:tr w:rsidR="009C74AC" w14:paraId="306E5887" w14:textId="77777777" w:rsidTr="009C74AC">
        <w:trPr>
          <w:jc w:val="center"/>
        </w:trPr>
        <w:tc>
          <w:tcPr>
            <w:tcW w:w="1888" w:type="dxa"/>
            <w:tcBorders>
              <w:top w:val="single" w:sz="4" w:space="0" w:color="auto"/>
              <w:left w:val="nil"/>
              <w:bottom w:val="single" w:sz="4" w:space="0" w:color="auto"/>
              <w:right w:val="nil"/>
            </w:tcBorders>
          </w:tcPr>
          <w:p w14:paraId="20F9E805" w14:textId="77777777" w:rsidR="009C74AC" w:rsidRPr="001D6A67" w:rsidRDefault="009C74AC" w:rsidP="00125C78">
            <w:pPr>
              <w:spacing w:before="240"/>
              <w:rPr>
                <w:b/>
                <w:sz w:val="32"/>
                <w:szCs w:val="32"/>
              </w:rPr>
            </w:pPr>
            <w:r w:rsidRPr="001D6A67">
              <w:rPr>
                <w:b/>
                <w:sz w:val="32"/>
                <w:szCs w:val="32"/>
                <w:highlight w:val="lightGray"/>
              </w:rPr>
              <w:t>STUDENTS</w:t>
            </w:r>
          </w:p>
        </w:tc>
        <w:tc>
          <w:tcPr>
            <w:tcW w:w="1940" w:type="dxa"/>
            <w:tcBorders>
              <w:top w:val="single" w:sz="4" w:space="0" w:color="auto"/>
              <w:left w:val="nil"/>
              <w:bottom w:val="single" w:sz="4" w:space="0" w:color="auto"/>
              <w:right w:val="nil"/>
            </w:tcBorders>
          </w:tcPr>
          <w:p w14:paraId="2E46C5C9" w14:textId="77777777" w:rsidR="009C74AC" w:rsidRDefault="009C74AC" w:rsidP="00125C78">
            <w:pPr>
              <w:spacing w:before="240"/>
              <w:jc w:val="center"/>
              <w:rPr>
                <w:b/>
                <w:sz w:val="20"/>
                <w:szCs w:val="20"/>
              </w:rPr>
            </w:pPr>
          </w:p>
        </w:tc>
        <w:tc>
          <w:tcPr>
            <w:tcW w:w="2268" w:type="dxa"/>
            <w:tcBorders>
              <w:top w:val="single" w:sz="4" w:space="0" w:color="auto"/>
              <w:left w:val="nil"/>
              <w:bottom w:val="single" w:sz="4" w:space="0" w:color="auto"/>
              <w:right w:val="nil"/>
            </w:tcBorders>
          </w:tcPr>
          <w:p w14:paraId="6C1E6BCF" w14:textId="77777777" w:rsidR="009C74AC" w:rsidRDefault="009C74AC" w:rsidP="00125C78">
            <w:pPr>
              <w:spacing w:before="240"/>
              <w:jc w:val="center"/>
              <w:rPr>
                <w:b/>
                <w:sz w:val="20"/>
                <w:szCs w:val="20"/>
              </w:rPr>
            </w:pPr>
          </w:p>
        </w:tc>
        <w:tc>
          <w:tcPr>
            <w:tcW w:w="2268" w:type="dxa"/>
            <w:tcBorders>
              <w:top w:val="single" w:sz="4" w:space="0" w:color="auto"/>
              <w:left w:val="nil"/>
              <w:bottom w:val="single" w:sz="4" w:space="0" w:color="auto"/>
              <w:right w:val="nil"/>
            </w:tcBorders>
          </w:tcPr>
          <w:p w14:paraId="661AE274" w14:textId="77777777" w:rsidR="009C74AC" w:rsidRDefault="009C74AC" w:rsidP="00125C78">
            <w:pPr>
              <w:spacing w:before="240"/>
              <w:jc w:val="center"/>
              <w:rPr>
                <w:b/>
                <w:sz w:val="20"/>
                <w:szCs w:val="20"/>
              </w:rPr>
            </w:pPr>
          </w:p>
        </w:tc>
      </w:tr>
      <w:tr w:rsidR="009C74AC" w14:paraId="03D4C533" w14:textId="77777777" w:rsidTr="009C74AC">
        <w:trPr>
          <w:jc w:val="center"/>
        </w:trPr>
        <w:tc>
          <w:tcPr>
            <w:tcW w:w="1888" w:type="dxa"/>
            <w:tcBorders>
              <w:top w:val="single" w:sz="4" w:space="0" w:color="auto"/>
              <w:left w:val="nil"/>
              <w:bottom w:val="single" w:sz="4" w:space="0" w:color="auto"/>
              <w:right w:val="nil"/>
            </w:tcBorders>
          </w:tcPr>
          <w:p w14:paraId="14470B76" w14:textId="77777777" w:rsidR="009C74AC" w:rsidRDefault="009C74AC" w:rsidP="009C74AC">
            <w:pPr>
              <w:spacing w:before="240"/>
              <w:jc w:val="left"/>
              <w:rPr>
                <w:b/>
                <w:sz w:val="20"/>
                <w:szCs w:val="20"/>
              </w:rPr>
            </w:pPr>
            <w:r w:rsidRPr="00155C81">
              <w:rPr>
                <w:b/>
                <w:sz w:val="20"/>
                <w:szCs w:val="20"/>
              </w:rPr>
              <w:t>Writing Genres</w:t>
            </w:r>
          </w:p>
        </w:tc>
        <w:tc>
          <w:tcPr>
            <w:tcW w:w="1940" w:type="dxa"/>
            <w:tcBorders>
              <w:top w:val="single" w:sz="4" w:space="0" w:color="auto"/>
              <w:left w:val="nil"/>
              <w:bottom w:val="single" w:sz="4" w:space="0" w:color="auto"/>
              <w:right w:val="nil"/>
            </w:tcBorders>
          </w:tcPr>
          <w:p w14:paraId="048F6E3C" w14:textId="77777777" w:rsidR="009C74AC" w:rsidRDefault="009C74AC" w:rsidP="00125C78">
            <w:pPr>
              <w:spacing w:before="240"/>
              <w:jc w:val="center"/>
              <w:rPr>
                <w:b/>
                <w:sz w:val="20"/>
                <w:szCs w:val="20"/>
              </w:rPr>
            </w:pPr>
            <w:r>
              <w:rPr>
                <w:b/>
                <w:sz w:val="20"/>
                <w:szCs w:val="20"/>
              </w:rPr>
              <w:t>Yes</w:t>
            </w:r>
          </w:p>
        </w:tc>
        <w:tc>
          <w:tcPr>
            <w:tcW w:w="2268" w:type="dxa"/>
            <w:tcBorders>
              <w:top w:val="single" w:sz="4" w:space="0" w:color="auto"/>
              <w:left w:val="nil"/>
              <w:bottom w:val="single" w:sz="4" w:space="0" w:color="auto"/>
              <w:right w:val="nil"/>
            </w:tcBorders>
          </w:tcPr>
          <w:p w14:paraId="0D84A866" w14:textId="77777777" w:rsidR="009C74AC" w:rsidRDefault="009C74AC" w:rsidP="00125C78">
            <w:pPr>
              <w:spacing w:before="240"/>
              <w:jc w:val="center"/>
              <w:rPr>
                <w:b/>
                <w:sz w:val="20"/>
                <w:szCs w:val="20"/>
              </w:rPr>
            </w:pPr>
            <w:r>
              <w:rPr>
                <w:b/>
                <w:sz w:val="20"/>
                <w:szCs w:val="20"/>
              </w:rPr>
              <w:t>Yes</w:t>
            </w:r>
          </w:p>
        </w:tc>
        <w:tc>
          <w:tcPr>
            <w:tcW w:w="2268" w:type="dxa"/>
            <w:tcBorders>
              <w:top w:val="single" w:sz="4" w:space="0" w:color="auto"/>
              <w:left w:val="nil"/>
              <w:bottom w:val="single" w:sz="4" w:space="0" w:color="auto"/>
              <w:right w:val="nil"/>
            </w:tcBorders>
          </w:tcPr>
          <w:p w14:paraId="353D182A" w14:textId="77777777" w:rsidR="009C74AC" w:rsidRDefault="009C74AC" w:rsidP="00125C78">
            <w:pPr>
              <w:spacing w:before="240"/>
              <w:jc w:val="center"/>
              <w:rPr>
                <w:b/>
                <w:sz w:val="20"/>
                <w:szCs w:val="20"/>
              </w:rPr>
            </w:pPr>
            <w:r>
              <w:rPr>
                <w:b/>
                <w:sz w:val="20"/>
                <w:szCs w:val="20"/>
              </w:rPr>
              <w:t>Yes</w:t>
            </w:r>
          </w:p>
        </w:tc>
      </w:tr>
      <w:tr w:rsidR="009C74AC" w14:paraId="245BA1FF" w14:textId="77777777" w:rsidTr="009C74AC">
        <w:trPr>
          <w:jc w:val="center"/>
        </w:trPr>
        <w:tc>
          <w:tcPr>
            <w:tcW w:w="1888" w:type="dxa"/>
            <w:tcBorders>
              <w:top w:val="single" w:sz="4" w:space="0" w:color="auto"/>
              <w:left w:val="nil"/>
              <w:bottom w:val="single" w:sz="4" w:space="0" w:color="auto"/>
              <w:right w:val="nil"/>
            </w:tcBorders>
          </w:tcPr>
          <w:p w14:paraId="149DE303" w14:textId="77777777" w:rsidR="009C74AC" w:rsidRPr="00155C81" w:rsidRDefault="009C74AC" w:rsidP="009C74AC">
            <w:pPr>
              <w:spacing w:before="240"/>
              <w:jc w:val="left"/>
              <w:rPr>
                <w:b/>
                <w:sz w:val="20"/>
                <w:szCs w:val="20"/>
              </w:rPr>
            </w:pPr>
            <w:r>
              <w:rPr>
                <w:b/>
                <w:sz w:val="20"/>
                <w:szCs w:val="20"/>
              </w:rPr>
              <w:t xml:space="preserve">Writing </w:t>
            </w:r>
            <w:r w:rsidRPr="00155C81">
              <w:rPr>
                <w:b/>
                <w:sz w:val="20"/>
                <w:szCs w:val="20"/>
              </w:rPr>
              <w:t>Planners</w:t>
            </w:r>
          </w:p>
        </w:tc>
        <w:tc>
          <w:tcPr>
            <w:tcW w:w="1940" w:type="dxa"/>
            <w:tcBorders>
              <w:top w:val="single" w:sz="4" w:space="0" w:color="auto"/>
              <w:left w:val="nil"/>
              <w:bottom w:val="single" w:sz="4" w:space="0" w:color="auto"/>
              <w:right w:val="nil"/>
            </w:tcBorders>
          </w:tcPr>
          <w:p w14:paraId="081AA763" w14:textId="77777777" w:rsidR="009C74AC" w:rsidRDefault="009C74AC" w:rsidP="00125C78">
            <w:pPr>
              <w:spacing w:before="240"/>
              <w:jc w:val="center"/>
              <w:rPr>
                <w:b/>
                <w:sz w:val="20"/>
                <w:szCs w:val="20"/>
              </w:rPr>
            </w:pPr>
            <w:r>
              <w:rPr>
                <w:b/>
                <w:sz w:val="20"/>
                <w:szCs w:val="20"/>
              </w:rPr>
              <w:t>Yes</w:t>
            </w:r>
          </w:p>
        </w:tc>
        <w:tc>
          <w:tcPr>
            <w:tcW w:w="2268" w:type="dxa"/>
            <w:tcBorders>
              <w:top w:val="single" w:sz="4" w:space="0" w:color="auto"/>
              <w:left w:val="nil"/>
              <w:bottom w:val="single" w:sz="4" w:space="0" w:color="auto"/>
              <w:right w:val="nil"/>
            </w:tcBorders>
          </w:tcPr>
          <w:p w14:paraId="01942469" w14:textId="77777777" w:rsidR="009C74AC" w:rsidRDefault="009C74AC" w:rsidP="00125C78">
            <w:pPr>
              <w:spacing w:before="240"/>
              <w:jc w:val="center"/>
              <w:rPr>
                <w:b/>
                <w:sz w:val="20"/>
                <w:szCs w:val="20"/>
              </w:rPr>
            </w:pPr>
            <w:r>
              <w:rPr>
                <w:b/>
                <w:sz w:val="20"/>
                <w:szCs w:val="20"/>
              </w:rPr>
              <w:t>Yes</w:t>
            </w:r>
          </w:p>
        </w:tc>
        <w:tc>
          <w:tcPr>
            <w:tcW w:w="2268" w:type="dxa"/>
            <w:tcBorders>
              <w:top w:val="single" w:sz="4" w:space="0" w:color="auto"/>
              <w:left w:val="nil"/>
              <w:bottom w:val="single" w:sz="4" w:space="0" w:color="auto"/>
              <w:right w:val="nil"/>
            </w:tcBorders>
          </w:tcPr>
          <w:p w14:paraId="2B458066" w14:textId="77777777" w:rsidR="009C74AC" w:rsidRDefault="009C74AC" w:rsidP="00125C78">
            <w:pPr>
              <w:spacing w:before="240"/>
              <w:jc w:val="center"/>
              <w:rPr>
                <w:b/>
                <w:sz w:val="20"/>
                <w:szCs w:val="20"/>
              </w:rPr>
            </w:pPr>
            <w:r>
              <w:rPr>
                <w:b/>
                <w:sz w:val="20"/>
                <w:szCs w:val="20"/>
              </w:rPr>
              <w:t>Yes</w:t>
            </w:r>
          </w:p>
        </w:tc>
      </w:tr>
      <w:tr w:rsidR="009C74AC" w14:paraId="7A412437" w14:textId="77777777" w:rsidTr="009C74AC">
        <w:trPr>
          <w:jc w:val="center"/>
        </w:trPr>
        <w:tc>
          <w:tcPr>
            <w:tcW w:w="1888" w:type="dxa"/>
            <w:tcBorders>
              <w:top w:val="single" w:sz="4" w:space="0" w:color="auto"/>
              <w:left w:val="nil"/>
              <w:bottom w:val="single" w:sz="4" w:space="0" w:color="auto"/>
              <w:right w:val="nil"/>
            </w:tcBorders>
          </w:tcPr>
          <w:p w14:paraId="6A6289EA" w14:textId="77777777" w:rsidR="009C74AC" w:rsidRPr="00155C81" w:rsidRDefault="009C74AC" w:rsidP="009C74AC">
            <w:pPr>
              <w:spacing w:before="240"/>
              <w:jc w:val="left"/>
              <w:rPr>
                <w:b/>
                <w:sz w:val="20"/>
                <w:szCs w:val="20"/>
              </w:rPr>
            </w:pPr>
            <w:r>
              <w:rPr>
                <w:b/>
                <w:sz w:val="20"/>
                <w:szCs w:val="20"/>
              </w:rPr>
              <w:t>Writing</w:t>
            </w:r>
            <w:r w:rsidRPr="00155C81">
              <w:rPr>
                <w:b/>
                <w:sz w:val="20"/>
                <w:szCs w:val="20"/>
              </w:rPr>
              <w:t xml:space="preserve"> instructional Videos</w:t>
            </w:r>
          </w:p>
        </w:tc>
        <w:tc>
          <w:tcPr>
            <w:tcW w:w="1940" w:type="dxa"/>
            <w:tcBorders>
              <w:top w:val="single" w:sz="4" w:space="0" w:color="auto"/>
              <w:left w:val="nil"/>
              <w:bottom w:val="single" w:sz="4" w:space="0" w:color="auto"/>
              <w:right w:val="nil"/>
            </w:tcBorders>
          </w:tcPr>
          <w:p w14:paraId="6151C922" w14:textId="77777777" w:rsidR="009C74AC" w:rsidRDefault="009C74AC" w:rsidP="00125C78">
            <w:pPr>
              <w:spacing w:before="240"/>
              <w:jc w:val="center"/>
              <w:rPr>
                <w:b/>
                <w:sz w:val="20"/>
                <w:szCs w:val="20"/>
              </w:rPr>
            </w:pPr>
            <w:r>
              <w:rPr>
                <w:b/>
                <w:sz w:val="20"/>
                <w:szCs w:val="20"/>
              </w:rPr>
              <w:t>Yes</w:t>
            </w:r>
          </w:p>
        </w:tc>
        <w:tc>
          <w:tcPr>
            <w:tcW w:w="2268" w:type="dxa"/>
            <w:tcBorders>
              <w:top w:val="single" w:sz="4" w:space="0" w:color="auto"/>
              <w:left w:val="nil"/>
              <w:bottom w:val="single" w:sz="4" w:space="0" w:color="auto"/>
              <w:right w:val="nil"/>
            </w:tcBorders>
          </w:tcPr>
          <w:p w14:paraId="199E0DE6" w14:textId="77777777" w:rsidR="009C74AC" w:rsidRDefault="009C74AC" w:rsidP="00125C78">
            <w:pPr>
              <w:spacing w:before="240"/>
              <w:jc w:val="center"/>
              <w:rPr>
                <w:b/>
                <w:sz w:val="20"/>
                <w:szCs w:val="20"/>
              </w:rPr>
            </w:pPr>
            <w:r>
              <w:rPr>
                <w:b/>
                <w:sz w:val="20"/>
                <w:szCs w:val="20"/>
              </w:rPr>
              <w:t>Yes</w:t>
            </w:r>
          </w:p>
        </w:tc>
        <w:tc>
          <w:tcPr>
            <w:tcW w:w="2268" w:type="dxa"/>
            <w:tcBorders>
              <w:top w:val="single" w:sz="4" w:space="0" w:color="auto"/>
              <w:left w:val="nil"/>
              <w:bottom w:val="single" w:sz="4" w:space="0" w:color="auto"/>
              <w:right w:val="nil"/>
            </w:tcBorders>
          </w:tcPr>
          <w:p w14:paraId="5F87DD49" w14:textId="77777777" w:rsidR="009C74AC" w:rsidRDefault="009C74AC" w:rsidP="00125C78">
            <w:pPr>
              <w:spacing w:before="240"/>
              <w:jc w:val="center"/>
              <w:rPr>
                <w:b/>
                <w:sz w:val="20"/>
                <w:szCs w:val="20"/>
              </w:rPr>
            </w:pPr>
            <w:r>
              <w:rPr>
                <w:b/>
                <w:sz w:val="20"/>
                <w:szCs w:val="20"/>
              </w:rPr>
              <w:t>Yes</w:t>
            </w:r>
          </w:p>
        </w:tc>
      </w:tr>
      <w:tr w:rsidR="009C74AC" w14:paraId="7F878F53" w14:textId="77777777" w:rsidTr="009C74AC">
        <w:trPr>
          <w:jc w:val="center"/>
        </w:trPr>
        <w:tc>
          <w:tcPr>
            <w:tcW w:w="1888" w:type="dxa"/>
            <w:tcBorders>
              <w:top w:val="single" w:sz="4" w:space="0" w:color="auto"/>
              <w:left w:val="nil"/>
              <w:bottom w:val="single" w:sz="4" w:space="0" w:color="auto"/>
              <w:right w:val="nil"/>
            </w:tcBorders>
          </w:tcPr>
          <w:p w14:paraId="301744FF" w14:textId="77777777" w:rsidR="009C74AC" w:rsidRDefault="009C74AC" w:rsidP="009C74AC">
            <w:pPr>
              <w:spacing w:before="240"/>
              <w:jc w:val="left"/>
              <w:rPr>
                <w:b/>
                <w:sz w:val="20"/>
                <w:szCs w:val="20"/>
              </w:rPr>
            </w:pPr>
            <w:r>
              <w:rPr>
                <w:b/>
                <w:sz w:val="20"/>
                <w:szCs w:val="20"/>
              </w:rPr>
              <w:t>Writing creations</w:t>
            </w:r>
          </w:p>
        </w:tc>
        <w:tc>
          <w:tcPr>
            <w:tcW w:w="1940" w:type="dxa"/>
            <w:tcBorders>
              <w:top w:val="single" w:sz="4" w:space="0" w:color="auto"/>
              <w:left w:val="nil"/>
              <w:bottom w:val="single" w:sz="4" w:space="0" w:color="auto"/>
              <w:right w:val="nil"/>
            </w:tcBorders>
          </w:tcPr>
          <w:p w14:paraId="07BEBD96" w14:textId="77777777" w:rsidR="009C74AC" w:rsidRDefault="009C74AC" w:rsidP="00125C78">
            <w:pPr>
              <w:spacing w:before="240"/>
              <w:jc w:val="center"/>
              <w:rPr>
                <w:b/>
                <w:sz w:val="20"/>
                <w:szCs w:val="20"/>
              </w:rPr>
            </w:pPr>
            <w:r>
              <w:rPr>
                <w:b/>
                <w:sz w:val="20"/>
                <w:szCs w:val="20"/>
              </w:rPr>
              <w:t>5 at any one time</w:t>
            </w:r>
          </w:p>
        </w:tc>
        <w:tc>
          <w:tcPr>
            <w:tcW w:w="2268" w:type="dxa"/>
            <w:tcBorders>
              <w:top w:val="single" w:sz="4" w:space="0" w:color="auto"/>
              <w:left w:val="nil"/>
              <w:bottom w:val="single" w:sz="4" w:space="0" w:color="auto"/>
              <w:right w:val="nil"/>
            </w:tcBorders>
          </w:tcPr>
          <w:p w14:paraId="3B7BD9E4" w14:textId="77777777" w:rsidR="009C74AC" w:rsidRDefault="009C74AC" w:rsidP="00125C78">
            <w:pPr>
              <w:spacing w:before="240"/>
              <w:jc w:val="center"/>
              <w:rPr>
                <w:b/>
                <w:sz w:val="20"/>
                <w:szCs w:val="20"/>
              </w:rPr>
            </w:pPr>
            <w:r>
              <w:rPr>
                <w:b/>
                <w:sz w:val="20"/>
                <w:szCs w:val="20"/>
              </w:rPr>
              <w:t>Yes - Unlimited</w:t>
            </w:r>
          </w:p>
        </w:tc>
        <w:tc>
          <w:tcPr>
            <w:tcW w:w="2268" w:type="dxa"/>
            <w:tcBorders>
              <w:top w:val="single" w:sz="4" w:space="0" w:color="auto"/>
              <w:left w:val="nil"/>
              <w:bottom w:val="single" w:sz="4" w:space="0" w:color="auto"/>
              <w:right w:val="nil"/>
            </w:tcBorders>
          </w:tcPr>
          <w:p w14:paraId="1962D4B9" w14:textId="77777777" w:rsidR="009C74AC" w:rsidRDefault="009C74AC" w:rsidP="00125C78">
            <w:pPr>
              <w:spacing w:before="240"/>
              <w:jc w:val="center"/>
              <w:rPr>
                <w:b/>
                <w:sz w:val="20"/>
                <w:szCs w:val="20"/>
              </w:rPr>
            </w:pPr>
            <w:r>
              <w:rPr>
                <w:b/>
                <w:sz w:val="20"/>
                <w:szCs w:val="20"/>
              </w:rPr>
              <w:t>Yes - Unlimited</w:t>
            </w:r>
          </w:p>
        </w:tc>
      </w:tr>
      <w:tr w:rsidR="009C74AC" w14:paraId="191F0008" w14:textId="77777777" w:rsidTr="009C74AC">
        <w:trPr>
          <w:jc w:val="center"/>
        </w:trPr>
        <w:tc>
          <w:tcPr>
            <w:tcW w:w="1888" w:type="dxa"/>
            <w:tcBorders>
              <w:top w:val="single" w:sz="4" w:space="0" w:color="auto"/>
              <w:left w:val="nil"/>
              <w:bottom w:val="single" w:sz="4" w:space="0" w:color="auto"/>
              <w:right w:val="nil"/>
            </w:tcBorders>
          </w:tcPr>
          <w:p w14:paraId="0E92665B" w14:textId="77777777" w:rsidR="009C74AC" w:rsidRDefault="009C74AC" w:rsidP="009C74AC">
            <w:pPr>
              <w:spacing w:before="240"/>
              <w:jc w:val="left"/>
              <w:rPr>
                <w:b/>
                <w:sz w:val="20"/>
                <w:szCs w:val="20"/>
              </w:rPr>
            </w:pPr>
            <w:r>
              <w:rPr>
                <w:b/>
                <w:sz w:val="20"/>
                <w:szCs w:val="20"/>
              </w:rPr>
              <w:t>Portfolio space</w:t>
            </w:r>
          </w:p>
        </w:tc>
        <w:tc>
          <w:tcPr>
            <w:tcW w:w="1940" w:type="dxa"/>
            <w:tcBorders>
              <w:top w:val="single" w:sz="4" w:space="0" w:color="auto"/>
              <w:left w:val="nil"/>
              <w:bottom w:val="single" w:sz="4" w:space="0" w:color="auto"/>
              <w:right w:val="nil"/>
            </w:tcBorders>
          </w:tcPr>
          <w:p w14:paraId="216D66A2" w14:textId="77777777" w:rsidR="009C74AC" w:rsidRDefault="009C74AC" w:rsidP="00125C78">
            <w:pPr>
              <w:spacing w:before="240"/>
              <w:jc w:val="center"/>
              <w:rPr>
                <w:b/>
                <w:sz w:val="20"/>
                <w:szCs w:val="20"/>
              </w:rPr>
            </w:pPr>
            <w:r>
              <w:rPr>
                <w:b/>
                <w:sz w:val="20"/>
                <w:szCs w:val="20"/>
              </w:rPr>
              <w:t>limited</w:t>
            </w:r>
          </w:p>
        </w:tc>
        <w:tc>
          <w:tcPr>
            <w:tcW w:w="2268" w:type="dxa"/>
            <w:tcBorders>
              <w:top w:val="single" w:sz="4" w:space="0" w:color="auto"/>
              <w:left w:val="nil"/>
              <w:bottom w:val="single" w:sz="4" w:space="0" w:color="auto"/>
              <w:right w:val="nil"/>
            </w:tcBorders>
          </w:tcPr>
          <w:p w14:paraId="7D0729D1" w14:textId="77777777" w:rsidR="009C74AC" w:rsidRDefault="009C74AC" w:rsidP="00125C78">
            <w:pPr>
              <w:spacing w:before="240"/>
              <w:jc w:val="center"/>
              <w:rPr>
                <w:b/>
                <w:sz w:val="20"/>
                <w:szCs w:val="20"/>
              </w:rPr>
            </w:pPr>
            <w:r>
              <w:rPr>
                <w:b/>
                <w:sz w:val="20"/>
                <w:szCs w:val="20"/>
              </w:rPr>
              <w:t>Yes - Unlimited</w:t>
            </w:r>
          </w:p>
        </w:tc>
        <w:tc>
          <w:tcPr>
            <w:tcW w:w="2268" w:type="dxa"/>
            <w:tcBorders>
              <w:top w:val="single" w:sz="4" w:space="0" w:color="auto"/>
              <w:left w:val="nil"/>
              <w:bottom w:val="single" w:sz="4" w:space="0" w:color="auto"/>
              <w:right w:val="nil"/>
            </w:tcBorders>
          </w:tcPr>
          <w:p w14:paraId="16DC3662" w14:textId="77777777" w:rsidR="009C74AC" w:rsidRDefault="009C74AC" w:rsidP="00125C78">
            <w:pPr>
              <w:spacing w:before="240"/>
              <w:jc w:val="center"/>
              <w:rPr>
                <w:b/>
                <w:sz w:val="20"/>
                <w:szCs w:val="20"/>
              </w:rPr>
            </w:pPr>
            <w:r>
              <w:rPr>
                <w:b/>
                <w:sz w:val="20"/>
                <w:szCs w:val="20"/>
              </w:rPr>
              <w:t>Yes - Unlimited</w:t>
            </w:r>
          </w:p>
        </w:tc>
      </w:tr>
      <w:tr w:rsidR="009C74AC" w14:paraId="3DDAFBD5" w14:textId="77777777" w:rsidTr="009C74AC">
        <w:trPr>
          <w:jc w:val="center"/>
        </w:trPr>
        <w:tc>
          <w:tcPr>
            <w:tcW w:w="1888" w:type="dxa"/>
            <w:tcBorders>
              <w:top w:val="single" w:sz="4" w:space="0" w:color="auto"/>
              <w:left w:val="nil"/>
              <w:bottom w:val="single" w:sz="4" w:space="0" w:color="auto"/>
              <w:right w:val="nil"/>
            </w:tcBorders>
          </w:tcPr>
          <w:p w14:paraId="5550EFBF" w14:textId="77777777" w:rsidR="009C74AC" w:rsidRDefault="009C74AC" w:rsidP="009C74AC">
            <w:pPr>
              <w:spacing w:before="240"/>
              <w:jc w:val="left"/>
              <w:rPr>
                <w:b/>
                <w:sz w:val="20"/>
                <w:szCs w:val="20"/>
              </w:rPr>
            </w:pPr>
            <w:r>
              <w:rPr>
                <w:b/>
                <w:sz w:val="20"/>
                <w:szCs w:val="20"/>
              </w:rPr>
              <w:t>Games</w:t>
            </w:r>
          </w:p>
        </w:tc>
        <w:tc>
          <w:tcPr>
            <w:tcW w:w="1940" w:type="dxa"/>
            <w:tcBorders>
              <w:top w:val="single" w:sz="4" w:space="0" w:color="auto"/>
              <w:left w:val="nil"/>
              <w:bottom w:val="single" w:sz="4" w:space="0" w:color="auto"/>
              <w:right w:val="nil"/>
            </w:tcBorders>
          </w:tcPr>
          <w:p w14:paraId="1D0A5F1C" w14:textId="77777777" w:rsidR="009C74AC" w:rsidRDefault="009C74AC" w:rsidP="00125C78">
            <w:pPr>
              <w:spacing w:before="240"/>
              <w:jc w:val="center"/>
              <w:rPr>
                <w:b/>
                <w:sz w:val="20"/>
                <w:szCs w:val="20"/>
              </w:rPr>
            </w:pPr>
            <w:r>
              <w:rPr>
                <w:b/>
                <w:sz w:val="20"/>
                <w:szCs w:val="20"/>
              </w:rPr>
              <w:t>Selected Games</w:t>
            </w:r>
          </w:p>
        </w:tc>
        <w:tc>
          <w:tcPr>
            <w:tcW w:w="2268" w:type="dxa"/>
            <w:tcBorders>
              <w:top w:val="single" w:sz="4" w:space="0" w:color="auto"/>
              <w:left w:val="nil"/>
              <w:bottom w:val="single" w:sz="4" w:space="0" w:color="auto"/>
              <w:right w:val="nil"/>
            </w:tcBorders>
          </w:tcPr>
          <w:p w14:paraId="31EF7E27" w14:textId="77777777" w:rsidR="009C74AC" w:rsidRDefault="009C74AC" w:rsidP="00125C78">
            <w:pPr>
              <w:spacing w:before="240"/>
              <w:jc w:val="center"/>
              <w:rPr>
                <w:b/>
                <w:sz w:val="20"/>
                <w:szCs w:val="20"/>
              </w:rPr>
            </w:pPr>
            <w:r>
              <w:rPr>
                <w:b/>
                <w:sz w:val="20"/>
                <w:szCs w:val="20"/>
              </w:rPr>
              <w:t>Yes - Unlimited</w:t>
            </w:r>
          </w:p>
        </w:tc>
        <w:tc>
          <w:tcPr>
            <w:tcW w:w="2268" w:type="dxa"/>
            <w:tcBorders>
              <w:top w:val="single" w:sz="4" w:space="0" w:color="auto"/>
              <w:left w:val="nil"/>
              <w:bottom w:val="single" w:sz="4" w:space="0" w:color="auto"/>
              <w:right w:val="nil"/>
            </w:tcBorders>
          </w:tcPr>
          <w:p w14:paraId="4BC774DC" w14:textId="77777777" w:rsidR="009C74AC" w:rsidRDefault="009C74AC" w:rsidP="00125C78">
            <w:pPr>
              <w:spacing w:before="240"/>
              <w:jc w:val="center"/>
              <w:rPr>
                <w:b/>
                <w:sz w:val="20"/>
                <w:szCs w:val="20"/>
              </w:rPr>
            </w:pPr>
            <w:r>
              <w:rPr>
                <w:b/>
                <w:sz w:val="20"/>
                <w:szCs w:val="20"/>
              </w:rPr>
              <w:t>Yes - Unlimited</w:t>
            </w:r>
          </w:p>
        </w:tc>
      </w:tr>
      <w:tr w:rsidR="009C74AC" w14:paraId="6371D9F4" w14:textId="77777777" w:rsidTr="009C74AC">
        <w:trPr>
          <w:jc w:val="center"/>
        </w:trPr>
        <w:tc>
          <w:tcPr>
            <w:tcW w:w="1888" w:type="dxa"/>
            <w:tcBorders>
              <w:top w:val="single" w:sz="4" w:space="0" w:color="auto"/>
              <w:left w:val="nil"/>
              <w:bottom w:val="single" w:sz="4" w:space="0" w:color="auto"/>
              <w:right w:val="nil"/>
            </w:tcBorders>
          </w:tcPr>
          <w:p w14:paraId="14FBE10A" w14:textId="77777777" w:rsidR="009C74AC" w:rsidRDefault="009C74AC" w:rsidP="009C74AC">
            <w:pPr>
              <w:spacing w:before="240"/>
              <w:jc w:val="left"/>
              <w:rPr>
                <w:b/>
                <w:sz w:val="20"/>
                <w:szCs w:val="20"/>
              </w:rPr>
            </w:pPr>
            <w:commentRangeStart w:id="42"/>
            <w:commentRangeStart w:id="43"/>
            <w:r>
              <w:rPr>
                <w:b/>
                <w:sz w:val="20"/>
                <w:szCs w:val="20"/>
              </w:rPr>
              <w:t xml:space="preserve">Writestyler </w:t>
            </w:r>
            <w:r w:rsidRPr="00C130F5">
              <w:rPr>
                <w:b/>
                <w:sz w:val="20"/>
                <w:szCs w:val="20"/>
              </w:rPr>
              <w:t xml:space="preserve">Writing &amp; Grammar </w:t>
            </w:r>
            <w:r>
              <w:rPr>
                <w:b/>
                <w:sz w:val="20"/>
                <w:szCs w:val="20"/>
              </w:rPr>
              <w:t>W</w:t>
            </w:r>
            <w:r w:rsidRPr="00C130F5">
              <w:rPr>
                <w:b/>
                <w:sz w:val="20"/>
                <w:szCs w:val="20"/>
              </w:rPr>
              <w:t>orksheets</w:t>
            </w:r>
            <w:commentRangeEnd w:id="42"/>
            <w:r w:rsidR="00C37A86">
              <w:rPr>
                <w:rStyle w:val="CommentReference"/>
              </w:rPr>
              <w:commentReference w:id="42"/>
            </w:r>
            <w:commentRangeEnd w:id="43"/>
            <w:r w:rsidR="00C73137">
              <w:rPr>
                <w:rStyle w:val="CommentReference"/>
              </w:rPr>
              <w:commentReference w:id="43"/>
            </w:r>
          </w:p>
        </w:tc>
        <w:tc>
          <w:tcPr>
            <w:tcW w:w="1940" w:type="dxa"/>
            <w:tcBorders>
              <w:top w:val="single" w:sz="4" w:space="0" w:color="auto"/>
              <w:left w:val="nil"/>
              <w:bottom w:val="single" w:sz="4" w:space="0" w:color="auto"/>
              <w:right w:val="nil"/>
            </w:tcBorders>
          </w:tcPr>
          <w:p w14:paraId="1DF4FB20" w14:textId="77777777" w:rsidR="009C74AC" w:rsidRDefault="009C74AC" w:rsidP="00125C78">
            <w:pPr>
              <w:spacing w:before="240"/>
              <w:jc w:val="center"/>
              <w:rPr>
                <w:b/>
                <w:sz w:val="20"/>
                <w:szCs w:val="20"/>
              </w:rPr>
            </w:pPr>
            <w:r>
              <w:rPr>
                <w:b/>
                <w:sz w:val="20"/>
                <w:szCs w:val="20"/>
              </w:rPr>
              <w:t>X</w:t>
            </w:r>
          </w:p>
        </w:tc>
        <w:tc>
          <w:tcPr>
            <w:tcW w:w="2268" w:type="dxa"/>
            <w:tcBorders>
              <w:top w:val="single" w:sz="4" w:space="0" w:color="auto"/>
              <w:left w:val="nil"/>
              <w:bottom w:val="single" w:sz="4" w:space="0" w:color="auto"/>
              <w:right w:val="nil"/>
            </w:tcBorders>
          </w:tcPr>
          <w:p w14:paraId="5A52C0D5" w14:textId="77777777" w:rsidR="009C74AC" w:rsidRDefault="009C74AC" w:rsidP="00125C78">
            <w:pPr>
              <w:spacing w:before="240"/>
              <w:jc w:val="center"/>
              <w:rPr>
                <w:b/>
                <w:sz w:val="20"/>
                <w:szCs w:val="20"/>
              </w:rPr>
            </w:pPr>
            <w:r>
              <w:rPr>
                <w:b/>
                <w:sz w:val="20"/>
                <w:szCs w:val="20"/>
              </w:rPr>
              <w:t>X</w:t>
            </w:r>
          </w:p>
        </w:tc>
        <w:tc>
          <w:tcPr>
            <w:tcW w:w="2268" w:type="dxa"/>
            <w:tcBorders>
              <w:top w:val="single" w:sz="4" w:space="0" w:color="auto"/>
              <w:left w:val="nil"/>
              <w:bottom w:val="single" w:sz="4" w:space="0" w:color="auto"/>
              <w:right w:val="nil"/>
            </w:tcBorders>
          </w:tcPr>
          <w:p w14:paraId="33BC8CC9" w14:textId="77777777" w:rsidR="009C74AC" w:rsidRDefault="009C74AC" w:rsidP="00125C78">
            <w:pPr>
              <w:spacing w:before="240"/>
              <w:jc w:val="center"/>
              <w:rPr>
                <w:b/>
                <w:sz w:val="20"/>
                <w:szCs w:val="20"/>
              </w:rPr>
            </w:pPr>
            <w:r>
              <w:rPr>
                <w:b/>
                <w:sz w:val="20"/>
                <w:szCs w:val="20"/>
              </w:rPr>
              <w:t>Yes</w:t>
            </w:r>
          </w:p>
        </w:tc>
      </w:tr>
      <w:tr w:rsidR="009C74AC" w14:paraId="4AC15A50" w14:textId="77777777" w:rsidTr="009C74AC">
        <w:trPr>
          <w:jc w:val="center"/>
        </w:trPr>
        <w:tc>
          <w:tcPr>
            <w:tcW w:w="1888" w:type="dxa"/>
            <w:tcBorders>
              <w:top w:val="single" w:sz="4" w:space="0" w:color="auto"/>
              <w:left w:val="nil"/>
              <w:bottom w:val="single" w:sz="4" w:space="0" w:color="auto"/>
              <w:right w:val="nil"/>
            </w:tcBorders>
          </w:tcPr>
          <w:p w14:paraId="21C344CD" w14:textId="77777777" w:rsidR="009C74AC" w:rsidRDefault="009C74AC" w:rsidP="009C74AC">
            <w:pPr>
              <w:spacing w:before="240"/>
              <w:jc w:val="left"/>
              <w:rPr>
                <w:b/>
                <w:sz w:val="20"/>
                <w:szCs w:val="20"/>
              </w:rPr>
            </w:pPr>
            <w:r>
              <w:rPr>
                <w:b/>
                <w:sz w:val="20"/>
                <w:szCs w:val="20"/>
              </w:rPr>
              <w:t>Writestyler Graphic Novels</w:t>
            </w:r>
          </w:p>
        </w:tc>
        <w:tc>
          <w:tcPr>
            <w:tcW w:w="1940" w:type="dxa"/>
            <w:tcBorders>
              <w:top w:val="single" w:sz="4" w:space="0" w:color="auto"/>
              <w:left w:val="nil"/>
              <w:bottom w:val="single" w:sz="4" w:space="0" w:color="auto"/>
              <w:right w:val="nil"/>
            </w:tcBorders>
          </w:tcPr>
          <w:p w14:paraId="5B333A2C" w14:textId="77777777" w:rsidR="009C74AC" w:rsidRDefault="009C74AC" w:rsidP="00125C78">
            <w:pPr>
              <w:spacing w:before="240"/>
              <w:jc w:val="center"/>
              <w:rPr>
                <w:b/>
                <w:sz w:val="20"/>
                <w:szCs w:val="20"/>
              </w:rPr>
            </w:pPr>
            <w:r>
              <w:rPr>
                <w:b/>
                <w:sz w:val="20"/>
                <w:szCs w:val="20"/>
              </w:rPr>
              <w:t>X</w:t>
            </w:r>
          </w:p>
        </w:tc>
        <w:tc>
          <w:tcPr>
            <w:tcW w:w="2268" w:type="dxa"/>
            <w:tcBorders>
              <w:top w:val="single" w:sz="4" w:space="0" w:color="auto"/>
              <w:left w:val="nil"/>
              <w:bottom w:val="single" w:sz="4" w:space="0" w:color="auto"/>
              <w:right w:val="nil"/>
            </w:tcBorders>
          </w:tcPr>
          <w:p w14:paraId="574B91AF" w14:textId="77777777" w:rsidR="009C74AC" w:rsidRDefault="009C74AC" w:rsidP="00125C78">
            <w:pPr>
              <w:spacing w:before="240"/>
              <w:jc w:val="center"/>
              <w:rPr>
                <w:b/>
                <w:sz w:val="20"/>
                <w:szCs w:val="20"/>
              </w:rPr>
            </w:pPr>
            <w:r>
              <w:rPr>
                <w:b/>
                <w:sz w:val="20"/>
                <w:szCs w:val="20"/>
              </w:rPr>
              <w:t>X</w:t>
            </w:r>
          </w:p>
        </w:tc>
        <w:tc>
          <w:tcPr>
            <w:tcW w:w="2268" w:type="dxa"/>
            <w:tcBorders>
              <w:top w:val="single" w:sz="4" w:space="0" w:color="auto"/>
              <w:left w:val="nil"/>
              <w:bottom w:val="single" w:sz="4" w:space="0" w:color="auto"/>
              <w:right w:val="nil"/>
            </w:tcBorders>
          </w:tcPr>
          <w:p w14:paraId="0920CF67" w14:textId="77777777" w:rsidR="009C74AC" w:rsidRDefault="009C74AC" w:rsidP="00125C78">
            <w:pPr>
              <w:spacing w:before="240"/>
              <w:jc w:val="center"/>
              <w:rPr>
                <w:b/>
                <w:sz w:val="20"/>
                <w:szCs w:val="20"/>
              </w:rPr>
            </w:pPr>
            <w:r>
              <w:rPr>
                <w:b/>
                <w:sz w:val="20"/>
                <w:szCs w:val="20"/>
              </w:rPr>
              <w:t>Yes</w:t>
            </w:r>
          </w:p>
        </w:tc>
      </w:tr>
      <w:tr w:rsidR="009C74AC" w14:paraId="43A4117D" w14:textId="77777777" w:rsidTr="009C74AC">
        <w:trPr>
          <w:jc w:val="center"/>
        </w:trPr>
        <w:tc>
          <w:tcPr>
            <w:tcW w:w="1888" w:type="dxa"/>
            <w:tcBorders>
              <w:top w:val="single" w:sz="4" w:space="0" w:color="auto"/>
              <w:left w:val="nil"/>
              <w:bottom w:val="single" w:sz="4" w:space="0" w:color="auto"/>
              <w:right w:val="nil"/>
            </w:tcBorders>
          </w:tcPr>
          <w:p w14:paraId="76B29C3B" w14:textId="77777777" w:rsidR="009C74AC" w:rsidRDefault="009C74AC" w:rsidP="009C74AC">
            <w:pPr>
              <w:spacing w:before="240"/>
              <w:jc w:val="left"/>
              <w:rPr>
                <w:b/>
                <w:sz w:val="20"/>
                <w:szCs w:val="20"/>
              </w:rPr>
            </w:pPr>
            <w:r>
              <w:rPr>
                <w:b/>
                <w:sz w:val="20"/>
                <w:szCs w:val="20"/>
              </w:rPr>
              <w:t>Download Writing Planners</w:t>
            </w:r>
          </w:p>
        </w:tc>
        <w:tc>
          <w:tcPr>
            <w:tcW w:w="1940" w:type="dxa"/>
            <w:tcBorders>
              <w:top w:val="single" w:sz="4" w:space="0" w:color="auto"/>
              <w:left w:val="nil"/>
              <w:bottom w:val="single" w:sz="4" w:space="0" w:color="auto"/>
              <w:right w:val="nil"/>
            </w:tcBorders>
          </w:tcPr>
          <w:p w14:paraId="3D207639" w14:textId="77777777" w:rsidR="009C74AC" w:rsidRDefault="009C74AC" w:rsidP="00125C78">
            <w:pPr>
              <w:spacing w:before="240"/>
              <w:jc w:val="center"/>
              <w:rPr>
                <w:b/>
                <w:sz w:val="20"/>
                <w:szCs w:val="20"/>
              </w:rPr>
            </w:pPr>
            <w:r>
              <w:rPr>
                <w:b/>
                <w:sz w:val="20"/>
                <w:szCs w:val="20"/>
              </w:rPr>
              <w:t>X</w:t>
            </w:r>
          </w:p>
        </w:tc>
        <w:tc>
          <w:tcPr>
            <w:tcW w:w="2268" w:type="dxa"/>
            <w:tcBorders>
              <w:top w:val="single" w:sz="4" w:space="0" w:color="auto"/>
              <w:left w:val="nil"/>
              <w:bottom w:val="single" w:sz="4" w:space="0" w:color="auto"/>
              <w:right w:val="nil"/>
            </w:tcBorders>
          </w:tcPr>
          <w:p w14:paraId="21644D0A" w14:textId="77777777" w:rsidR="009C74AC" w:rsidRDefault="009C74AC" w:rsidP="00125C78">
            <w:pPr>
              <w:spacing w:before="240"/>
              <w:jc w:val="center"/>
              <w:rPr>
                <w:b/>
                <w:sz w:val="20"/>
                <w:szCs w:val="20"/>
              </w:rPr>
            </w:pPr>
            <w:r>
              <w:rPr>
                <w:b/>
                <w:sz w:val="20"/>
                <w:szCs w:val="20"/>
              </w:rPr>
              <w:t>X</w:t>
            </w:r>
          </w:p>
        </w:tc>
        <w:tc>
          <w:tcPr>
            <w:tcW w:w="2268" w:type="dxa"/>
            <w:tcBorders>
              <w:top w:val="single" w:sz="4" w:space="0" w:color="auto"/>
              <w:left w:val="nil"/>
              <w:bottom w:val="single" w:sz="4" w:space="0" w:color="auto"/>
              <w:right w:val="nil"/>
            </w:tcBorders>
          </w:tcPr>
          <w:p w14:paraId="1FEC346E" w14:textId="77777777" w:rsidR="009C74AC" w:rsidRDefault="009C74AC" w:rsidP="00125C78">
            <w:pPr>
              <w:spacing w:before="240"/>
              <w:jc w:val="center"/>
              <w:rPr>
                <w:b/>
                <w:sz w:val="20"/>
                <w:szCs w:val="20"/>
              </w:rPr>
            </w:pPr>
            <w:r>
              <w:rPr>
                <w:b/>
                <w:sz w:val="20"/>
                <w:szCs w:val="20"/>
              </w:rPr>
              <w:t>Yes</w:t>
            </w:r>
          </w:p>
        </w:tc>
      </w:tr>
      <w:tr w:rsidR="009C74AC" w14:paraId="46456820" w14:textId="77777777" w:rsidTr="009C74AC">
        <w:trPr>
          <w:jc w:val="center"/>
        </w:trPr>
        <w:tc>
          <w:tcPr>
            <w:tcW w:w="1888" w:type="dxa"/>
            <w:tcBorders>
              <w:top w:val="single" w:sz="4" w:space="0" w:color="auto"/>
              <w:left w:val="nil"/>
              <w:bottom w:val="single" w:sz="4" w:space="0" w:color="auto"/>
              <w:right w:val="nil"/>
            </w:tcBorders>
          </w:tcPr>
          <w:p w14:paraId="083FC4BA" w14:textId="77777777" w:rsidR="009C74AC" w:rsidRDefault="009C74AC" w:rsidP="009C74AC">
            <w:pPr>
              <w:spacing w:before="240"/>
              <w:jc w:val="left"/>
              <w:rPr>
                <w:b/>
                <w:sz w:val="20"/>
                <w:szCs w:val="20"/>
              </w:rPr>
            </w:pPr>
            <w:r>
              <w:rPr>
                <w:b/>
                <w:sz w:val="20"/>
                <w:szCs w:val="20"/>
              </w:rPr>
              <w:lastRenderedPageBreak/>
              <w:t>‘Hall of Fame’ Writing Examples</w:t>
            </w:r>
          </w:p>
        </w:tc>
        <w:tc>
          <w:tcPr>
            <w:tcW w:w="1940" w:type="dxa"/>
            <w:tcBorders>
              <w:top w:val="single" w:sz="4" w:space="0" w:color="auto"/>
              <w:left w:val="nil"/>
              <w:bottom w:val="single" w:sz="4" w:space="0" w:color="auto"/>
              <w:right w:val="nil"/>
            </w:tcBorders>
          </w:tcPr>
          <w:p w14:paraId="116ABEA8" w14:textId="77777777" w:rsidR="009C74AC" w:rsidRDefault="009C74AC" w:rsidP="00125C78">
            <w:pPr>
              <w:spacing w:before="240"/>
              <w:jc w:val="center"/>
              <w:rPr>
                <w:b/>
                <w:sz w:val="20"/>
                <w:szCs w:val="20"/>
              </w:rPr>
            </w:pPr>
            <w:r>
              <w:rPr>
                <w:b/>
                <w:sz w:val="20"/>
                <w:szCs w:val="20"/>
              </w:rPr>
              <w:t>X</w:t>
            </w:r>
          </w:p>
        </w:tc>
        <w:tc>
          <w:tcPr>
            <w:tcW w:w="2268" w:type="dxa"/>
            <w:tcBorders>
              <w:top w:val="single" w:sz="4" w:space="0" w:color="auto"/>
              <w:left w:val="nil"/>
              <w:bottom w:val="single" w:sz="4" w:space="0" w:color="auto"/>
              <w:right w:val="nil"/>
            </w:tcBorders>
          </w:tcPr>
          <w:p w14:paraId="4720F784" w14:textId="77777777" w:rsidR="009C74AC" w:rsidRDefault="009C74AC" w:rsidP="00125C78">
            <w:pPr>
              <w:spacing w:before="240"/>
              <w:jc w:val="center"/>
              <w:rPr>
                <w:b/>
                <w:sz w:val="20"/>
                <w:szCs w:val="20"/>
              </w:rPr>
            </w:pPr>
            <w:r>
              <w:rPr>
                <w:b/>
                <w:sz w:val="20"/>
                <w:szCs w:val="20"/>
              </w:rPr>
              <w:t>X</w:t>
            </w:r>
          </w:p>
        </w:tc>
        <w:tc>
          <w:tcPr>
            <w:tcW w:w="2268" w:type="dxa"/>
            <w:tcBorders>
              <w:top w:val="single" w:sz="4" w:space="0" w:color="auto"/>
              <w:left w:val="nil"/>
              <w:bottom w:val="single" w:sz="4" w:space="0" w:color="auto"/>
              <w:right w:val="nil"/>
            </w:tcBorders>
          </w:tcPr>
          <w:p w14:paraId="56C45D8A" w14:textId="77777777" w:rsidR="009C74AC" w:rsidRDefault="009C74AC" w:rsidP="00125C78">
            <w:pPr>
              <w:spacing w:before="240"/>
              <w:jc w:val="center"/>
              <w:rPr>
                <w:b/>
                <w:sz w:val="20"/>
                <w:szCs w:val="20"/>
              </w:rPr>
            </w:pPr>
            <w:r>
              <w:rPr>
                <w:b/>
                <w:sz w:val="20"/>
                <w:szCs w:val="20"/>
              </w:rPr>
              <w:t>Yes</w:t>
            </w:r>
          </w:p>
        </w:tc>
      </w:tr>
      <w:tr w:rsidR="009C74AC" w14:paraId="55385D65" w14:textId="77777777" w:rsidTr="009C74AC">
        <w:trPr>
          <w:jc w:val="center"/>
        </w:trPr>
        <w:tc>
          <w:tcPr>
            <w:tcW w:w="1888" w:type="dxa"/>
            <w:tcBorders>
              <w:top w:val="single" w:sz="4" w:space="0" w:color="auto"/>
              <w:left w:val="nil"/>
              <w:bottom w:val="nil"/>
              <w:right w:val="nil"/>
            </w:tcBorders>
          </w:tcPr>
          <w:p w14:paraId="6FB86A2A" w14:textId="77777777" w:rsidR="009C74AC" w:rsidRPr="00931057" w:rsidRDefault="009C74AC" w:rsidP="00125C78">
            <w:pPr>
              <w:spacing w:before="240"/>
              <w:rPr>
                <w:b/>
                <w:sz w:val="20"/>
                <w:szCs w:val="20"/>
              </w:rPr>
            </w:pPr>
            <w:r>
              <w:rPr>
                <w:b/>
                <w:sz w:val="32"/>
                <w:szCs w:val="32"/>
              </w:rPr>
              <w:t>TEACHERS</w:t>
            </w:r>
          </w:p>
        </w:tc>
        <w:tc>
          <w:tcPr>
            <w:tcW w:w="1940" w:type="dxa"/>
            <w:tcBorders>
              <w:top w:val="single" w:sz="4" w:space="0" w:color="auto"/>
              <w:left w:val="nil"/>
              <w:bottom w:val="nil"/>
              <w:right w:val="nil"/>
            </w:tcBorders>
          </w:tcPr>
          <w:p w14:paraId="10CDC599" w14:textId="77777777" w:rsidR="009C74AC" w:rsidRPr="00931057" w:rsidRDefault="009C74AC" w:rsidP="00125C78">
            <w:pPr>
              <w:spacing w:before="240"/>
              <w:rPr>
                <w:b/>
                <w:sz w:val="20"/>
                <w:szCs w:val="20"/>
              </w:rPr>
            </w:pPr>
          </w:p>
        </w:tc>
        <w:tc>
          <w:tcPr>
            <w:tcW w:w="2268" w:type="dxa"/>
            <w:tcBorders>
              <w:top w:val="single" w:sz="4" w:space="0" w:color="auto"/>
              <w:left w:val="nil"/>
              <w:bottom w:val="nil"/>
              <w:right w:val="nil"/>
            </w:tcBorders>
          </w:tcPr>
          <w:p w14:paraId="41222745" w14:textId="77777777" w:rsidR="009C74AC" w:rsidRPr="00931057" w:rsidRDefault="009C74AC" w:rsidP="00125C78">
            <w:pPr>
              <w:spacing w:before="240"/>
              <w:rPr>
                <w:b/>
                <w:sz w:val="20"/>
                <w:szCs w:val="20"/>
              </w:rPr>
            </w:pPr>
          </w:p>
        </w:tc>
        <w:tc>
          <w:tcPr>
            <w:tcW w:w="2268" w:type="dxa"/>
            <w:tcBorders>
              <w:top w:val="single" w:sz="4" w:space="0" w:color="auto"/>
              <w:left w:val="nil"/>
              <w:bottom w:val="nil"/>
              <w:right w:val="nil"/>
            </w:tcBorders>
          </w:tcPr>
          <w:p w14:paraId="56494DBE" w14:textId="77777777" w:rsidR="009C74AC" w:rsidRPr="00931057" w:rsidRDefault="009C74AC" w:rsidP="00125C78">
            <w:pPr>
              <w:spacing w:before="240"/>
              <w:rPr>
                <w:b/>
                <w:sz w:val="20"/>
                <w:szCs w:val="20"/>
              </w:rPr>
            </w:pPr>
          </w:p>
        </w:tc>
      </w:tr>
      <w:tr w:rsidR="009C74AC" w14:paraId="63260E99" w14:textId="77777777" w:rsidTr="009C74AC">
        <w:trPr>
          <w:jc w:val="center"/>
        </w:trPr>
        <w:tc>
          <w:tcPr>
            <w:tcW w:w="1888" w:type="dxa"/>
            <w:tcBorders>
              <w:top w:val="single" w:sz="4" w:space="0" w:color="auto"/>
              <w:left w:val="nil"/>
              <w:bottom w:val="nil"/>
              <w:right w:val="nil"/>
            </w:tcBorders>
          </w:tcPr>
          <w:p w14:paraId="6E63D0B1" w14:textId="77777777" w:rsidR="009C74AC" w:rsidRDefault="009C74AC" w:rsidP="009C74AC">
            <w:pPr>
              <w:spacing w:before="240"/>
              <w:jc w:val="left"/>
              <w:rPr>
                <w:b/>
                <w:sz w:val="20"/>
                <w:szCs w:val="20"/>
              </w:rPr>
            </w:pPr>
            <w:r w:rsidRPr="00931057">
              <w:rPr>
                <w:b/>
                <w:sz w:val="20"/>
                <w:szCs w:val="20"/>
              </w:rPr>
              <w:t>Writing Genres</w:t>
            </w:r>
          </w:p>
        </w:tc>
        <w:tc>
          <w:tcPr>
            <w:tcW w:w="1940" w:type="dxa"/>
            <w:tcBorders>
              <w:top w:val="single" w:sz="4" w:space="0" w:color="auto"/>
              <w:left w:val="nil"/>
              <w:bottom w:val="nil"/>
              <w:right w:val="nil"/>
            </w:tcBorders>
          </w:tcPr>
          <w:p w14:paraId="064A10D0" w14:textId="77777777" w:rsidR="009C74AC" w:rsidRDefault="009C74AC" w:rsidP="00125C78">
            <w:pPr>
              <w:spacing w:before="240"/>
              <w:jc w:val="center"/>
              <w:rPr>
                <w:b/>
                <w:noProof/>
                <w:sz w:val="20"/>
                <w:szCs w:val="20"/>
              </w:rPr>
            </w:pPr>
            <w:r w:rsidRPr="00931057">
              <w:rPr>
                <w:b/>
                <w:sz w:val="20"/>
                <w:szCs w:val="20"/>
              </w:rPr>
              <w:t>Yes</w:t>
            </w:r>
          </w:p>
        </w:tc>
        <w:tc>
          <w:tcPr>
            <w:tcW w:w="2268" w:type="dxa"/>
            <w:tcBorders>
              <w:top w:val="single" w:sz="4" w:space="0" w:color="auto"/>
              <w:left w:val="nil"/>
              <w:bottom w:val="nil"/>
              <w:right w:val="nil"/>
            </w:tcBorders>
          </w:tcPr>
          <w:p w14:paraId="6273AE70" w14:textId="77777777" w:rsidR="009C74AC" w:rsidRDefault="009C74AC" w:rsidP="00125C78">
            <w:pPr>
              <w:spacing w:before="240"/>
              <w:jc w:val="center"/>
              <w:rPr>
                <w:b/>
                <w:noProof/>
                <w:sz w:val="20"/>
                <w:szCs w:val="20"/>
              </w:rPr>
            </w:pPr>
            <w:r w:rsidRPr="00931057">
              <w:rPr>
                <w:b/>
                <w:sz w:val="20"/>
                <w:szCs w:val="20"/>
              </w:rPr>
              <w:t>Yes</w:t>
            </w:r>
          </w:p>
        </w:tc>
        <w:tc>
          <w:tcPr>
            <w:tcW w:w="2268" w:type="dxa"/>
            <w:tcBorders>
              <w:top w:val="single" w:sz="4" w:space="0" w:color="auto"/>
              <w:left w:val="nil"/>
              <w:bottom w:val="nil"/>
              <w:right w:val="nil"/>
            </w:tcBorders>
          </w:tcPr>
          <w:p w14:paraId="0AF7E558" w14:textId="77777777" w:rsidR="009C74AC" w:rsidRDefault="009C74AC" w:rsidP="00125C78">
            <w:pPr>
              <w:spacing w:before="240"/>
              <w:jc w:val="center"/>
              <w:rPr>
                <w:b/>
                <w:noProof/>
                <w:sz w:val="20"/>
                <w:szCs w:val="20"/>
              </w:rPr>
            </w:pPr>
            <w:r w:rsidRPr="00931057">
              <w:rPr>
                <w:b/>
                <w:sz w:val="20"/>
                <w:szCs w:val="20"/>
              </w:rPr>
              <w:t>Yes</w:t>
            </w:r>
          </w:p>
        </w:tc>
      </w:tr>
      <w:tr w:rsidR="009C74AC" w14:paraId="66F437D7" w14:textId="77777777" w:rsidTr="009C74AC">
        <w:trPr>
          <w:jc w:val="center"/>
        </w:trPr>
        <w:tc>
          <w:tcPr>
            <w:tcW w:w="1888" w:type="dxa"/>
            <w:tcBorders>
              <w:top w:val="single" w:sz="4" w:space="0" w:color="auto"/>
              <w:left w:val="nil"/>
              <w:bottom w:val="nil"/>
              <w:right w:val="nil"/>
            </w:tcBorders>
          </w:tcPr>
          <w:p w14:paraId="460AF52C" w14:textId="77777777" w:rsidR="009C74AC" w:rsidRDefault="009C74AC" w:rsidP="009C74AC">
            <w:pPr>
              <w:spacing w:before="240"/>
              <w:jc w:val="left"/>
              <w:rPr>
                <w:b/>
                <w:sz w:val="20"/>
                <w:szCs w:val="20"/>
              </w:rPr>
            </w:pPr>
            <w:r w:rsidRPr="00931057">
              <w:rPr>
                <w:b/>
                <w:sz w:val="20"/>
                <w:szCs w:val="20"/>
              </w:rPr>
              <w:t>Writing Planners</w:t>
            </w:r>
          </w:p>
        </w:tc>
        <w:tc>
          <w:tcPr>
            <w:tcW w:w="1940" w:type="dxa"/>
            <w:tcBorders>
              <w:top w:val="single" w:sz="4" w:space="0" w:color="auto"/>
              <w:left w:val="nil"/>
              <w:bottom w:val="nil"/>
              <w:right w:val="nil"/>
            </w:tcBorders>
          </w:tcPr>
          <w:p w14:paraId="2D6C80E9" w14:textId="77777777" w:rsidR="009C74AC" w:rsidRDefault="009C74AC" w:rsidP="00125C78">
            <w:pPr>
              <w:spacing w:before="240"/>
              <w:jc w:val="center"/>
              <w:rPr>
                <w:b/>
                <w:sz w:val="20"/>
                <w:szCs w:val="20"/>
              </w:rPr>
            </w:pPr>
            <w:r w:rsidRPr="00931057">
              <w:rPr>
                <w:b/>
                <w:sz w:val="20"/>
                <w:szCs w:val="20"/>
              </w:rPr>
              <w:t>Yes</w:t>
            </w:r>
          </w:p>
        </w:tc>
        <w:tc>
          <w:tcPr>
            <w:tcW w:w="2268" w:type="dxa"/>
            <w:tcBorders>
              <w:top w:val="single" w:sz="4" w:space="0" w:color="auto"/>
              <w:left w:val="nil"/>
              <w:bottom w:val="nil"/>
              <w:right w:val="nil"/>
            </w:tcBorders>
          </w:tcPr>
          <w:p w14:paraId="369A4203" w14:textId="77777777" w:rsidR="009C74AC" w:rsidRDefault="009C74AC" w:rsidP="00125C78">
            <w:pPr>
              <w:spacing w:before="240"/>
              <w:jc w:val="center"/>
              <w:rPr>
                <w:b/>
                <w:sz w:val="20"/>
                <w:szCs w:val="20"/>
              </w:rPr>
            </w:pPr>
            <w:r w:rsidRPr="00931057">
              <w:rPr>
                <w:b/>
                <w:sz w:val="20"/>
                <w:szCs w:val="20"/>
              </w:rPr>
              <w:t>Yes</w:t>
            </w:r>
          </w:p>
        </w:tc>
        <w:tc>
          <w:tcPr>
            <w:tcW w:w="2268" w:type="dxa"/>
            <w:tcBorders>
              <w:top w:val="single" w:sz="4" w:space="0" w:color="auto"/>
              <w:left w:val="nil"/>
              <w:bottom w:val="nil"/>
              <w:right w:val="nil"/>
            </w:tcBorders>
          </w:tcPr>
          <w:p w14:paraId="56E33EFC" w14:textId="77777777" w:rsidR="009C74AC" w:rsidRDefault="009C74AC" w:rsidP="00125C78">
            <w:pPr>
              <w:spacing w:before="240"/>
              <w:jc w:val="center"/>
              <w:rPr>
                <w:b/>
                <w:sz w:val="20"/>
                <w:szCs w:val="20"/>
              </w:rPr>
            </w:pPr>
            <w:r w:rsidRPr="00931057">
              <w:rPr>
                <w:b/>
                <w:sz w:val="20"/>
                <w:szCs w:val="20"/>
              </w:rPr>
              <w:t>Yes</w:t>
            </w:r>
          </w:p>
        </w:tc>
      </w:tr>
      <w:tr w:rsidR="009C74AC" w14:paraId="5CB4C51D" w14:textId="77777777" w:rsidTr="009C74AC">
        <w:trPr>
          <w:jc w:val="center"/>
        </w:trPr>
        <w:tc>
          <w:tcPr>
            <w:tcW w:w="1888" w:type="dxa"/>
            <w:tcBorders>
              <w:top w:val="single" w:sz="4" w:space="0" w:color="auto"/>
              <w:left w:val="nil"/>
              <w:bottom w:val="nil"/>
              <w:right w:val="nil"/>
            </w:tcBorders>
          </w:tcPr>
          <w:p w14:paraId="420F1B55" w14:textId="77777777" w:rsidR="009C74AC" w:rsidRPr="00931057" w:rsidRDefault="009C74AC" w:rsidP="009C74AC">
            <w:pPr>
              <w:spacing w:before="240"/>
              <w:jc w:val="left"/>
              <w:rPr>
                <w:b/>
                <w:sz w:val="20"/>
                <w:szCs w:val="20"/>
              </w:rPr>
            </w:pPr>
            <w:r w:rsidRPr="00931057">
              <w:rPr>
                <w:b/>
                <w:sz w:val="20"/>
                <w:szCs w:val="20"/>
              </w:rPr>
              <w:t>Writing instructional Videos</w:t>
            </w:r>
          </w:p>
        </w:tc>
        <w:tc>
          <w:tcPr>
            <w:tcW w:w="1940" w:type="dxa"/>
            <w:tcBorders>
              <w:top w:val="single" w:sz="4" w:space="0" w:color="auto"/>
              <w:left w:val="nil"/>
              <w:bottom w:val="nil"/>
              <w:right w:val="nil"/>
            </w:tcBorders>
          </w:tcPr>
          <w:p w14:paraId="589858C1" w14:textId="77777777" w:rsidR="009C74AC" w:rsidRPr="00931057" w:rsidRDefault="009C74AC" w:rsidP="00125C78">
            <w:pPr>
              <w:spacing w:before="240"/>
              <w:jc w:val="center"/>
              <w:rPr>
                <w:b/>
                <w:sz w:val="20"/>
                <w:szCs w:val="20"/>
              </w:rPr>
            </w:pPr>
            <w:r w:rsidRPr="00931057">
              <w:rPr>
                <w:b/>
                <w:sz w:val="20"/>
                <w:szCs w:val="20"/>
              </w:rPr>
              <w:t>Yes</w:t>
            </w:r>
          </w:p>
        </w:tc>
        <w:tc>
          <w:tcPr>
            <w:tcW w:w="2268" w:type="dxa"/>
            <w:tcBorders>
              <w:top w:val="single" w:sz="4" w:space="0" w:color="auto"/>
              <w:left w:val="nil"/>
              <w:bottom w:val="nil"/>
              <w:right w:val="nil"/>
            </w:tcBorders>
          </w:tcPr>
          <w:p w14:paraId="6791CBE3" w14:textId="77777777" w:rsidR="009C74AC" w:rsidRPr="00931057" w:rsidRDefault="009C74AC" w:rsidP="00125C78">
            <w:pPr>
              <w:spacing w:before="240"/>
              <w:jc w:val="center"/>
              <w:rPr>
                <w:b/>
                <w:sz w:val="20"/>
                <w:szCs w:val="20"/>
              </w:rPr>
            </w:pPr>
            <w:r w:rsidRPr="00931057">
              <w:rPr>
                <w:b/>
                <w:sz w:val="20"/>
                <w:szCs w:val="20"/>
              </w:rPr>
              <w:t>Yes</w:t>
            </w:r>
          </w:p>
        </w:tc>
        <w:tc>
          <w:tcPr>
            <w:tcW w:w="2268" w:type="dxa"/>
            <w:tcBorders>
              <w:top w:val="single" w:sz="4" w:space="0" w:color="auto"/>
              <w:left w:val="nil"/>
              <w:bottom w:val="nil"/>
              <w:right w:val="nil"/>
            </w:tcBorders>
          </w:tcPr>
          <w:p w14:paraId="5F47B342" w14:textId="77777777" w:rsidR="009C74AC" w:rsidRPr="00931057" w:rsidRDefault="009C74AC" w:rsidP="00125C78">
            <w:pPr>
              <w:spacing w:before="240"/>
              <w:jc w:val="center"/>
              <w:rPr>
                <w:b/>
                <w:sz w:val="20"/>
                <w:szCs w:val="20"/>
              </w:rPr>
            </w:pPr>
            <w:r w:rsidRPr="00931057">
              <w:rPr>
                <w:b/>
                <w:sz w:val="20"/>
                <w:szCs w:val="20"/>
              </w:rPr>
              <w:t>Yes</w:t>
            </w:r>
          </w:p>
        </w:tc>
      </w:tr>
      <w:tr w:rsidR="009C74AC" w14:paraId="69E6B231" w14:textId="77777777" w:rsidTr="009C74AC">
        <w:trPr>
          <w:jc w:val="center"/>
        </w:trPr>
        <w:tc>
          <w:tcPr>
            <w:tcW w:w="1888" w:type="dxa"/>
            <w:tcBorders>
              <w:top w:val="single" w:sz="4" w:space="0" w:color="auto"/>
              <w:left w:val="nil"/>
              <w:bottom w:val="nil"/>
              <w:right w:val="nil"/>
            </w:tcBorders>
          </w:tcPr>
          <w:p w14:paraId="1DFAD715" w14:textId="77777777" w:rsidR="009C74AC" w:rsidRPr="00931057" w:rsidRDefault="009C74AC" w:rsidP="009C74AC">
            <w:pPr>
              <w:spacing w:before="240"/>
              <w:jc w:val="left"/>
              <w:rPr>
                <w:b/>
                <w:sz w:val="20"/>
                <w:szCs w:val="20"/>
              </w:rPr>
            </w:pPr>
            <w:commentRangeStart w:id="44"/>
            <w:commentRangeStart w:id="45"/>
            <w:r w:rsidRPr="00931057">
              <w:rPr>
                <w:b/>
                <w:sz w:val="20"/>
                <w:szCs w:val="20"/>
              </w:rPr>
              <w:t>Writing creations</w:t>
            </w:r>
            <w:commentRangeEnd w:id="44"/>
            <w:r w:rsidR="00A55654">
              <w:rPr>
                <w:rStyle w:val="CommentReference"/>
              </w:rPr>
              <w:commentReference w:id="44"/>
            </w:r>
            <w:commentRangeEnd w:id="45"/>
            <w:r w:rsidR="00C73137">
              <w:rPr>
                <w:rStyle w:val="CommentReference"/>
              </w:rPr>
              <w:commentReference w:id="45"/>
            </w:r>
          </w:p>
        </w:tc>
        <w:tc>
          <w:tcPr>
            <w:tcW w:w="1940" w:type="dxa"/>
            <w:tcBorders>
              <w:top w:val="single" w:sz="4" w:space="0" w:color="auto"/>
              <w:left w:val="nil"/>
              <w:bottom w:val="nil"/>
              <w:right w:val="nil"/>
            </w:tcBorders>
          </w:tcPr>
          <w:p w14:paraId="3B1A0989" w14:textId="77777777" w:rsidR="009C74AC" w:rsidRPr="00931057" w:rsidRDefault="009C74AC" w:rsidP="00125C78">
            <w:pPr>
              <w:spacing w:before="240"/>
              <w:jc w:val="center"/>
              <w:rPr>
                <w:b/>
                <w:sz w:val="20"/>
                <w:szCs w:val="20"/>
              </w:rPr>
            </w:pPr>
            <w:r w:rsidRPr="00931057">
              <w:rPr>
                <w:b/>
                <w:sz w:val="20"/>
                <w:szCs w:val="20"/>
              </w:rPr>
              <w:t>5 at any one time</w:t>
            </w:r>
          </w:p>
        </w:tc>
        <w:tc>
          <w:tcPr>
            <w:tcW w:w="2268" w:type="dxa"/>
            <w:tcBorders>
              <w:top w:val="single" w:sz="4" w:space="0" w:color="auto"/>
              <w:left w:val="nil"/>
              <w:bottom w:val="nil"/>
              <w:right w:val="nil"/>
            </w:tcBorders>
          </w:tcPr>
          <w:p w14:paraId="70EC9C7E" w14:textId="77777777" w:rsidR="009C74AC" w:rsidRPr="00931057" w:rsidRDefault="009C74AC" w:rsidP="00125C78">
            <w:pPr>
              <w:spacing w:before="240"/>
              <w:jc w:val="center"/>
              <w:rPr>
                <w:b/>
                <w:sz w:val="20"/>
                <w:szCs w:val="20"/>
              </w:rPr>
            </w:pPr>
            <w:r w:rsidRPr="00931057">
              <w:rPr>
                <w:b/>
                <w:sz w:val="20"/>
                <w:szCs w:val="20"/>
              </w:rPr>
              <w:t>Yes - Unlimited</w:t>
            </w:r>
          </w:p>
        </w:tc>
        <w:tc>
          <w:tcPr>
            <w:tcW w:w="2268" w:type="dxa"/>
            <w:tcBorders>
              <w:top w:val="single" w:sz="4" w:space="0" w:color="auto"/>
              <w:left w:val="nil"/>
              <w:bottom w:val="nil"/>
              <w:right w:val="nil"/>
            </w:tcBorders>
          </w:tcPr>
          <w:p w14:paraId="403C71CE" w14:textId="77777777" w:rsidR="009C74AC" w:rsidRPr="00931057" w:rsidRDefault="009C74AC" w:rsidP="00125C78">
            <w:pPr>
              <w:spacing w:before="240"/>
              <w:jc w:val="center"/>
              <w:rPr>
                <w:b/>
                <w:sz w:val="20"/>
                <w:szCs w:val="20"/>
              </w:rPr>
            </w:pPr>
            <w:r w:rsidRPr="00931057">
              <w:rPr>
                <w:b/>
                <w:sz w:val="20"/>
                <w:szCs w:val="20"/>
              </w:rPr>
              <w:t>Yes - Unlimited</w:t>
            </w:r>
          </w:p>
        </w:tc>
      </w:tr>
      <w:tr w:rsidR="009C74AC" w14:paraId="21E60E7E" w14:textId="77777777" w:rsidTr="009C74AC">
        <w:trPr>
          <w:jc w:val="center"/>
        </w:trPr>
        <w:tc>
          <w:tcPr>
            <w:tcW w:w="1888" w:type="dxa"/>
            <w:tcBorders>
              <w:top w:val="single" w:sz="4" w:space="0" w:color="auto"/>
              <w:left w:val="nil"/>
              <w:bottom w:val="nil"/>
              <w:right w:val="nil"/>
            </w:tcBorders>
          </w:tcPr>
          <w:p w14:paraId="524EF125" w14:textId="77777777" w:rsidR="009C74AC" w:rsidRPr="00931057" w:rsidRDefault="009C74AC" w:rsidP="009C74AC">
            <w:pPr>
              <w:spacing w:before="240"/>
              <w:jc w:val="left"/>
              <w:rPr>
                <w:b/>
                <w:sz w:val="20"/>
                <w:szCs w:val="20"/>
              </w:rPr>
            </w:pPr>
            <w:commentRangeStart w:id="46"/>
            <w:commentRangeStart w:id="47"/>
            <w:r w:rsidRPr="00931057">
              <w:rPr>
                <w:b/>
                <w:sz w:val="20"/>
                <w:szCs w:val="20"/>
              </w:rPr>
              <w:t>Portfolio space</w:t>
            </w:r>
            <w:commentRangeEnd w:id="46"/>
            <w:r w:rsidR="00780E07">
              <w:rPr>
                <w:rStyle w:val="CommentReference"/>
              </w:rPr>
              <w:commentReference w:id="46"/>
            </w:r>
            <w:commentRangeEnd w:id="47"/>
            <w:r w:rsidR="00C73137">
              <w:rPr>
                <w:rStyle w:val="CommentReference"/>
              </w:rPr>
              <w:commentReference w:id="47"/>
            </w:r>
          </w:p>
        </w:tc>
        <w:tc>
          <w:tcPr>
            <w:tcW w:w="1940" w:type="dxa"/>
            <w:tcBorders>
              <w:top w:val="single" w:sz="4" w:space="0" w:color="auto"/>
              <w:left w:val="nil"/>
              <w:bottom w:val="nil"/>
              <w:right w:val="nil"/>
            </w:tcBorders>
          </w:tcPr>
          <w:p w14:paraId="3985EF22" w14:textId="77777777" w:rsidR="009C74AC" w:rsidRPr="00931057" w:rsidRDefault="009C74AC" w:rsidP="00125C78">
            <w:pPr>
              <w:spacing w:before="240"/>
              <w:jc w:val="center"/>
              <w:rPr>
                <w:b/>
                <w:sz w:val="20"/>
                <w:szCs w:val="20"/>
              </w:rPr>
            </w:pPr>
            <w:r w:rsidRPr="00931057">
              <w:rPr>
                <w:b/>
                <w:sz w:val="20"/>
                <w:szCs w:val="20"/>
              </w:rPr>
              <w:t>limited</w:t>
            </w:r>
          </w:p>
        </w:tc>
        <w:tc>
          <w:tcPr>
            <w:tcW w:w="2268" w:type="dxa"/>
            <w:tcBorders>
              <w:top w:val="single" w:sz="4" w:space="0" w:color="auto"/>
              <w:left w:val="nil"/>
              <w:bottom w:val="nil"/>
              <w:right w:val="nil"/>
            </w:tcBorders>
          </w:tcPr>
          <w:p w14:paraId="6233CB42" w14:textId="77777777" w:rsidR="009C74AC" w:rsidRPr="00931057" w:rsidRDefault="009C74AC" w:rsidP="00125C78">
            <w:pPr>
              <w:spacing w:before="240"/>
              <w:jc w:val="center"/>
              <w:rPr>
                <w:b/>
                <w:sz w:val="20"/>
                <w:szCs w:val="20"/>
              </w:rPr>
            </w:pPr>
            <w:r w:rsidRPr="00931057">
              <w:rPr>
                <w:b/>
                <w:sz w:val="20"/>
                <w:szCs w:val="20"/>
              </w:rPr>
              <w:t>Yes - Unlimited</w:t>
            </w:r>
          </w:p>
        </w:tc>
        <w:tc>
          <w:tcPr>
            <w:tcW w:w="2268" w:type="dxa"/>
            <w:tcBorders>
              <w:top w:val="single" w:sz="4" w:space="0" w:color="auto"/>
              <w:left w:val="nil"/>
              <w:bottom w:val="nil"/>
              <w:right w:val="nil"/>
            </w:tcBorders>
          </w:tcPr>
          <w:p w14:paraId="78098FFE" w14:textId="77777777" w:rsidR="009C74AC" w:rsidRPr="00931057" w:rsidRDefault="009C74AC" w:rsidP="00125C78">
            <w:pPr>
              <w:spacing w:before="240"/>
              <w:jc w:val="center"/>
              <w:rPr>
                <w:b/>
                <w:sz w:val="20"/>
                <w:szCs w:val="20"/>
              </w:rPr>
            </w:pPr>
            <w:r w:rsidRPr="00931057">
              <w:rPr>
                <w:b/>
                <w:sz w:val="20"/>
                <w:szCs w:val="20"/>
              </w:rPr>
              <w:t>Yes - Unlimited</w:t>
            </w:r>
          </w:p>
        </w:tc>
      </w:tr>
      <w:tr w:rsidR="009C74AC" w14:paraId="20C0DEF0" w14:textId="77777777" w:rsidTr="009C74AC">
        <w:trPr>
          <w:jc w:val="center"/>
        </w:trPr>
        <w:tc>
          <w:tcPr>
            <w:tcW w:w="1888" w:type="dxa"/>
            <w:tcBorders>
              <w:top w:val="single" w:sz="4" w:space="0" w:color="auto"/>
              <w:left w:val="nil"/>
              <w:bottom w:val="nil"/>
              <w:right w:val="nil"/>
            </w:tcBorders>
          </w:tcPr>
          <w:p w14:paraId="11C6BE22" w14:textId="77777777" w:rsidR="009C74AC" w:rsidRPr="00931057" w:rsidRDefault="009C74AC" w:rsidP="009C74AC">
            <w:pPr>
              <w:spacing w:before="240"/>
              <w:jc w:val="left"/>
              <w:rPr>
                <w:b/>
                <w:sz w:val="20"/>
                <w:szCs w:val="20"/>
              </w:rPr>
            </w:pPr>
            <w:r w:rsidRPr="00931057">
              <w:rPr>
                <w:b/>
                <w:sz w:val="20"/>
                <w:szCs w:val="20"/>
              </w:rPr>
              <w:t>Games</w:t>
            </w:r>
          </w:p>
        </w:tc>
        <w:tc>
          <w:tcPr>
            <w:tcW w:w="1940" w:type="dxa"/>
            <w:tcBorders>
              <w:top w:val="single" w:sz="4" w:space="0" w:color="auto"/>
              <w:left w:val="nil"/>
              <w:bottom w:val="nil"/>
              <w:right w:val="nil"/>
            </w:tcBorders>
          </w:tcPr>
          <w:p w14:paraId="1078E756" w14:textId="77777777" w:rsidR="009C74AC" w:rsidRPr="00931057" w:rsidRDefault="009C74AC" w:rsidP="00125C78">
            <w:pPr>
              <w:spacing w:before="240"/>
              <w:jc w:val="center"/>
              <w:rPr>
                <w:b/>
                <w:sz w:val="20"/>
                <w:szCs w:val="20"/>
              </w:rPr>
            </w:pPr>
            <w:r w:rsidRPr="00931057">
              <w:rPr>
                <w:b/>
                <w:sz w:val="20"/>
                <w:szCs w:val="20"/>
              </w:rPr>
              <w:t>Selected Games</w:t>
            </w:r>
          </w:p>
        </w:tc>
        <w:tc>
          <w:tcPr>
            <w:tcW w:w="2268" w:type="dxa"/>
            <w:tcBorders>
              <w:top w:val="single" w:sz="4" w:space="0" w:color="auto"/>
              <w:left w:val="nil"/>
              <w:bottom w:val="nil"/>
              <w:right w:val="nil"/>
            </w:tcBorders>
          </w:tcPr>
          <w:p w14:paraId="094F7E93" w14:textId="77777777" w:rsidR="009C74AC" w:rsidRPr="00931057" w:rsidRDefault="009C74AC" w:rsidP="00125C78">
            <w:pPr>
              <w:spacing w:before="240"/>
              <w:jc w:val="center"/>
              <w:rPr>
                <w:b/>
                <w:sz w:val="20"/>
                <w:szCs w:val="20"/>
              </w:rPr>
            </w:pPr>
            <w:r w:rsidRPr="00931057">
              <w:rPr>
                <w:b/>
                <w:sz w:val="20"/>
                <w:szCs w:val="20"/>
              </w:rPr>
              <w:t>Yes - Unlimited</w:t>
            </w:r>
          </w:p>
        </w:tc>
        <w:tc>
          <w:tcPr>
            <w:tcW w:w="2268" w:type="dxa"/>
            <w:tcBorders>
              <w:top w:val="single" w:sz="4" w:space="0" w:color="auto"/>
              <w:left w:val="nil"/>
              <w:bottom w:val="nil"/>
              <w:right w:val="nil"/>
            </w:tcBorders>
          </w:tcPr>
          <w:p w14:paraId="49B786F2" w14:textId="77777777" w:rsidR="009C74AC" w:rsidRPr="00931057" w:rsidRDefault="009C74AC" w:rsidP="00125C78">
            <w:pPr>
              <w:spacing w:before="240"/>
              <w:jc w:val="center"/>
              <w:rPr>
                <w:b/>
                <w:sz w:val="20"/>
                <w:szCs w:val="20"/>
              </w:rPr>
            </w:pPr>
            <w:r w:rsidRPr="00931057">
              <w:rPr>
                <w:b/>
                <w:sz w:val="20"/>
                <w:szCs w:val="20"/>
              </w:rPr>
              <w:t>Yes - Unlimited</w:t>
            </w:r>
          </w:p>
        </w:tc>
      </w:tr>
      <w:tr w:rsidR="009C74AC" w14:paraId="29EB3ABB" w14:textId="77777777" w:rsidTr="009C74AC">
        <w:trPr>
          <w:jc w:val="center"/>
        </w:trPr>
        <w:tc>
          <w:tcPr>
            <w:tcW w:w="1888" w:type="dxa"/>
            <w:tcBorders>
              <w:top w:val="single" w:sz="4" w:space="0" w:color="auto"/>
              <w:left w:val="nil"/>
              <w:bottom w:val="nil"/>
              <w:right w:val="nil"/>
            </w:tcBorders>
          </w:tcPr>
          <w:p w14:paraId="22355BAE" w14:textId="77777777" w:rsidR="009C74AC" w:rsidRPr="00931057" w:rsidRDefault="009C74AC" w:rsidP="009C74AC">
            <w:pPr>
              <w:spacing w:before="240"/>
              <w:jc w:val="left"/>
              <w:rPr>
                <w:b/>
                <w:sz w:val="20"/>
                <w:szCs w:val="20"/>
              </w:rPr>
            </w:pPr>
            <w:r w:rsidRPr="00931057">
              <w:rPr>
                <w:b/>
                <w:sz w:val="20"/>
                <w:szCs w:val="20"/>
              </w:rPr>
              <w:t>View &amp; Manage Classes and Student Portfolios</w:t>
            </w:r>
          </w:p>
        </w:tc>
        <w:tc>
          <w:tcPr>
            <w:tcW w:w="1940" w:type="dxa"/>
            <w:tcBorders>
              <w:top w:val="single" w:sz="4" w:space="0" w:color="auto"/>
              <w:left w:val="nil"/>
              <w:bottom w:val="nil"/>
              <w:right w:val="nil"/>
            </w:tcBorders>
          </w:tcPr>
          <w:p w14:paraId="740AE86A" w14:textId="77777777" w:rsidR="009C74AC" w:rsidRPr="00931057" w:rsidRDefault="009C74AC" w:rsidP="00125C78">
            <w:pPr>
              <w:spacing w:before="240"/>
              <w:jc w:val="center"/>
              <w:rPr>
                <w:b/>
                <w:sz w:val="20"/>
                <w:szCs w:val="20"/>
              </w:rPr>
            </w:pPr>
            <w:r w:rsidRPr="00931057">
              <w:rPr>
                <w:b/>
                <w:sz w:val="20"/>
                <w:szCs w:val="20"/>
              </w:rPr>
              <w:t>Yes</w:t>
            </w:r>
          </w:p>
        </w:tc>
        <w:tc>
          <w:tcPr>
            <w:tcW w:w="2268" w:type="dxa"/>
            <w:tcBorders>
              <w:top w:val="single" w:sz="4" w:space="0" w:color="auto"/>
              <w:left w:val="nil"/>
              <w:bottom w:val="nil"/>
              <w:right w:val="nil"/>
            </w:tcBorders>
          </w:tcPr>
          <w:p w14:paraId="61833247" w14:textId="77777777" w:rsidR="009C74AC" w:rsidRPr="00931057" w:rsidRDefault="009C74AC" w:rsidP="00125C78">
            <w:pPr>
              <w:spacing w:before="240"/>
              <w:jc w:val="center"/>
              <w:rPr>
                <w:b/>
                <w:sz w:val="20"/>
                <w:szCs w:val="20"/>
              </w:rPr>
            </w:pPr>
            <w:r w:rsidRPr="00931057">
              <w:rPr>
                <w:b/>
                <w:sz w:val="20"/>
                <w:szCs w:val="20"/>
              </w:rPr>
              <w:t>Yes</w:t>
            </w:r>
          </w:p>
        </w:tc>
        <w:tc>
          <w:tcPr>
            <w:tcW w:w="2268" w:type="dxa"/>
            <w:tcBorders>
              <w:top w:val="single" w:sz="4" w:space="0" w:color="auto"/>
              <w:left w:val="nil"/>
              <w:bottom w:val="nil"/>
              <w:right w:val="nil"/>
            </w:tcBorders>
          </w:tcPr>
          <w:p w14:paraId="012CACBB" w14:textId="77777777" w:rsidR="009C74AC" w:rsidRPr="00931057" w:rsidRDefault="009C74AC" w:rsidP="00125C78">
            <w:pPr>
              <w:spacing w:before="240"/>
              <w:jc w:val="center"/>
              <w:rPr>
                <w:b/>
                <w:sz w:val="20"/>
                <w:szCs w:val="20"/>
              </w:rPr>
            </w:pPr>
            <w:r w:rsidRPr="00931057">
              <w:rPr>
                <w:b/>
                <w:sz w:val="20"/>
                <w:szCs w:val="20"/>
              </w:rPr>
              <w:t>Yes</w:t>
            </w:r>
          </w:p>
        </w:tc>
      </w:tr>
      <w:tr w:rsidR="009C74AC" w14:paraId="752EF3BF" w14:textId="77777777" w:rsidTr="009C74AC">
        <w:trPr>
          <w:jc w:val="center"/>
        </w:trPr>
        <w:tc>
          <w:tcPr>
            <w:tcW w:w="1888" w:type="dxa"/>
            <w:tcBorders>
              <w:top w:val="single" w:sz="4" w:space="0" w:color="auto"/>
              <w:left w:val="nil"/>
              <w:bottom w:val="nil"/>
              <w:right w:val="nil"/>
            </w:tcBorders>
          </w:tcPr>
          <w:p w14:paraId="4038E5A3" w14:textId="77777777" w:rsidR="009C74AC" w:rsidRPr="00931057" w:rsidRDefault="009C74AC" w:rsidP="009C74AC">
            <w:pPr>
              <w:spacing w:before="240"/>
              <w:jc w:val="left"/>
              <w:rPr>
                <w:b/>
                <w:sz w:val="20"/>
                <w:szCs w:val="20"/>
              </w:rPr>
            </w:pPr>
            <w:r w:rsidRPr="00931057">
              <w:rPr>
                <w:b/>
                <w:sz w:val="20"/>
                <w:szCs w:val="20"/>
              </w:rPr>
              <w:t>Free Student accounts</w:t>
            </w:r>
          </w:p>
        </w:tc>
        <w:tc>
          <w:tcPr>
            <w:tcW w:w="1940" w:type="dxa"/>
            <w:tcBorders>
              <w:top w:val="single" w:sz="4" w:space="0" w:color="auto"/>
              <w:left w:val="nil"/>
              <w:bottom w:val="nil"/>
              <w:right w:val="nil"/>
            </w:tcBorders>
          </w:tcPr>
          <w:p w14:paraId="61CE6B0D" w14:textId="77777777" w:rsidR="009C74AC" w:rsidRPr="00931057" w:rsidRDefault="009C74AC" w:rsidP="00125C78">
            <w:pPr>
              <w:spacing w:before="240"/>
              <w:jc w:val="center"/>
              <w:rPr>
                <w:b/>
                <w:sz w:val="20"/>
                <w:szCs w:val="20"/>
              </w:rPr>
            </w:pPr>
            <w:r w:rsidRPr="00931057">
              <w:rPr>
                <w:b/>
                <w:sz w:val="20"/>
                <w:szCs w:val="20"/>
              </w:rPr>
              <w:t>35</w:t>
            </w:r>
          </w:p>
        </w:tc>
        <w:tc>
          <w:tcPr>
            <w:tcW w:w="2268" w:type="dxa"/>
            <w:tcBorders>
              <w:top w:val="single" w:sz="4" w:space="0" w:color="auto"/>
              <w:left w:val="nil"/>
              <w:bottom w:val="nil"/>
              <w:right w:val="nil"/>
            </w:tcBorders>
          </w:tcPr>
          <w:p w14:paraId="46EDC929" w14:textId="77777777" w:rsidR="009C74AC" w:rsidRPr="00931057" w:rsidRDefault="009C74AC" w:rsidP="00125C78">
            <w:pPr>
              <w:spacing w:before="240"/>
              <w:jc w:val="center"/>
              <w:rPr>
                <w:b/>
                <w:sz w:val="20"/>
                <w:szCs w:val="20"/>
              </w:rPr>
            </w:pPr>
            <w:r>
              <w:rPr>
                <w:b/>
                <w:sz w:val="20"/>
                <w:szCs w:val="20"/>
              </w:rPr>
              <w:t>70</w:t>
            </w:r>
          </w:p>
        </w:tc>
        <w:tc>
          <w:tcPr>
            <w:tcW w:w="2268" w:type="dxa"/>
            <w:tcBorders>
              <w:top w:val="single" w:sz="4" w:space="0" w:color="auto"/>
              <w:left w:val="nil"/>
              <w:bottom w:val="nil"/>
              <w:right w:val="nil"/>
            </w:tcBorders>
          </w:tcPr>
          <w:p w14:paraId="2B4AF1E7" w14:textId="77777777" w:rsidR="009C74AC" w:rsidRPr="00931057" w:rsidRDefault="009C74AC" w:rsidP="00125C78">
            <w:pPr>
              <w:spacing w:before="240"/>
              <w:jc w:val="center"/>
              <w:rPr>
                <w:b/>
                <w:sz w:val="20"/>
                <w:szCs w:val="20"/>
              </w:rPr>
            </w:pPr>
            <w:r>
              <w:rPr>
                <w:b/>
                <w:sz w:val="20"/>
                <w:szCs w:val="20"/>
              </w:rPr>
              <w:t>100</w:t>
            </w:r>
          </w:p>
        </w:tc>
      </w:tr>
      <w:tr w:rsidR="009C74AC" w14:paraId="2FDCD120" w14:textId="77777777" w:rsidTr="009C74AC">
        <w:trPr>
          <w:jc w:val="center"/>
        </w:trPr>
        <w:tc>
          <w:tcPr>
            <w:tcW w:w="1888" w:type="dxa"/>
            <w:tcBorders>
              <w:top w:val="single" w:sz="4" w:space="0" w:color="auto"/>
              <w:left w:val="nil"/>
              <w:bottom w:val="nil"/>
              <w:right w:val="nil"/>
            </w:tcBorders>
          </w:tcPr>
          <w:p w14:paraId="2549D582" w14:textId="77777777" w:rsidR="009C74AC" w:rsidRPr="00931057" w:rsidRDefault="009C74AC" w:rsidP="009C74AC">
            <w:pPr>
              <w:spacing w:before="240"/>
              <w:jc w:val="left"/>
              <w:rPr>
                <w:b/>
                <w:sz w:val="20"/>
                <w:szCs w:val="20"/>
              </w:rPr>
            </w:pPr>
            <w:r w:rsidRPr="00931057">
              <w:rPr>
                <w:b/>
                <w:sz w:val="20"/>
                <w:szCs w:val="20"/>
              </w:rPr>
              <w:t>Create Unlimited/Premium Student accounts</w:t>
            </w:r>
          </w:p>
        </w:tc>
        <w:tc>
          <w:tcPr>
            <w:tcW w:w="1940" w:type="dxa"/>
            <w:tcBorders>
              <w:top w:val="single" w:sz="4" w:space="0" w:color="auto"/>
              <w:left w:val="nil"/>
              <w:bottom w:val="nil"/>
              <w:right w:val="nil"/>
            </w:tcBorders>
          </w:tcPr>
          <w:p w14:paraId="1C909E17" w14:textId="77777777" w:rsidR="009C74AC" w:rsidRPr="00931057" w:rsidRDefault="009C74AC" w:rsidP="00125C78">
            <w:pPr>
              <w:spacing w:before="240"/>
              <w:jc w:val="center"/>
              <w:rPr>
                <w:b/>
                <w:sz w:val="20"/>
                <w:szCs w:val="20"/>
              </w:rPr>
            </w:pPr>
            <w:r w:rsidRPr="00931057">
              <w:rPr>
                <w:b/>
                <w:sz w:val="20"/>
                <w:szCs w:val="20"/>
              </w:rPr>
              <w:t>Any volume</w:t>
            </w:r>
          </w:p>
        </w:tc>
        <w:tc>
          <w:tcPr>
            <w:tcW w:w="2268" w:type="dxa"/>
            <w:tcBorders>
              <w:top w:val="single" w:sz="4" w:space="0" w:color="auto"/>
              <w:left w:val="nil"/>
              <w:bottom w:val="nil"/>
              <w:right w:val="nil"/>
            </w:tcBorders>
          </w:tcPr>
          <w:p w14:paraId="730DA53B" w14:textId="77777777" w:rsidR="009C74AC" w:rsidRDefault="009C74AC" w:rsidP="00125C78">
            <w:pPr>
              <w:spacing w:before="240"/>
              <w:jc w:val="center"/>
              <w:rPr>
                <w:b/>
                <w:sz w:val="20"/>
                <w:szCs w:val="20"/>
              </w:rPr>
            </w:pPr>
            <w:r w:rsidRPr="00931057">
              <w:rPr>
                <w:b/>
                <w:sz w:val="20"/>
                <w:szCs w:val="20"/>
              </w:rPr>
              <w:t>Yes - Any volume</w:t>
            </w:r>
          </w:p>
        </w:tc>
        <w:tc>
          <w:tcPr>
            <w:tcW w:w="2268" w:type="dxa"/>
            <w:tcBorders>
              <w:top w:val="single" w:sz="4" w:space="0" w:color="auto"/>
              <w:left w:val="nil"/>
              <w:bottom w:val="nil"/>
              <w:right w:val="nil"/>
            </w:tcBorders>
          </w:tcPr>
          <w:p w14:paraId="6D88B035" w14:textId="77777777" w:rsidR="009C74AC" w:rsidRPr="00931057" w:rsidRDefault="009C74AC" w:rsidP="00125C78">
            <w:pPr>
              <w:spacing w:before="240"/>
              <w:jc w:val="center"/>
              <w:rPr>
                <w:b/>
                <w:sz w:val="20"/>
                <w:szCs w:val="20"/>
              </w:rPr>
            </w:pPr>
            <w:r w:rsidRPr="00931057">
              <w:rPr>
                <w:b/>
                <w:sz w:val="20"/>
                <w:szCs w:val="20"/>
              </w:rPr>
              <w:t>Yes - Any volume</w:t>
            </w:r>
          </w:p>
        </w:tc>
      </w:tr>
      <w:tr w:rsidR="009C74AC" w14:paraId="347C7816" w14:textId="77777777" w:rsidTr="009C74AC">
        <w:trPr>
          <w:jc w:val="center"/>
        </w:trPr>
        <w:tc>
          <w:tcPr>
            <w:tcW w:w="1888" w:type="dxa"/>
            <w:tcBorders>
              <w:top w:val="single" w:sz="4" w:space="0" w:color="auto"/>
              <w:left w:val="nil"/>
              <w:bottom w:val="nil"/>
              <w:right w:val="nil"/>
            </w:tcBorders>
          </w:tcPr>
          <w:p w14:paraId="454F7372" w14:textId="77777777" w:rsidR="009C74AC" w:rsidRPr="00931057" w:rsidRDefault="009C74AC" w:rsidP="009C74AC">
            <w:pPr>
              <w:spacing w:before="240"/>
              <w:jc w:val="left"/>
              <w:rPr>
                <w:b/>
                <w:sz w:val="20"/>
                <w:szCs w:val="20"/>
              </w:rPr>
            </w:pPr>
            <w:r w:rsidRPr="00931057">
              <w:rPr>
                <w:b/>
                <w:sz w:val="20"/>
                <w:szCs w:val="20"/>
              </w:rPr>
              <w:t>Student Portfolio Space</w:t>
            </w:r>
          </w:p>
        </w:tc>
        <w:tc>
          <w:tcPr>
            <w:tcW w:w="1940" w:type="dxa"/>
            <w:tcBorders>
              <w:top w:val="single" w:sz="4" w:space="0" w:color="auto"/>
              <w:left w:val="nil"/>
              <w:bottom w:val="nil"/>
              <w:right w:val="nil"/>
            </w:tcBorders>
          </w:tcPr>
          <w:p w14:paraId="140CA672" w14:textId="77777777" w:rsidR="009C74AC" w:rsidRPr="00931057" w:rsidRDefault="009C74AC" w:rsidP="00125C78">
            <w:pPr>
              <w:spacing w:before="240"/>
              <w:jc w:val="center"/>
              <w:rPr>
                <w:b/>
                <w:sz w:val="20"/>
                <w:szCs w:val="20"/>
              </w:rPr>
            </w:pPr>
            <w:r w:rsidRPr="00931057">
              <w:rPr>
                <w:b/>
                <w:sz w:val="20"/>
                <w:szCs w:val="20"/>
              </w:rPr>
              <w:t>limited</w:t>
            </w:r>
          </w:p>
        </w:tc>
        <w:tc>
          <w:tcPr>
            <w:tcW w:w="2268" w:type="dxa"/>
            <w:tcBorders>
              <w:top w:val="single" w:sz="4" w:space="0" w:color="auto"/>
              <w:left w:val="nil"/>
              <w:bottom w:val="nil"/>
              <w:right w:val="nil"/>
            </w:tcBorders>
          </w:tcPr>
          <w:p w14:paraId="445A2893" w14:textId="77777777" w:rsidR="009C74AC" w:rsidRPr="00931057" w:rsidRDefault="009C74AC" w:rsidP="00125C78">
            <w:pPr>
              <w:spacing w:before="240"/>
              <w:jc w:val="center"/>
              <w:rPr>
                <w:b/>
                <w:sz w:val="20"/>
                <w:szCs w:val="20"/>
              </w:rPr>
            </w:pPr>
            <w:r w:rsidRPr="00931057">
              <w:rPr>
                <w:b/>
                <w:sz w:val="20"/>
                <w:szCs w:val="20"/>
              </w:rPr>
              <w:t>Yes - Unlimited</w:t>
            </w:r>
          </w:p>
        </w:tc>
        <w:tc>
          <w:tcPr>
            <w:tcW w:w="2268" w:type="dxa"/>
            <w:tcBorders>
              <w:top w:val="single" w:sz="4" w:space="0" w:color="auto"/>
              <w:left w:val="nil"/>
              <w:bottom w:val="nil"/>
              <w:right w:val="nil"/>
            </w:tcBorders>
          </w:tcPr>
          <w:p w14:paraId="51D35BFA" w14:textId="77777777" w:rsidR="009C74AC" w:rsidRPr="00931057" w:rsidRDefault="009C74AC" w:rsidP="00125C78">
            <w:pPr>
              <w:spacing w:before="240"/>
              <w:jc w:val="center"/>
              <w:rPr>
                <w:b/>
                <w:sz w:val="20"/>
                <w:szCs w:val="20"/>
              </w:rPr>
            </w:pPr>
            <w:r w:rsidRPr="00931057">
              <w:rPr>
                <w:b/>
                <w:sz w:val="20"/>
                <w:szCs w:val="20"/>
              </w:rPr>
              <w:t>Yes - Unlimited</w:t>
            </w:r>
          </w:p>
        </w:tc>
      </w:tr>
      <w:tr w:rsidR="009C74AC" w14:paraId="6ADD93C6" w14:textId="77777777" w:rsidTr="009C74AC">
        <w:trPr>
          <w:jc w:val="center"/>
        </w:trPr>
        <w:tc>
          <w:tcPr>
            <w:tcW w:w="1888" w:type="dxa"/>
            <w:tcBorders>
              <w:top w:val="single" w:sz="4" w:space="0" w:color="auto"/>
              <w:left w:val="nil"/>
              <w:bottom w:val="nil"/>
              <w:right w:val="nil"/>
            </w:tcBorders>
          </w:tcPr>
          <w:p w14:paraId="2617BDE8" w14:textId="77777777" w:rsidR="009C74AC" w:rsidRPr="00931057" w:rsidRDefault="009C74AC" w:rsidP="009C74AC">
            <w:pPr>
              <w:spacing w:before="240"/>
              <w:jc w:val="left"/>
              <w:rPr>
                <w:b/>
                <w:sz w:val="20"/>
                <w:szCs w:val="20"/>
              </w:rPr>
            </w:pPr>
            <w:r w:rsidRPr="00931057">
              <w:rPr>
                <w:b/>
                <w:sz w:val="20"/>
                <w:szCs w:val="20"/>
              </w:rPr>
              <w:t>Assess student Writing (Australian Curriculum)</w:t>
            </w:r>
          </w:p>
        </w:tc>
        <w:tc>
          <w:tcPr>
            <w:tcW w:w="1940" w:type="dxa"/>
            <w:tcBorders>
              <w:top w:val="single" w:sz="4" w:space="0" w:color="auto"/>
              <w:left w:val="nil"/>
              <w:bottom w:val="nil"/>
              <w:right w:val="nil"/>
            </w:tcBorders>
          </w:tcPr>
          <w:p w14:paraId="77DD45EB" w14:textId="77777777" w:rsidR="009C74AC" w:rsidRPr="00931057" w:rsidRDefault="009C74AC" w:rsidP="00125C78">
            <w:pPr>
              <w:spacing w:before="240"/>
              <w:jc w:val="center"/>
              <w:rPr>
                <w:b/>
                <w:sz w:val="20"/>
                <w:szCs w:val="20"/>
              </w:rPr>
            </w:pPr>
            <w:r w:rsidRPr="00931057">
              <w:rPr>
                <w:b/>
                <w:sz w:val="20"/>
                <w:szCs w:val="20"/>
              </w:rPr>
              <w:t>X</w:t>
            </w:r>
          </w:p>
        </w:tc>
        <w:tc>
          <w:tcPr>
            <w:tcW w:w="2268" w:type="dxa"/>
            <w:tcBorders>
              <w:top w:val="single" w:sz="4" w:space="0" w:color="auto"/>
              <w:left w:val="nil"/>
              <w:bottom w:val="nil"/>
              <w:right w:val="nil"/>
            </w:tcBorders>
          </w:tcPr>
          <w:p w14:paraId="7ED04400" w14:textId="77777777" w:rsidR="009C74AC" w:rsidRPr="00931057" w:rsidRDefault="009C74AC" w:rsidP="00125C78">
            <w:pPr>
              <w:spacing w:before="240"/>
              <w:jc w:val="center"/>
              <w:rPr>
                <w:b/>
                <w:sz w:val="20"/>
                <w:szCs w:val="20"/>
              </w:rPr>
            </w:pPr>
            <w:r w:rsidRPr="00931057">
              <w:rPr>
                <w:b/>
                <w:sz w:val="20"/>
                <w:szCs w:val="20"/>
              </w:rPr>
              <w:t>Yes</w:t>
            </w:r>
          </w:p>
        </w:tc>
        <w:tc>
          <w:tcPr>
            <w:tcW w:w="2268" w:type="dxa"/>
            <w:tcBorders>
              <w:top w:val="single" w:sz="4" w:space="0" w:color="auto"/>
              <w:left w:val="nil"/>
              <w:bottom w:val="nil"/>
              <w:right w:val="nil"/>
            </w:tcBorders>
          </w:tcPr>
          <w:p w14:paraId="16CDA91E" w14:textId="77777777" w:rsidR="009C74AC" w:rsidRPr="00931057" w:rsidRDefault="009C74AC" w:rsidP="00125C78">
            <w:pPr>
              <w:spacing w:before="240"/>
              <w:jc w:val="center"/>
              <w:rPr>
                <w:b/>
                <w:sz w:val="20"/>
                <w:szCs w:val="20"/>
              </w:rPr>
            </w:pPr>
            <w:r w:rsidRPr="00931057">
              <w:rPr>
                <w:b/>
                <w:sz w:val="20"/>
                <w:szCs w:val="20"/>
              </w:rPr>
              <w:t>Yes</w:t>
            </w:r>
          </w:p>
        </w:tc>
      </w:tr>
      <w:tr w:rsidR="009C74AC" w14:paraId="3E5D6D85" w14:textId="77777777" w:rsidTr="009C74AC">
        <w:trPr>
          <w:jc w:val="center"/>
        </w:trPr>
        <w:tc>
          <w:tcPr>
            <w:tcW w:w="1888" w:type="dxa"/>
            <w:tcBorders>
              <w:top w:val="single" w:sz="4" w:space="0" w:color="auto"/>
              <w:left w:val="nil"/>
              <w:bottom w:val="nil"/>
              <w:right w:val="nil"/>
            </w:tcBorders>
          </w:tcPr>
          <w:p w14:paraId="517B15C1" w14:textId="77777777" w:rsidR="009C74AC" w:rsidRPr="00931057" w:rsidRDefault="009C74AC" w:rsidP="009C74AC">
            <w:pPr>
              <w:spacing w:before="240"/>
              <w:jc w:val="left"/>
              <w:rPr>
                <w:b/>
                <w:sz w:val="20"/>
                <w:szCs w:val="20"/>
              </w:rPr>
            </w:pPr>
            <w:r w:rsidRPr="00931057">
              <w:rPr>
                <w:b/>
                <w:sz w:val="20"/>
                <w:szCs w:val="20"/>
              </w:rPr>
              <w:t>Writestyler Writing &amp; Grammar Worksheets (Student and Teacher versions)</w:t>
            </w:r>
          </w:p>
        </w:tc>
        <w:tc>
          <w:tcPr>
            <w:tcW w:w="1940" w:type="dxa"/>
            <w:tcBorders>
              <w:top w:val="single" w:sz="4" w:space="0" w:color="auto"/>
              <w:left w:val="nil"/>
              <w:bottom w:val="nil"/>
              <w:right w:val="nil"/>
            </w:tcBorders>
          </w:tcPr>
          <w:p w14:paraId="79FE6CA5" w14:textId="77777777" w:rsidR="009C74AC" w:rsidRPr="00931057" w:rsidRDefault="009C74AC" w:rsidP="00125C78">
            <w:pPr>
              <w:spacing w:before="240"/>
              <w:jc w:val="center"/>
              <w:rPr>
                <w:b/>
                <w:sz w:val="20"/>
                <w:szCs w:val="20"/>
              </w:rPr>
            </w:pPr>
            <w:r w:rsidRPr="00931057">
              <w:rPr>
                <w:b/>
                <w:sz w:val="20"/>
                <w:szCs w:val="20"/>
              </w:rPr>
              <w:t>X</w:t>
            </w:r>
          </w:p>
        </w:tc>
        <w:tc>
          <w:tcPr>
            <w:tcW w:w="2268" w:type="dxa"/>
            <w:tcBorders>
              <w:top w:val="single" w:sz="4" w:space="0" w:color="auto"/>
              <w:left w:val="nil"/>
              <w:bottom w:val="nil"/>
              <w:right w:val="nil"/>
            </w:tcBorders>
          </w:tcPr>
          <w:p w14:paraId="309AE67C" w14:textId="77777777" w:rsidR="009C74AC" w:rsidRPr="00931057" w:rsidRDefault="009C74AC" w:rsidP="00125C78">
            <w:pPr>
              <w:spacing w:before="240"/>
              <w:jc w:val="center"/>
              <w:rPr>
                <w:b/>
                <w:sz w:val="20"/>
                <w:szCs w:val="20"/>
              </w:rPr>
            </w:pPr>
            <w:r w:rsidRPr="00931057">
              <w:rPr>
                <w:b/>
                <w:sz w:val="20"/>
                <w:szCs w:val="20"/>
              </w:rPr>
              <w:t>X</w:t>
            </w:r>
          </w:p>
        </w:tc>
        <w:tc>
          <w:tcPr>
            <w:tcW w:w="2268" w:type="dxa"/>
            <w:tcBorders>
              <w:top w:val="single" w:sz="4" w:space="0" w:color="auto"/>
              <w:left w:val="nil"/>
              <w:bottom w:val="nil"/>
              <w:right w:val="nil"/>
            </w:tcBorders>
          </w:tcPr>
          <w:p w14:paraId="4188F64B" w14:textId="77777777" w:rsidR="009C74AC" w:rsidRPr="00931057" w:rsidRDefault="009C74AC" w:rsidP="00125C78">
            <w:pPr>
              <w:spacing w:before="240"/>
              <w:jc w:val="center"/>
              <w:rPr>
                <w:b/>
                <w:sz w:val="20"/>
                <w:szCs w:val="20"/>
              </w:rPr>
            </w:pPr>
            <w:r w:rsidRPr="00931057">
              <w:rPr>
                <w:b/>
                <w:sz w:val="20"/>
                <w:szCs w:val="20"/>
              </w:rPr>
              <w:t>Yes</w:t>
            </w:r>
          </w:p>
        </w:tc>
      </w:tr>
      <w:tr w:rsidR="009C74AC" w14:paraId="56791CD2" w14:textId="77777777" w:rsidTr="009C74AC">
        <w:trPr>
          <w:jc w:val="center"/>
        </w:trPr>
        <w:tc>
          <w:tcPr>
            <w:tcW w:w="1888" w:type="dxa"/>
            <w:tcBorders>
              <w:top w:val="single" w:sz="4" w:space="0" w:color="auto"/>
              <w:left w:val="nil"/>
              <w:bottom w:val="nil"/>
              <w:right w:val="nil"/>
            </w:tcBorders>
          </w:tcPr>
          <w:p w14:paraId="213F4BBA" w14:textId="77777777" w:rsidR="009C74AC" w:rsidRPr="00931057" w:rsidRDefault="009C74AC" w:rsidP="00125C78">
            <w:pPr>
              <w:spacing w:before="240"/>
              <w:rPr>
                <w:b/>
                <w:sz w:val="20"/>
                <w:szCs w:val="20"/>
              </w:rPr>
            </w:pPr>
            <w:r w:rsidRPr="00931057">
              <w:rPr>
                <w:b/>
                <w:sz w:val="20"/>
                <w:szCs w:val="20"/>
              </w:rPr>
              <w:t>Writestyler Graphic Novels</w:t>
            </w:r>
          </w:p>
        </w:tc>
        <w:tc>
          <w:tcPr>
            <w:tcW w:w="1940" w:type="dxa"/>
            <w:tcBorders>
              <w:top w:val="single" w:sz="4" w:space="0" w:color="auto"/>
              <w:left w:val="nil"/>
              <w:bottom w:val="nil"/>
              <w:right w:val="nil"/>
            </w:tcBorders>
          </w:tcPr>
          <w:p w14:paraId="1448F231" w14:textId="77777777" w:rsidR="009C74AC" w:rsidRPr="00931057" w:rsidRDefault="009C74AC" w:rsidP="00125C78">
            <w:pPr>
              <w:spacing w:before="240"/>
              <w:jc w:val="center"/>
              <w:rPr>
                <w:b/>
                <w:sz w:val="20"/>
                <w:szCs w:val="20"/>
              </w:rPr>
            </w:pPr>
            <w:r w:rsidRPr="00931057">
              <w:rPr>
                <w:b/>
                <w:sz w:val="20"/>
                <w:szCs w:val="20"/>
              </w:rPr>
              <w:t>X</w:t>
            </w:r>
          </w:p>
        </w:tc>
        <w:tc>
          <w:tcPr>
            <w:tcW w:w="2268" w:type="dxa"/>
            <w:tcBorders>
              <w:top w:val="single" w:sz="4" w:space="0" w:color="auto"/>
              <w:left w:val="nil"/>
              <w:bottom w:val="nil"/>
              <w:right w:val="nil"/>
            </w:tcBorders>
          </w:tcPr>
          <w:p w14:paraId="4D80108D" w14:textId="77777777" w:rsidR="009C74AC" w:rsidRPr="00931057" w:rsidRDefault="009C74AC" w:rsidP="00125C78">
            <w:pPr>
              <w:spacing w:before="240"/>
              <w:jc w:val="center"/>
              <w:rPr>
                <w:b/>
                <w:sz w:val="20"/>
                <w:szCs w:val="20"/>
              </w:rPr>
            </w:pPr>
            <w:r w:rsidRPr="00931057">
              <w:rPr>
                <w:b/>
                <w:sz w:val="20"/>
                <w:szCs w:val="20"/>
              </w:rPr>
              <w:t>X</w:t>
            </w:r>
          </w:p>
        </w:tc>
        <w:tc>
          <w:tcPr>
            <w:tcW w:w="2268" w:type="dxa"/>
            <w:tcBorders>
              <w:top w:val="single" w:sz="4" w:space="0" w:color="auto"/>
              <w:left w:val="nil"/>
              <w:bottom w:val="nil"/>
              <w:right w:val="nil"/>
            </w:tcBorders>
          </w:tcPr>
          <w:p w14:paraId="4507C764" w14:textId="77777777" w:rsidR="009C74AC" w:rsidRPr="00931057" w:rsidRDefault="009C74AC" w:rsidP="00125C78">
            <w:pPr>
              <w:spacing w:before="240"/>
              <w:jc w:val="center"/>
              <w:rPr>
                <w:b/>
                <w:sz w:val="20"/>
                <w:szCs w:val="20"/>
              </w:rPr>
            </w:pPr>
            <w:r w:rsidRPr="00931057">
              <w:rPr>
                <w:b/>
                <w:sz w:val="20"/>
                <w:szCs w:val="20"/>
              </w:rPr>
              <w:t>Yes</w:t>
            </w:r>
          </w:p>
        </w:tc>
      </w:tr>
      <w:tr w:rsidR="009C74AC" w14:paraId="5D307F21" w14:textId="77777777" w:rsidTr="009C74AC">
        <w:trPr>
          <w:jc w:val="center"/>
        </w:trPr>
        <w:tc>
          <w:tcPr>
            <w:tcW w:w="1888" w:type="dxa"/>
            <w:tcBorders>
              <w:top w:val="single" w:sz="4" w:space="0" w:color="auto"/>
              <w:left w:val="nil"/>
              <w:bottom w:val="nil"/>
              <w:right w:val="nil"/>
            </w:tcBorders>
          </w:tcPr>
          <w:p w14:paraId="7F5387CA" w14:textId="77777777" w:rsidR="009C74AC" w:rsidRPr="00931057" w:rsidRDefault="009C74AC" w:rsidP="00125C78">
            <w:pPr>
              <w:spacing w:before="240"/>
              <w:rPr>
                <w:b/>
                <w:sz w:val="20"/>
                <w:szCs w:val="20"/>
              </w:rPr>
            </w:pPr>
            <w:r w:rsidRPr="00931057">
              <w:rPr>
                <w:b/>
                <w:sz w:val="20"/>
                <w:szCs w:val="20"/>
              </w:rPr>
              <w:lastRenderedPageBreak/>
              <w:t>Download Writing Planners</w:t>
            </w:r>
          </w:p>
        </w:tc>
        <w:tc>
          <w:tcPr>
            <w:tcW w:w="1940" w:type="dxa"/>
            <w:tcBorders>
              <w:top w:val="single" w:sz="4" w:space="0" w:color="auto"/>
              <w:left w:val="nil"/>
              <w:bottom w:val="nil"/>
              <w:right w:val="nil"/>
            </w:tcBorders>
          </w:tcPr>
          <w:p w14:paraId="428D58FA" w14:textId="77777777" w:rsidR="009C74AC" w:rsidRPr="00931057" w:rsidRDefault="009C74AC" w:rsidP="00125C78">
            <w:pPr>
              <w:spacing w:before="240"/>
              <w:jc w:val="center"/>
              <w:rPr>
                <w:b/>
                <w:sz w:val="20"/>
                <w:szCs w:val="20"/>
              </w:rPr>
            </w:pPr>
            <w:r w:rsidRPr="00931057">
              <w:rPr>
                <w:b/>
                <w:sz w:val="20"/>
                <w:szCs w:val="20"/>
              </w:rPr>
              <w:t>X</w:t>
            </w:r>
          </w:p>
        </w:tc>
        <w:tc>
          <w:tcPr>
            <w:tcW w:w="2268" w:type="dxa"/>
            <w:tcBorders>
              <w:top w:val="single" w:sz="4" w:space="0" w:color="auto"/>
              <w:left w:val="nil"/>
              <w:bottom w:val="nil"/>
              <w:right w:val="nil"/>
            </w:tcBorders>
          </w:tcPr>
          <w:p w14:paraId="439B4DC1" w14:textId="77777777" w:rsidR="009C74AC" w:rsidRPr="00931057" w:rsidRDefault="009C74AC" w:rsidP="00125C78">
            <w:pPr>
              <w:spacing w:before="240"/>
              <w:jc w:val="center"/>
              <w:rPr>
                <w:b/>
                <w:sz w:val="20"/>
                <w:szCs w:val="20"/>
              </w:rPr>
            </w:pPr>
            <w:r w:rsidRPr="00931057">
              <w:rPr>
                <w:b/>
                <w:sz w:val="20"/>
                <w:szCs w:val="20"/>
              </w:rPr>
              <w:t>X</w:t>
            </w:r>
          </w:p>
        </w:tc>
        <w:tc>
          <w:tcPr>
            <w:tcW w:w="2268" w:type="dxa"/>
            <w:tcBorders>
              <w:top w:val="single" w:sz="4" w:space="0" w:color="auto"/>
              <w:left w:val="nil"/>
              <w:bottom w:val="nil"/>
              <w:right w:val="nil"/>
            </w:tcBorders>
          </w:tcPr>
          <w:p w14:paraId="3802C446" w14:textId="77777777" w:rsidR="009C74AC" w:rsidRPr="00931057" w:rsidRDefault="009C74AC" w:rsidP="00125C78">
            <w:pPr>
              <w:spacing w:before="240"/>
              <w:jc w:val="center"/>
              <w:rPr>
                <w:b/>
                <w:sz w:val="20"/>
                <w:szCs w:val="20"/>
              </w:rPr>
            </w:pPr>
            <w:r w:rsidRPr="00931057">
              <w:rPr>
                <w:b/>
                <w:sz w:val="20"/>
                <w:szCs w:val="20"/>
              </w:rPr>
              <w:t>Yes</w:t>
            </w:r>
          </w:p>
        </w:tc>
      </w:tr>
      <w:tr w:rsidR="009C74AC" w14:paraId="26C3390B" w14:textId="77777777" w:rsidTr="009C74AC">
        <w:trPr>
          <w:jc w:val="center"/>
        </w:trPr>
        <w:tc>
          <w:tcPr>
            <w:tcW w:w="1888" w:type="dxa"/>
            <w:tcBorders>
              <w:top w:val="single" w:sz="4" w:space="0" w:color="auto"/>
              <w:left w:val="nil"/>
              <w:bottom w:val="nil"/>
              <w:right w:val="nil"/>
            </w:tcBorders>
          </w:tcPr>
          <w:p w14:paraId="2889FCB1" w14:textId="77777777" w:rsidR="009C74AC" w:rsidRPr="00931057" w:rsidRDefault="009C74AC" w:rsidP="00125C78">
            <w:pPr>
              <w:spacing w:before="240"/>
              <w:rPr>
                <w:b/>
                <w:sz w:val="20"/>
                <w:szCs w:val="20"/>
              </w:rPr>
            </w:pPr>
            <w:r w:rsidRPr="00931057">
              <w:rPr>
                <w:b/>
                <w:sz w:val="20"/>
                <w:szCs w:val="20"/>
              </w:rPr>
              <w:t>‘Hall of Fame’ Writing Examples</w:t>
            </w:r>
          </w:p>
        </w:tc>
        <w:tc>
          <w:tcPr>
            <w:tcW w:w="1940" w:type="dxa"/>
            <w:tcBorders>
              <w:top w:val="single" w:sz="4" w:space="0" w:color="auto"/>
              <w:left w:val="nil"/>
              <w:bottom w:val="nil"/>
              <w:right w:val="nil"/>
            </w:tcBorders>
          </w:tcPr>
          <w:p w14:paraId="50AFD4C3" w14:textId="77777777" w:rsidR="009C74AC" w:rsidRPr="00931057" w:rsidRDefault="009C74AC" w:rsidP="00125C78">
            <w:pPr>
              <w:spacing w:before="240"/>
              <w:jc w:val="center"/>
              <w:rPr>
                <w:b/>
                <w:sz w:val="20"/>
                <w:szCs w:val="20"/>
              </w:rPr>
            </w:pPr>
            <w:r w:rsidRPr="00931057">
              <w:rPr>
                <w:b/>
                <w:sz w:val="20"/>
                <w:szCs w:val="20"/>
              </w:rPr>
              <w:t>X</w:t>
            </w:r>
          </w:p>
        </w:tc>
        <w:tc>
          <w:tcPr>
            <w:tcW w:w="2268" w:type="dxa"/>
            <w:tcBorders>
              <w:top w:val="single" w:sz="4" w:space="0" w:color="auto"/>
              <w:left w:val="nil"/>
              <w:bottom w:val="nil"/>
              <w:right w:val="nil"/>
            </w:tcBorders>
          </w:tcPr>
          <w:p w14:paraId="04821B1B" w14:textId="77777777" w:rsidR="009C74AC" w:rsidRPr="00931057" w:rsidRDefault="009C74AC" w:rsidP="00125C78">
            <w:pPr>
              <w:spacing w:before="240"/>
              <w:jc w:val="center"/>
              <w:rPr>
                <w:b/>
                <w:sz w:val="20"/>
                <w:szCs w:val="20"/>
              </w:rPr>
            </w:pPr>
            <w:r w:rsidRPr="00931057">
              <w:rPr>
                <w:b/>
                <w:sz w:val="20"/>
                <w:szCs w:val="20"/>
              </w:rPr>
              <w:t>X</w:t>
            </w:r>
          </w:p>
        </w:tc>
        <w:tc>
          <w:tcPr>
            <w:tcW w:w="2268" w:type="dxa"/>
            <w:tcBorders>
              <w:top w:val="single" w:sz="4" w:space="0" w:color="auto"/>
              <w:left w:val="nil"/>
              <w:bottom w:val="nil"/>
              <w:right w:val="nil"/>
            </w:tcBorders>
          </w:tcPr>
          <w:p w14:paraId="0E567B42" w14:textId="77777777" w:rsidR="009C74AC" w:rsidRPr="00931057" w:rsidRDefault="009C74AC" w:rsidP="00125C78">
            <w:pPr>
              <w:spacing w:before="240"/>
              <w:jc w:val="center"/>
              <w:rPr>
                <w:b/>
                <w:sz w:val="20"/>
                <w:szCs w:val="20"/>
              </w:rPr>
            </w:pPr>
            <w:r w:rsidRPr="00931057">
              <w:rPr>
                <w:b/>
                <w:sz w:val="20"/>
                <w:szCs w:val="20"/>
              </w:rPr>
              <w:t>Yes</w:t>
            </w:r>
          </w:p>
        </w:tc>
      </w:tr>
    </w:tbl>
    <w:p w14:paraId="03D4C2B4" w14:textId="77777777" w:rsidR="0007773F" w:rsidRPr="0007773F" w:rsidRDefault="0007773F" w:rsidP="0007773F"/>
    <w:p w14:paraId="03BF9243" w14:textId="77777777" w:rsidR="0007773F" w:rsidRPr="00DA3E5D" w:rsidRDefault="0007773F" w:rsidP="00DA3E5D"/>
    <w:p w14:paraId="667DC1F0" w14:textId="77777777" w:rsidR="00DC565D" w:rsidRPr="0007676E" w:rsidRDefault="00DC565D" w:rsidP="0007676E">
      <w:pPr>
        <w:rPr>
          <w:b/>
          <w:bCs/>
          <w:i/>
          <w:iCs/>
          <w:szCs w:val="24"/>
          <w:u w:val="single"/>
        </w:rPr>
      </w:pPr>
      <w:r w:rsidRPr="0007676E">
        <w:rPr>
          <w:b/>
          <w:bCs/>
          <w:i/>
          <w:iCs/>
          <w:szCs w:val="24"/>
          <w:u w:val="single"/>
        </w:rPr>
        <w:t>Pricing Page designs:</w:t>
      </w:r>
    </w:p>
    <w:p w14:paraId="4ACB2D86" w14:textId="5D744BAC" w:rsidR="0007676E" w:rsidRDefault="0000666B" w:rsidP="0007676E">
      <w:pPr>
        <w:rPr>
          <w:szCs w:val="24"/>
        </w:rPr>
      </w:pPr>
      <w:hyperlink r:id="rId30" w:history="1">
        <w:r w:rsidR="0007676E" w:rsidRPr="00A4034F">
          <w:rPr>
            <w:rStyle w:val="Hyperlink"/>
            <w:szCs w:val="24"/>
          </w:rPr>
          <w:t>http://graphicdesignersdirectory.com.au/Writerstyler/themehtml/Pricing.html</w:t>
        </w:r>
      </w:hyperlink>
    </w:p>
    <w:p w14:paraId="55E44A34" w14:textId="77777777" w:rsidR="002A0A5A" w:rsidRDefault="002A0A5A" w:rsidP="0007676E">
      <w:pPr>
        <w:rPr>
          <w:b/>
          <w:bCs/>
          <w:szCs w:val="24"/>
          <w:u w:val="single"/>
        </w:rPr>
      </w:pPr>
      <w:r w:rsidRPr="002A0A5A">
        <w:rPr>
          <w:b/>
          <w:bCs/>
          <w:szCs w:val="24"/>
          <w:u w:val="single"/>
        </w:rPr>
        <w:t>School Admin Account:</w:t>
      </w:r>
    </w:p>
    <w:p w14:paraId="43B15A53" w14:textId="40FD59B4" w:rsidR="002A0A5A" w:rsidRDefault="0000666B" w:rsidP="0007676E">
      <w:hyperlink r:id="rId31" w:history="1">
        <w:r w:rsidR="002A0A5A" w:rsidRPr="00A4034F">
          <w:rPr>
            <w:rStyle w:val="Hyperlink"/>
          </w:rPr>
          <w:t>http://graphicdesignersdirectory.com.au/Writerstyler/themehtml/School-Account.html</w:t>
        </w:r>
      </w:hyperlink>
    </w:p>
    <w:p w14:paraId="355E072B" w14:textId="61BDA6B5" w:rsidR="00B710F7" w:rsidRPr="002A0A5A" w:rsidRDefault="00B710F7" w:rsidP="0007676E">
      <w:pPr>
        <w:rPr>
          <w:b/>
          <w:bCs/>
          <w:szCs w:val="24"/>
          <w:u w:val="single"/>
        </w:rPr>
      </w:pPr>
      <w:r>
        <w:br w:type="page"/>
      </w:r>
    </w:p>
    <w:p w14:paraId="19D2166F" w14:textId="6A6964C3" w:rsidR="00E62104" w:rsidRPr="009F5412" w:rsidRDefault="006279A9" w:rsidP="00E62104">
      <w:pPr>
        <w:pStyle w:val="Heading1"/>
        <w:rPr>
          <w:rFonts w:asciiTheme="minorHAnsi" w:hAnsiTheme="minorHAnsi"/>
          <w:color w:val="auto"/>
        </w:rPr>
      </w:pPr>
      <w:bookmarkStart w:id="48" w:name="_Toc75364189"/>
      <w:r w:rsidRPr="009F5412">
        <w:rPr>
          <w:rFonts w:asciiTheme="minorHAnsi" w:hAnsiTheme="minorHAnsi"/>
          <w:color w:val="auto"/>
        </w:rPr>
        <w:lastRenderedPageBreak/>
        <w:t xml:space="preserve">3. </w:t>
      </w:r>
      <w:r w:rsidR="00E62104" w:rsidRPr="009F5412">
        <w:rPr>
          <w:rFonts w:asciiTheme="minorHAnsi" w:hAnsiTheme="minorHAnsi"/>
          <w:color w:val="auto"/>
        </w:rPr>
        <w:t>Functional requirements</w:t>
      </w:r>
      <w:bookmarkEnd w:id="48"/>
    </w:p>
    <w:p w14:paraId="0D821EF6" w14:textId="5E7492D8" w:rsidR="00E1562D" w:rsidRPr="00592167" w:rsidRDefault="00A812CE" w:rsidP="006949C5">
      <w:pPr>
        <w:rPr>
          <w:szCs w:val="24"/>
        </w:rPr>
      </w:pPr>
      <w:r w:rsidRPr="00150B49">
        <w:rPr>
          <w:szCs w:val="24"/>
        </w:rPr>
        <w:t xml:space="preserve">This section covers each functional requirement in detail. It’s vital that </w:t>
      </w:r>
      <w:r w:rsidR="00575AD1" w:rsidRPr="00150B49">
        <w:rPr>
          <w:szCs w:val="24"/>
        </w:rPr>
        <w:t>each</w:t>
      </w:r>
      <w:r w:rsidRPr="00150B49">
        <w:rPr>
          <w:szCs w:val="24"/>
        </w:rPr>
        <w:t xml:space="preserve"> minute requirement has been covered under this section.</w:t>
      </w:r>
    </w:p>
    <w:p w14:paraId="6C66DDC5" w14:textId="629E3872" w:rsidR="00E1562D" w:rsidRPr="007F51D6" w:rsidRDefault="00B33896" w:rsidP="00BA37F3">
      <w:pPr>
        <w:pStyle w:val="Heading2"/>
      </w:pPr>
      <w:bookmarkStart w:id="49" w:name="_Toc75364190"/>
      <w:r>
        <w:t xml:space="preserve">RQ001 </w:t>
      </w:r>
      <w:r w:rsidR="00E1562D" w:rsidRPr="007F51D6">
        <w:t>User Types</w:t>
      </w:r>
      <w:bookmarkEnd w:id="49"/>
    </w:p>
    <w:p w14:paraId="028E68E3" w14:textId="0E3343D1" w:rsidR="00E1562D" w:rsidRPr="00592167" w:rsidRDefault="005E05B3" w:rsidP="00301C65">
      <w:pPr>
        <w:pStyle w:val="ListParagraph"/>
        <w:numPr>
          <w:ilvl w:val="0"/>
          <w:numId w:val="7"/>
        </w:numPr>
        <w:rPr>
          <w:szCs w:val="24"/>
        </w:rPr>
      </w:pPr>
      <w:r w:rsidRPr="00592167">
        <w:rPr>
          <w:szCs w:val="24"/>
        </w:rPr>
        <w:t xml:space="preserve">There will be following </w:t>
      </w:r>
      <w:r w:rsidR="000B6BA5" w:rsidRPr="00592167">
        <w:rPr>
          <w:szCs w:val="24"/>
        </w:rPr>
        <w:t xml:space="preserve">types of </w:t>
      </w:r>
      <w:r w:rsidRPr="00592167">
        <w:rPr>
          <w:szCs w:val="24"/>
        </w:rPr>
        <w:t>user</w:t>
      </w:r>
      <w:r w:rsidR="000B6BA5" w:rsidRPr="00592167">
        <w:rPr>
          <w:szCs w:val="24"/>
        </w:rPr>
        <w:t>s</w:t>
      </w:r>
      <w:r w:rsidRPr="00592167">
        <w:rPr>
          <w:szCs w:val="24"/>
        </w:rPr>
        <w:t xml:space="preserve"> </w:t>
      </w:r>
      <w:r w:rsidR="000B6BA5" w:rsidRPr="00592167">
        <w:rPr>
          <w:szCs w:val="24"/>
        </w:rPr>
        <w:t>in the system</w:t>
      </w:r>
    </w:p>
    <w:p w14:paraId="4156CB9F" w14:textId="719880B4" w:rsidR="00E1562D" w:rsidRPr="00592167" w:rsidRDefault="00E1562D" w:rsidP="00301C65">
      <w:pPr>
        <w:pStyle w:val="ListParagraph"/>
        <w:numPr>
          <w:ilvl w:val="1"/>
          <w:numId w:val="7"/>
        </w:numPr>
        <w:rPr>
          <w:szCs w:val="24"/>
        </w:rPr>
      </w:pPr>
      <w:r w:rsidRPr="00592167">
        <w:rPr>
          <w:szCs w:val="24"/>
        </w:rPr>
        <w:t>Students</w:t>
      </w:r>
    </w:p>
    <w:p w14:paraId="4014D703" w14:textId="77777777" w:rsidR="00E1562D" w:rsidRPr="00592167" w:rsidRDefault="00E1562D" w:rsidP="00301C65">
      <w:pPr>
        <w:pStyle w:val="ListParagraph"/>
        <w:numPr>
          <w:ilvl w:val="1"/>
          <w:numId w:val="7"/>
        </w:numPr>
        <w:rPr>
          <w:szCs w:val="24"/>
        </w:rPr>
      </w:pPr>
      <w:r w:rsidRPr="00592167">
        <w:rPr>
          <w:szCs w:val="24"/>
        </w:rPr>
        <w:t>Teachers</w:t>
      </w:r>
    </w:p>
    <w:p w14:paraId="7A896ED2" w14:textId="77777777" w:rsidR="00E1562D" w:rsidRPr="00592167" w:rsidRDefault="00E1562D" w:rsidP="00301C65">
      <w:pPr>
        <w:pStyle w:val="ListParagraph"/>
        <w:numPr>
          <w:ilvl w:val="1"/>
          <w:numId w:val="7"/>
        </w:numPr>
        <w:rPr>
          <w:szCs w:val="24"/>
        </w:rPr>
      </w:pPr>
      <w:r w:rsidRPr="00592167">
        <w:rPr>
          <w:szCs w:val="24"/>
        </w:rPr>
        <w:t>Schools</w:t>
      </w:r>
    </w:p>
    <w:p w14:paraId="2888FF9B" w14:textId="59AFBDF1" w:rsidR="00E1562D" w:rsidRPr="00592167" w:rsidRDefault="00E1562D" w:rsidP="00301C65">
      <w:pPr>
        <w:pStyle w:val="ListParagraph"/>
        <w:numPr>
          <w:ilvl w:val="1"/>
          <w:numId w:val="7"/>
        </w:numPr>
        <w:rPr>
          <w:szCs w:val="24"/>
        </w:rPr>
      </w:pPr>
      <w:r w:rsidRPr="00592167">
        <w:rPr>
          <w:szCs w:val="24"/>
        </w:rPr>
        <w:t>Admin</w:t>
      </w:r>
      <w:r w:rsidR="000B6BA5" w:rsidRPr="00592167">
        <w:rPr>
          <w:szCs w:val="24"/>
        </w:rPr>
        <w:t xml:space="preserve"> (access to only backend)</w:t>
      </w:r>
    </w:p>
    <w:p w14:paraId="32557BC1" w14:textId="0BDA5B94" w:rsidR="00F40E11" w:rsidRPr="00592167" w:rsidRDefault="00B655EA" w:rsidP="00F40E11">
      <w:pPr>
        <w:rPr>
          <w:szCs w:val="24"/>
        </w:rPr>
      </w:pPr>
      <w:r w:rsidRPr="00592167">
        <w:rPr>
          <w:szCs w:val="24"/>
        </w:rPr>
        <w:t>NOTE: Everybody else are users who visit the website and not registered website users but visited website for browsing</w:t>
      </w:r>
      <w:r w:rsidR="000D65B1" w:rsidRPr="00592167">
        <w:rPr>
          <w:szCs w:val="24"/>
        </w:rPr>
        <w:t xml:space="preserve"> and understanding its feature.</w:t>
      </w:r>
    </w:p>
    <w:p w14:paraId="52F80179" w14:textId="77777777" w:rsidR="00316871" w:rsidRPr="00F40E11" w:rsidRDefault="00316871" w:rsidP="00F40E11">
      <w:pPr>
        <w:rPr>
          <w:rFonts w:asciiTheme="minorHAnsi" w:hAnsiTheme="minorHAnsi"/>
          <w:color w:val="auto"/>
        </w:rPr>
      </w:pPr>
    </w:p>
    <w:p w14:paraId="4F51EAD5" w14:textId="20044C15" w:rsidR="00E1562D" w:rsidRPr="007F51D6" w:rsidRDefault="00F40E11" w:rsidP="00BA37F3">
      <w:pPr>
        <w:pStyle w:val="Heading2"/>
      </w:pPr>
      <w:bookmarkStart w:id="50" w:name="_Toc75364191"/>
      <w:bookmarkStart w:id="51" w:name="_Hlk5618703"/>
      <w:r>
        <w:t xml:space="preserve">RQ002 </w:t>
      </w:r>
      <w:r w:rsidR="00E1562D" w:rsidRPr="007F51D6">
        <w:t>Login</w:t>
      </w:r>
      <w:bookmarkEnd w:id="50"/>
    </w:p>
    <w:bookmarkEnd w:id="51"/>
    <w:p w14:paraId="3A9565A8" w14:textId="691AD02F" w:rsidR="000B6BA5" w:rsidRPr="00150B49" w:rsidRDefault="000B6BA5" w:rsidP="00301C65">
      <w:pPr>
        <w:pStyle w:val="ListParagraph"/>
        <w:numPr>
          <w:ilvl w:val="0"/>
          <w:numId w:val="8"/>
        </w:numPr>
        <w:rPr>
          <w:szCs w:val="24"/>
        </w:rPr>
      </w:pPr>
      <w:r w:rsidRPr="00150B49">
        <w:rPr>
          <w:szCs w:val="24"/>
        </w:rPr>
        <w:t>Certain features of the website will be accessible only after user creates their account, and only CMS / content pages will be accessible without login</w:t>
      </w:r>
      <w:r w:rsidR="002C5C59" w:rsidRPr="00150B49">
        <w:rPr>
          <w:szCs w:val="24"/>
        </w:rPr>
        <w:t xml:space="preserve"> (see notes on the games </w:t>
      </w:r>
      <w:r w:rsidR="00893A1D" w:rsidRPr="00150B49">
        <w:rPr>
          <w:szCs w:val="24"/>
        </w:rPr>
        <w:t>accessibility</w:t>
      </w:r>
      <w:r w:rsidR="002C5C59" w:rsidRPr="00150B49">
        <w:rPr>
          <w:szCs w:val="24"/>
        </w:rPr>
        <w:t xml:space="preserve"> for </w:t>
      </w:r>
      <w:r w:rsidR="002365C1" w:rsidRPr="00150B49">
        <w:rPr>
          <w:szCs w:val="24"/>
        </w:rPr>
        <w:t>non-account holders)</w:t>
      </w:r>
    </w:p>
    <w:p w14:paraId="05E898CE" w14:textId="3A3F9B68" w:rsidR="00E1562D" w:rsidRPr="00150B49" w:rsidRDefault="000B6BA5" w:rsidP="00301C65">
      <w:pPr>
        <w:pStyle w:val="ListParagraph"/>
        <w:numPr>
          <w:ilvl w:val="0"/>
          <w:numId w:val="8"/>
        </w:numPr>
        <w:rPr>
          <w:szCs w:val="24"/>
        </w:rPr>
      </w:pPr>
      <w:r w:rsidRPr="00150B49">
        <w:rPr>
          <w:szCs w:val="24"/>
        </w:rPr>
        <w:t>Users can login to the system through following methods:</w:t>
      </w:r>
    </w:p>
    <w:p w14:paraId="7B8DF35E" w14:textId="6E77284B" w:rsidR="000B6BA5" w:rsidRPr="00150B49" w:rsidRDefault="000B6BA5" w:rsidP="00301C65">
      <w:pPr>
        <w:pStyle w:val="ListParagraph"/>
        <w:numPr>
          <w:ilvl w:val="1"/>
          <w:numId w:val="8"/>
        </w:numPr>
        <w:rPr>
          <w:szCs w:val="24"/>
        </w:rPr>
      </w:pPr>
      <w:r w:rsidRPr="00150B49">
        <w:rPr>
          <w:szCs w:val="24"/>
        </w:rPr>
        <w:t>Username/Password</w:t>
      </w:r>
      <w:r w:rsidR="00F11BEA" w:rsidRPr="00150B49">
        <w:rPr>
          <w:szCs w:val="24"/>
        </w:rPr>
        <w:t xml:space="preserve"> (</w:t>
      </w:r>
      <w:r w:rsidR="007E0FF7" w:rsidRPr="00150B49">
        <w:rPr>
          <w:szCs w:val="24"/>
        </w:rPr>
        <w:t xml:space="preserve">depending on how the school admin or teacher creates their students account, usernames do not have to be </w:t>
      </w:r>
      <w:r w:rsidR="00747C87" w:rsidRPr="00150B49">
        <w:rPr>
          <w:szCs w:val="24"/>
        </w:rPr>
        <w:t>email addresses</w:t>
      </w:r>
    </w:p>
    <w:p w14:paraId="6C51A5AD" w14:textId="008BCDB9" w:rsidR="00316871" w:rsidRPr="00150B49" w:rsidRDefault="00316871" w:rsidP="00301C65">
      <w:pPr>
        <w:pStyle w:val="ListParagraph"/>
        <w:numPr>
          <w:ilvl w:val="0"/>
          <w:numId w:val="8"/>
        </w:numPr>
        <w:rPr>
          <w:szCs w:val="24"/>
        </w:rPr>
      </w:pPr>
      <w:r w:rsidRPr="00150B49">
        <w:rPr>
          <w:szCs w:val="24"/>
        </w:rPr>
        <w:t xml:space="preserve">Teachers can create </w:t>
      </w:r>
      <w:r w:rsidR="00150B49" w:rsidRPr="00150B49">
        <w:rPr>
          <w:szCs w:val="24"/>
        </w:rPr>
        <w:t>an</w:t>
      </w:r>
      <w:r w:rsidRPr="00150B49">
        <w:rPr>
          <w:szCs w:val="24"/>
        </w:rPr>
        <w:t xml:space="preserve"> account and invite students to their classes to use the free features of Writestyler</w:t>
      </w:r>
    </w:p>
    <w:p w14:paraId="3CCC4832" w14:textId="165E951C" w:rsidR="00316871" w:rsidRPr="00592167" w:rsidRDefault="00F83D8E" w:rsidP="00301C65">
      <w:pPr>
        <w:pStyle w:val="ListParagraph"/>
        <w:numPr>
          <w:ilvl w:val="0"/>
          <w:numId w:val="8"/>
        </w:numPr>
        <w:rPr>
          <w:szCs w:val="24"/>
        </w:rPr>
      </w:pPr>
      <w:r w:rsidRPr="00592167">
        <w:rPr>
          <w:szCs w:val="24"/>
        </w:rPr>
        <w:t xml:space="preserve">Students </w:t>
      </w:r>
      <w:r w:rsidR="00316871" w:rsidRPr="00592167">
        <w:rPr>
          <w:szCs w:val="24"/>
        </w:rPr>
        <w:t>can</w:t>
      </w:r>
      <w:r w:rsidRPr="00592167">
        <w:rPr>
          <w:szCs w:val="24"/>
        </w:rPr>
        <w:t xml:space="preserve"> be invited by teachers </w:t>
      </w:r>
      <w:commentRangeStart w:id="52"/>
      <w:r w:rsidR="00316871" w:rsidRPr="00592167">
        <w:rPr>
          <w:szCs w:val="24"/>
        </w:rPr>
        <w:t xml:space="preserve">or parents </w:t>
      </w:r>
      <w:commentRangeEnd w:id="52"/>
      <w:r w:rsidR="00284128">
        <w:rPr>
          <w:rStyle w:val="CommentReference"/>
          <w:rFonts w:eastAsiaTheme="minorHAnsi"/>
          <w:lang w:val="en-AU" w:eastAsia="en-US"/>
        </w:rPr>
        <w:commentReference w:id="52"/>
      </w:r>
      <w:r w:rsidR="00316871" w:rsidRPr="00592167">
        <w:rPr>
          <w:szCs w:val="24"/>
        </w:rPr>
        <w:t xml:space="preserve">can register and login themselves to use the system </w:t>
      </w:r>
      <w:r w:rsidRPr="00592167">
        <w:rPr>
          <w:szCs w:val="24"/>
        </w:rPr>
        <w:t>to the system without the invitation</w:t>
      </w:r>
      <w:r w:rsidR="00316871" w:rsidRPr="00592167">
        <w:rPr>
          <w:szCs w:val="24"/>
        </w:rPr>
        <w:t>.</w:t>
      </w:r>
    </w:p>
    <w:p w14:paraId="6E7A3F74" w14:textId="16B0B743" w:rsidR="00F83D8E" w:rsidRPr="00592167" w:rsidRDefault="00F83D8E" w:rsidP="00301C65">
      <w:pPr>
        <w:pStyle w:val="ListParagraph"/>
        <w:numPr>
          <w:ilvl w:val="0"/>
          <w:numId w:val="8"/>
        </w:numPr>
        <w:rPr>
          <w:szCs w:val="24"/>
        </w:rPr>
      </w:pPr>
      <w:r w:rsidRPr="00592167">
        <w:rPr>
          <w:szCs w:val="24"/>
        </w:rPr>
        <w:t xml:space="preserve">Schools will be invited once their account is created by Writestyler Admin and they can invite teachers to access various features within </w:t>
      </w:r>
      <w:r w:rsidR="009837A2" w:rsidRPr="00592167">
        <w:rPr>
          <w:szCs w:val="24"/>
        </w:rPr>
        <w:t>Writestyler</w:t>
      </w:r>
      <w:r w:rsidRPr="00592167">
        <w:rPr>
          <w:szCs w:val="24"/>
        </w:rPr>
        <w:t xml:space="preserve"> system.</w:t>
      </w:r>
    </w:p>
    <w:p w14:paraId="65FF867C" w14:textId="3E8DA0DA" w:rsidR="000B6BA5" w:rsidRPr="00592167" w:rsidRDefault="00F83D8E" w:rsidP="00301C65">
      <w:pPr>
        <w:pStyle w:val="ListParagraph"/>
        <w:numPr>
          <w:ilvl w:val="0"/>
          <w:numId w:val="8"/>
        </w:numPr>
        <w:rPr>
          <w:szCs w:val="24"/>
        </w:rPr>
      </w:pPr>
      <w:r w:rsidRPr="00592167">
        <w:rPr>
          <w:szCs w:val="24"/>
        </w:rPr>
        <w:t>Writestyler admin will have access to all the system functionality.</w:t>
      </w:r>
    </w:p>
    <w:p w14:paraId="5A6093F3" w14:textId="01096A25" w:rsidR="00F40E11" w:rsidRDefault="00F94310" w:rsidP="00F40E11">
      <w:pPr>
        <w:rPr>
          <w:rFonts w:asciiTheme="minorHAnsi" w:hAnsiTheme="minorHAnsi"/>
          <w:color w:val="auto"/>
        </w:rPr>
      </w:pPr>
      <w:r>
        <w:rPr>
          <w:rFonts w:asciiTheme="minorHAnsi" w:hAnsiTheme="minorHAnsi"/>
          <w:color w:val="auto"/>
        </w:rPr>
        <w:t>Design:</w:t>
      </w:r>
    </w:p>
    <w:p w14:paraId="6139B6CD" w14:textId="68DB3CC7" w:rsidR="00F94310" w:rsidRDefault="0000666B" w:rsidP="00F40E11">
      <w:pPr>
        <w:rPr>
          <w:rFonts w:asciiTheme="minorHAnsi" w:hAnsiTheme="minorHAnsi"/>
          <w:color w:val="auto"/>
        </w:rPr>
      </w:pPr>
      <w:hyperlink r:id="rId32" w:history="1">
        <w:r w:rsidR="00F25FA6" w:rsidRPr="00A4034F">
          <w:rPr>
            <w:rStyle w:val="Hyperlink"/>
            <w:rFonts w:asciiTheme="minorHAnsi" w:hAnsiTheme="minorHAnsi"/>
          </w:rPr>
          <w:t>http://graphicdesignersdirectory.com.au/Writerstyler/themehtml/Login.html</w:t>
        </w:r>
      </w:hyperlink>
    </w:p>
    <w:p w14:paraId="42F94AB8" w14:textId="3B439316" w:rsidR="00F25FA6" w:rsidRDefault="00F25FA6" w:rsidP="00F40E11">
      <w:pPr>
        <w:rPr>
          <w:rFonts w:asciiTheme="minorHAnsi" w:hAnsiTheme="minorHAnsi"/>
          <w:color w:val="auto"/>
        </w:rPr>
      </w:pPr>
    </w:p>
    <w:p w14:paraId="2A6E7BF9" w14:textId="6B96D626" w:rsidR="002A0A5A" w:rsidRDefault="002A0A5A" w:rsidP="00F40E11">
      <w:pPr>
        <w:rPr>
          <w:rFonts w:asciiTheme="minorHAnsi" w:hAnsiTheme="minorHAnsi"/>
          <w:color w:val="auto"/>
        </w:rPr>
      </w:pPr>
    </w:p>
    <w:p w14:paraId="14A24FB7" w14:textId="77777777" w:rsidR="002A0A5A" w:rsidRDefault="002A0A5A" w:rsidP="00F40E11">
      <w:pPr>
        <w:rPr>
          <w:rFonts w:asciiTheme="minorHAnsi" w:hAnsiTheme="minorHAnsi"/>
          <w:color w:val="auto"/>
        </w:rPr>
      </w:pPr>
    </w:p>
    <w:p w14:paraId="14AAC5A6" w14:textId="53C9D31C" w:rsidR="00E1562D" w:rsidRDefault="00F40E11" w:rsidP="00BA37F3">
      <w:pPr>
        <w:pStyle w:val="Heading2"/>
      </w:pPr>
      <w:bookmarkStart w:id="53" w:name="_Toc75364192"/>
      <w:r>
        <w:lastRenderedPageBreak/>
        <w:t xml:space="preserve">RQ003 </w:t>
      </w:r>
      <w:r w:rsidR="00E1562D" w:rsidRPr="007F51D6">
        <w:t>Registration</w:t>
      </w:r>
      <w:bookmarkEnd w:id="53"/>
    </w:p>
    <w:p w14:paraId="36D270BF" w14:textId="646BE3C9" w:rsidR="00987DC7" w:rsidRPr="00150B49" w:rsidRDefault="00595FDF" w:rsidP="00301C65">
      <w:pPr>
        <w:pStyle w:val="ListParagraph"/>
        <w:numPr>
          <w:ilvl w:val="0"/>
          <w:numId w:val="10"/>
        </w:numPr>
        <w:rPr>
          <w:szCs w:val="24"/>
        </w:rPr>
      </w:pPr>
      <w:r w:rsidRPr="00150B49">
        <w:rPr>
          <w:szCs w:val="24"/>
        </w:rPr>
        <w:t xml:space="preserve">Student/Teachers can create their </w:t>
      </w:r>
      <w:r w:rsidR="00F81ABA" w:rsidRPr="00150B49">
        <w:rPr>
          <w:szCs w:val="24"/>
        </w:rPr>
        <w:t xml:space="preserve">own </w:t>
      </w:r>
      <w:r w:rsidRPr="00150B49">
        <w:rPr>
          <w:szCs w:val="24"/>
        </w:rPr>
        <w:t>account</w:t>
      </w:r>
      <w:r w:rsidR="00987DC7" w:rsidRPr="00150B49">
        <w:rPr>
          <w:szCs w:val="24"/>
        </w:rPr>
        <w:t>.</w:t>
      </w:r>
      <w:r w:rsidRPr="00150B49">
        <w:rPr>
          <w:szCs w:val="24"/>
        </w:rPr>
        <w:t xml:space="preserve"> </w:t>
      </w:r>
    </w:p>
    <w:p w14:paraId="49C694AC" w14:textId="1BF23B1C" w:rsidR="000B6BA5" w:rsidRPr="00592167" w:rsidRDefault="00987DC7" w:rsidP="00301C65">
      <w:pPr>
        <w:pStyle w:val="ListParagraph"/>
        <w:numPr>
          <w:ilvl w:val="0"/>
          <w:numId w:val="10"/>
        </w:numPr>
        <w:rPr>
          <w:szCs w:val="24"/>
        </w:rPr>
      </w:pPr>
      <w:r w:rsidRPr="00592167">
        <w:rPr>
          <w:szCs w:val="24"/>
        </w:rPr>
        <w:t>T</w:t>
      </w:r>
      <w:r w:rsidR="00595FDF" w:rsidRPr="00592167">
        <w:rPr>
          <w:szCs w:val="24"/>
        </w:rPr>
        <w:t xml:space="preserve">hey will have to fill </w:t>
      </w:r>
      <w:r w:rsidR="000B6BA5" w:rsidRPr="00592167">
        <w:rPr>
          <w:szCs w:val="24"/>
        </w:rPr>
        <w:t>out signup form with following fields:</w:t>
      </w:r>
    </w:p>
    <w:p w14:paraId="62426260" w14:textId="23084138" w:rsidR="000B6BA5" w:rsidRPr="00592167" w:rsidRDefault="000B6BA5" w:rsidP="00301C65">
      <w:pPr>
        <w:pStyle w:val="ListParagraph"/>
        <w:numPr>
          <w:ilvl w:val="1"/>
          <w:numId w:val="10"/>
        </w:numPr>
        <w:rPr>
          <w:szCs w:val="24"/>
        </w:rPr>
      </w:pPr>
      <w:r w:rsidRPr="00592167">
        <w:rPr>
          <w:szCs w:val="24"/>
        </w:rPr>
        <w:t>User type (Student or teacher)</w:t>
      </w:r>
    </w:p>
    <w:p w14:paraId="27C4D930" w14:textId="77777777" w:rsidR="000B6BA5" w:rsidRPr="00592167" w:rsidRDefault="000B6BA5" w:rsidP="00301C65">
      <w:pPr>
        <w:pStyle w:val="ListParagraph"/>
        <w:numPr>
          <w:ilvl w:val="1"/>
          <w:numId w:val="10"/>
        </w:numPr>
        <w:rPr>
          <w:szCs w:val="24"/>
        </w:rPr>
      </w:pPr>
      <w:r w:rsidRPr="00592167">
        <w:rPr>
          <w:szCs w:val="24"/>
        </w:rPr>
        <w:t>First Name *</w:t>
      </w:r>
    </w:p>
    <w:p w14:paraId="45CCD7E2" w14:textId="77777777" w:rsidR="000B6BA5" w:rsidRPr="00592167" w:rsidRDefault="000B6BA5" w:rsidP="00301C65">
      <w:pPr>
        <w:pStyle w:val="ListParagraph"/>
        <w:numPr>
          <w:ilvl w:val="1"/>
          <w:numId w:val="10"/>
        </w:numPr>
        <w:rPr>
          <w:szCs w:val="24"/>
        </w:rPr>
      </w:pPr>
      <w:r w:rsidRPr="00592167">
        <w:rPr>
          <w:szCs w:val="24"/>
        </w:rPr>
        <w:t>Last Name *</w:t>
      </w:r>
    </w:p>
    <w:p w14:paraId="5E82E3F3" w14:textId="777F6FC1" w:rsidR="000B6BA5" w:rsidRDefault="000B6BA5" w:rsidP="00301C65">
      <w:pPr>
        <w:pStyle w:val="ListParagraph"/>
        <w:numPr>
          <w:ilvl w:val="1"/>
          <w:numId w:val="10"/>
        </w:numPr>
        <w:rPr>
          <w:szCs w:val="24"/>
        </w:rPr>
      </w:pPr>
      <w:r w:rsidRPr="00592167">
        <w:rPr>
          <w:szCs w:val="24"/>
        </w:rPr>
        <w:t>Email *</w:t>
      </w:r>
      <w:r w:rsidR="009B6F9A" w:rsidRPr="00592167">
        <w:rPr>
          <w:szCs w:val="24"/>
        </w:rPr>
        <w:t xml:space="preserve"> </w:t>
      </w:r>
    </w:p>
    <w:p w14:paraId="494C94DE" w14:textId="55FFB38E" w:rsidR="005D3C39" w:rsidRPr="00592167" w:rsidRDefault="005D3C39" w:rsidP="005D3C39">
      <w:pPr>
        <w:pStyle w:val="ListParagraph"/>
        <w:numPr>
          <w:ilvl w:val="1"/>
          <w:numId w:val="10"/>
        </w:numPr>
        <w:rPr>
          <w:szCs w:val="24"/>
        </w:rPr>
      </w:pPr>
      <w:r>
        <w:rPr>
          <w:szCs w:val="24"/>
        </w:rPr>
        <w:t>Date of Birth * (to gauge Age)</w:t>
      </w:r>
    </w:p>
    <w:p w14:paraId="04AD7AAA" w14:textId="3B59F6C3" w:rsidR="005D3C39" w:rsidRDefault="005D3C39" w:rsidP="005D3C39">
      <w:pPr>
        <w:pStyle w:val="ListParagraph"/>
        <w:numPr>
          <w:ilvl w:val="1"/>
          <w:numId w:val="10"/>
        </w:numPr>
        <w:rPr>
          <w:szCs w:val="24"/>
        </w:rPr>
      </w:pPr>
      <w:r w:rsidRPr="00592167">
        <w:rPr>
          <w:szCs w:val="24"/>
        </w:rPr>
        <w:t>School Name (</w:t>
      </w:r>
      <w:r>
        <w:rPr>
          <w:szCs w:val="24"/>
        </w:rPr>
        <w:t xml:space="preserve">list of schools to be populated </w:t>
      </w:r>
      <w:r w:rsidR="008E491E">
        <w:rPr>
          <w:szCs w:val="24"/>
        </w:rPr>
        <w:t xml:space="preserve">into backend manually by </w:t>
      </w:r>
      <w:r w:rsidR="0000698A">
        <w:rPr>
          <w:szCs w:val="24"/>
        </w:rPr>
        <w:t xml:space="preserve">Writestyler from </w:t>
      </w:r>
      <w:r w:rsidR="0000698A" w:rsidRPr="0000698A">
        <w:rPr>
          <w:szCs w:val="24"/>
        </w:rPr>
        <w:t>https://asl.acara.edu.au/</w:t>
      </w:r>
      <w:r w:rsidRPr="00592167">
        <w:rPr>
          <w:szCs w:val="24"/>
        </w:rPr>
        <w:t>)</w:t>
      </w:r>
    </w:p>
    <w:p w14:paraId="5E6FBBDD" w14:textId="77777777" w:rsidR="000B6BA5" w:rsidRPr="00592167" w:rsidRDefault="000B6BA5" w:rsidP="00301C65">
      <w:pPr>
        <w:pStyle w:val="ListParagraph"/>
        <w:numPr>
          <w:ilvl w:val="1"/>
          <w:numId w:val="10"/>
        </w:numPr>
        <w:rPr>
          <w:szCs w:val="24"/>
        </w:rPr>
      </w:pPr>
      <w:r w:rsidRPr="00592167">
        <w:rPr>
          <w:szCs w:val="24"/>
        </w:rPr>
        <w:t>Password *</w:t>
      </w:r>
    </w:p>
    <w:p w14:paraId="7F86FE46" w14:textId="77777777" w:rsidR="000B6BA5" w:rsidRPr="00592167" w:rsidRDefault="000B6BA5" w:rsidP="00301C65">
      <w:pPr>
        <w:pStyle w:val="ListParagraph"/>
        <w:numPr>
          <w:ilvl w:val="1"/>
          <w:numId w:val="10"/>
        </w:numPr>
        <w:rPr>
          <w:szCs w:val="24"/>
        </w:rPr>
      </w:pPr>
      <w:r w:rsidRPr="00592167">
        <w:rPr>
          <w:szCs w:val="24"/>
        </w:rPr>
        <w:t>Confirm Password *</w:t>
      </w:r>
    </w:p>
    <w:p w14:paraId="580C0859" w14:textId="317E05E8" w:rsidR="00034E8B" w:rsidRDefault="00034E8B" w:rsidP="00301C65">
      <w:pPr>
        <w:pStyle w:val="ListParagraph"/>
        <w:numPr>
          <w:ilvl w:val="1"/>
          <w:numId w:val="10"/>
        </w:numPr>
        <w:rPr>
          <w:szCs w:val="24"/>
        </w:rPr>
      </w:pPr>
      <w:r>
        <w:rPr>
          <w:szCs w:val="24"/>
        </w:rPr>
        <w:t>Payment options</w:t>
      </w:r>
    </w:p>
    <w:p w14:paraId="4AB55139" w14:textId="539E5108" w:rsidR="00034E8B" w:rsidRDefault="00034E8B" w:rsidP="00034E8B">
      <w:pPr>
        <w:pStyle w:val="ListParagraph"/>
        <w:numPr>
          <w:ilvl w:val="2"/>
          <w:numId w:val="10"/>
        </w:numPr>
        <w:rPr>
          <w:szCs w:val="24"/>
        </w:rPr>
      </w:pPr>
      <w:r>
        <w:rPr>
          <w:szCs w:val="24"/>
        </w:rPr>
        <w:t>Free</w:t>
      </w:r>
    </w:p>
    <w:p w14:paraId="2EA8C075" w14:textId="25FB8914" w:rsidR="00D53CE6" w:rsidRDefault="00DC57B6" w:rsidP="00817825">
      <w:pPr>
        <w:pStyle w:val="ListParagraph"/>
        <w:numPr>
          <w:ilvl w:val="0"/>
          <w:numId w:val="41"/>
        </w:numPr>
        <w:rPr>
          <w:szCs w:val="24"/>
        </w:rPr>
      </w:pPr>
      <w:r>
        <w:rPr>
          <w:szCs w:val="24"/>
        </w:rPr>
        <w:t>T</w:t>
      </w:r>
      <w:r w:rsidR="00034E8B" w:rsidRPr="00D53CE6">
        <w:rPr>
          <w:szCs w:val="24"/>
        </w:rPr>
        <w:t xml:space="preserve">eacher will be able to add </w:t>
      </w:r>
      <w:r>
        <w:rPr>
          <w:szCs w:val="24"/>
        </w:rPr>
        <w:t xml:space="preserve">35 </w:t>
      </w:r>
      <w:r w:rsidR="00034E8B" w:rsidRPr="00D53CE6">
        <w:rPr>
          <w:szCs w:val="24"/>
        </w:rPr>
        <w:t>students and they will have option to create classes and use certain games, writing etc. to be added to the classes accordingly.</w:t>
      </w:r>
      <w:r w:rsidR="00C424C8">
        <w:rPr>
          <w:szCs w:val="24"/>
        </w:rPr>
        <w:t xml:space="preserve"> Writestyler will have option on games level to choose which games should be visible on Free student level accounts.</w:t>
      </w:r>
    </w:p>
    <w:p w14:paraId="0451F9CB" w14:textId="3860A462" w:rsidR="00034E8B" w:rsidRPr="00D53CE6" w:rsidRDefault="00034E8B" w:rsidP="00817825">
      <w:pPr>
        <w:pStyle w:val="ListParagraph"/>
        <w:numPr>
          <w:ilvl w:val="0"/>
          <w:numId w:val="41"/>
        </w:numPr>
        <w:rPr>
          <w:szCs w:val="24"/>
        </w:rPr>
      </w:pPr>
      <w:r w:rsidRPr="00D53CE6">
        <w:rPr>
          <w:szCs w:val="24"/>
        </w:rPr>
        <w:t xml:space="preserve">Students added to system linked to teacher or school will be able to create </w:t>
      </w:r>
      <w:r w:rsidR="00335C84" w:rsidRPr="00D53CE6">
        <w:rPr>
          <w:szCs w:val="24"/>
        </w:rPr>
        <w:t>up to</w:t>
      </w:r>
      <w:r w:rsidRPr="00D53CE6">
        <w:rPr>
          <w:szCs w:val="24"/>
        </w:rPr>
        <w:t xml:space="preserve"> </w:t>
      </w:r>
      <w:r w:rsidR="00C73137" w:rsidRPr="00C73137">
        <w:rPr>
          <w:szCs w:val="24"/>
          <w:highlight w:val="yellow"/>
        </w:rPr>
        <w:t>5</w:t>
      </w:r>
      <w:r w:rsidRPr="00C73137">
        <w:rPr>
          <w:szCs w:val="24"/>
          <w:highlight w:val="yellow"/>
        </w:rPr>
        <w:t xml:space="preserve"> writings</w:t>
      </w:r>
      <w:r w:rsidRPr="00D53CE6">
        <w:rPr>
          <w:szCs w:val="24"/>
        </w:rPr>
        <w:t xml:space="preserve">, </w:t>
      </w:r>
      <w:r w:rsidR="00335C84" w:rsidRPr="00D53CE6">
        <w:rPr>
          <w:szCs w:val="24"/>
        </w:rPr>
        <w:t xml:space="preserve">games and notebooks and if they wish to create </w:t>
      </w:r>
      <w:r w:rsidR="003D32FE" w:rsidRPr="00D53CE6">
        <w:rPr>
          <w:szCs w:val="24"/>
        </w:rPr>
        <w:t>new,</w:t>
      </w:r>
      <w:r w:rsidR="00335C84" w:rsidRPr="00D53CE6">
        <w:rPr>
          <w:szCs w:val="24"/>
        </w:rPr>
        <w:t xml:space="preserve"> they will have to delete their old work or request teacher to purchase</w:t>
      </w:r>
    </w:p>
    <w:p w14:paraId="1F82DA72" w14:textId="7B220F28" w:rsidR="00034E8B" w:rsidRDefault="00034E8B" w:rsidP="00D53CE6">
      <w:pPr>
        <w:pStyle w:val="ListParagraph"/>
        <w:numPr>
          <w:ilvl w:val="2"/>
          <w:numId w:val="10"/>
        </w:numPr>
        <w:rPr>
          <w:szCs w:val="24"/>
        </w:rPr>
      </w:pPr>
      <w:r>
        <w:rPr>
          <w:szCs w:val="24"/>
        </w:rPr>
        <w:t>Unlimited</w:t>
      </w:r>
      <w:r w:rsidR="00D53CE6">
        <w:rPr>
          <w:szCs w:val="24"/>
        </w:rPr>
        <w:t xml:space="preserve"> </w:t>
      </w:r>
    </w:p>
    <w:p w14:paraId="64AC6751" w14:textId="5FB15BE8" w:rsidR="00D53CE6" w:rsidRDefault="00D53CE6" w:rsidP="00817825">
      <w:pPr>
        <w:pStyle w:val="ListParagraph"/>
        <w:numPr>
          <w:ilvl w:val="0"/>
          <w:numId w:val="42"/>
        </w:numPr>
        <w:ind w:left="2552" w:hanging="425"/>
        <w:rPr>
          <w:szCs w:val="24"/>
        </w:rPr>
      </w:pPr>
      <w:r>
        <w:rPr>
          <w:szCs w:val="24"/>
        </w:rPr>
        <w:t>Annual subscription option</w:t>
      </w:r>
      <w:r w:rsidR="00AC3CA2">
        <w:rPr>
          <w:szCs w:val="24"/>
        </w:rPr>
        <w:t xml:space="preserve"> (Check Features Section for more details)</w:t>
      </w:r>
    </w:p>
    <w:p w14:paraId="548EBD10" w14:textId="77777777" w:rsidR="00D53CE6" w:rsidRDefault="00D53CE6" w:rsidP="00D53CE6">
      <w:pPr>
        <w:pStyle w:val="ListParagraph"/>
        <w:numPr>
          <w:ilvl w:val="2"/>
          <w:numId w:val="10"/>
        </w:numPr>
        <w:rPr>
          <w:szCs w:val="24"/>
        </w:rPr>
      </w:pPr>
      <w:r>
        <w:rPr>
          <w:szCs w:val="24"/>
        </w:rPr>
        <w:t>Premium</w:t>
      </w:r>
    </w:p>
    <w:p w14:paraId="545F14F7" w14:textId="6F922E6D" w:rsidR="00D53CE6" w:rsidRDefault="00D53CE6" w:rsidP="00817825">
      <w:pPr>
        <w:pStyle w:val="ListParagraph"/>
        <w:numPr>
          <w:ilvl w:val="0"/>
          <w:numId w:val="42"/>
        </w:numPr>
        <w:ind w:left="2552" w:hanging="425"/>
        <w:rPr>
          <w:szCs w:val="24"/>
        </w:rPr>
      </w:pPr>
      <w:r w:rsidRPr="00D53CE6">
        <w:rPr>
          <w:szCs w:val="24"/>
        </w:rPr>
        <w:t>Annual subscription option</w:t>
      </w:r>
      <w:r w:rsidR="00AC3CA2">
        <w:rPr>
          <w:szCs w:val="24"/>
        </w:rPr>
        <w:t xml:space="preserve"> (Check </w:t>
      </w:r>
      <w:r w:rsidR="003A2AC9">
        <w:rPr>
          <w:szCs w:val="24"/>
        </w:rPr>
        <w:t>Features Section for more details</w:t>
      </w:r>
      <w:r w:rsidR="00AC3CA2">
        <w:rPr>
          <w:szCs w:val="24"/>
        </w:rPr>
        <w:t>)</w:t>
      </w:r>
    </w:p>
    <w:p w14:paraId="37F133E5" w14:textId="468D9736" w:rsidR="00E1562D" w:rsidRDefault="00595FDF" w:rsidP="00301C65">
      <w:pPr>
        <w:pStyle w:val="ListParagraph"/>
        <w:numPr>
          <w:ilvl w:val="0"/>
          <w:numId w:val="10"/>
        </w:numPr>
        <w:rPr>
          <w:szCs w:val="24"/>
        </w:rPr>
      </w:pPr>
      <w:r w:rsidRPr="00592167">
        <w:rPr>
          <w:szCs w:val="24"/>
        </w:rPr>
        <w:t xml:space="preserve">School admin will </w:t>
      </w:r>
      <w:r w:rsidR="003A2AC9">
        <w:rPr>
          <w:szCs w:val="24"/>
        </w:rPr>
        <w:t xml:space="preserve">be </w:t>
      </w:r>
      <w:r w:rsidR="007249C8">
        <w:rPr>
          <w:szCs w:val="24"/>
        </w:rPr>
        <w:t>make an request from School account page</w:t>
      </w:r>
      <w:r w:rsidR="003A2AC9">
        <w:rPr>
          <w:szCs w:val="24"/>
        </w:rPr>
        <w:t xml:space="preserve"> </w:t>
      </w:r>
      <w:r w:rsidR="007249C8">
        <w:rPr>
          <w:szCs w:val="24"/>
        </w:rPr>
        <w:t>which will be reviewed and approved by Writestyler admin and respective access will be provided.</w:t>
      </w:r>
    </w:p>
    <w:p w14:paraId="67D5E5F0" w14:textId="5BF69A13" w:rsidR="007249C8" w:rsidRPr="009F6067" w:rsidRDefault="0000666B" w:rsidP="009F6067">
      <w:pPr>
        <w:pStyle w:val="ListParagraph"/>
        <w:numPr>
          <w:ilvl w:val="0"/>
          <w:numId w:val="0"/>
        </w:numPr>
        <w:ind w:left="720"/>
        <w:rPr>
          <w:rFonts w:ascii="Arial" w:hAnsi="Arial" w:cs="Arial"/>
          <w:color w:val="1155CC"/>
          <w:sz w:val="20"/>
          <w:u w:val="single"/>
        </w:rPr>
      </w:pPr>
      <w:hyperlink r:id="rId33" w:tgtFrame="_blank" w:history="1">
        <w:r w:rsidR="007249C8">
          <w:rPr>
            <w:rStyle w:val="Hyperlink"/>
            <w:rFonts w:ascii="Arial" w:hAnsi="Arial" w:cs="Arial"/>
            <w:sz w:val="20"/>
          </w:rPr>
          <w:t>http://graphicdesignersdirectory.com.au/Writerstyler/themehtml/School-Account.html</w:t>
        </w:r>
      </w:hyperlink>
    </w:p>
    <w:p w14:paraId="5266C946" w14:textId="0229139C" w:rsidR="0065776E" w:rsidRPr="00150B49" w:rsidRDefault="00987DC7" w:rsidP="00301C65">
      <w:pPr>
        <w:pStyle w:val="ListParagraph"/>
        <w:numPr>
          <w:ilvl w:val="0"/>
          <w:numId w:val="10"/>
        </w:numPr>
        <w:rPr>
          <w:szCs w:val="24"/>
        </w:rPr>
      </w:pPr>
      <w:r w:rsidRPr="00150B49">
        <w:rPr>
          <w:szCs w:val="24"/>
        </w:rPr>
        <w:t xml:space="preserve">Individual accounts can be created as well by </w:t>
      </w:r>
      <w:commentRangeStart w:id="54"/>
      <w:r w:rsidR="008670A0" w:rsidRPr="00150B49">
        <w:rPr>
          <w:szCs w:val="24"/>
        </w:rPr>
        <w:t>Parents</w:t>
      </w:r>
      <w:r w:rsidRPr="00150B49">
        <w:rPr>
          <w:szCs w:val="24"/>
        </w:rPr>
        <w:t xml:space="preserve"> and </w:t>
      </w:r>
      <w:commentRangeEnd w:id="54"/>
      <w:r w:rsidR="0014557F">
        <w:rPr>
          <w:rStyle w:val="CommentReference"/>
          <w:rFonts w:eastAsiaTheme="minorHAnsi"/>
          <w:lang w:val="en-AU" w:eastAsia="en-US"/>
        </w:rPr>
        <w:commentReference w:id="54"/>
      </w:r>
      <w:r w:rsidRPr="00150B49">
        <w:rPr>
          <w:szCs w:val="24"/>
        </w:rPr>
        <w:t xml:space="preserve">Teachers, </w:t>
      </w:r>
      <w:r w:rsidR="00150B49">
        <w:rPr>
          <w:szCs w:val="24"/>
        </w:rPr>
        <w:t>and allow them add classes, kids to their account respectively.</w:t>
      </w:r>
    </w:p>
    <w:p w14:paraId="78DBEEF9" w14:textId="580AFE6C" w:rsidR="0065776E" w:rsidRPr="00150B49" w:rsidRDefault="0065776E" w:rsidP="00301C65">
      <w:pPr>
        <w:pStyle w:val="ListParagraph"/>
        <w:numPr>
          <w:ilvl w:val="0"/>
          <w:numId w:val="10"/>
        </w:numPr>
        <w:rPr>
          <w:szCs w:val="24"/>
        </w:rPr>
      </w:pPr>
      <w:r w:rsidRPr="00150B49">
        <w:rPr>
          <w:szCs w:val="24"/>
        </w:rPr>
        <w:t xml:space="preserve">Students </w:t>
      </w:r>
      <w:r w:rsidR="009F6067">
        <w:rPr>
          <w:szCs w:val="24"/>
        </w:rPr>
        <w:t xml:space="preserve">can </w:t>
      </w:r>
      <w:r w:rsidRPr="00150B49">
        <w:rPr>
          <w:szCs w:val="24"/>
        </w:rPr>
        <w:t xml:space="preserve">create </w:t>
      </w:r>
      <w:r w:rsidR="009F6067">
        <w:rPr>
          <w:szCs w:val="24"/>
        </w:rPr>
        <w:t xml:space="preserve">independent account for any paid services they will have to request </w:t>
      </w:r>
      <w:r w:rsidR="00530483">
        <w:rPr>
          <w:szCs w:val="24"/>
        </w:rPr>
        <w:t>respective parents / teachers.</w:t>
      </w:r>
    </w:p>
    <w:p w14:paraId="1876AE36" w14:textId="1C71A596" w:rsidR="00987DC7" w:rsidRPr="00150B49" w:rsidRDefault="004C36D3" w:rsidP="00301C65">
      <w:pPr>
        <w:pStyle w:val="ListParagraph"/>
        <w:numPr>
          <w:ilvl w:val="0"/>
          <w:numId w:val="10"/>
        </w:numPr>
        <w:rPr>
          <w:szCs w:val="24"/>
        </w:rPr>
      </w:pPr>
      <w:commentRangeStart w:id="55"/>
      <w:commentRangeStart w:id="56"/>
      <w:r w:rsidRPr="00150B49">
        <w:rPr>
          <w:szCs w:val="24"/>
        </w:rPr>
        <w:t xml:space="preserve">Under a school setting if a student is added to the system but not assigned to any class </w:t>
      </w:r>
      <w:r w:rsidR="00706737" w:rsidRPr="00150B49">
        <w:rPr>
          <w:szCs w:val="24"/>
        </w:rPr>
        <w:t>but wish to, can add themselves by entering their class</w:t>
      </w:r>
      <w:r w:rsidR="00D34942" w:rsidRPr="00150B49">
        <w:rPr>
          <w:szCs w:val="24"/>
        </w:rPr>
        <w:t xml:space="preserve">’ unique code. Eg a code that adds them to ‘Year 9 English’ and by default also adds them to Lyndhurst Primary School, because the </w:t>
      </w:r>
      <w:r w:rsidR="00D34942" w:rsidRPr="00150B49">
        <w:rPr>
          <w:szCs w:val="24"/>
        </w:rPr>
        <w:lastRenderedPageBreak/>
        <w:t>teacher who created their account (and the Year 9 English’ class</w:t>
      </w:r>
      <w:r w:rsidR="000E74C1" w:rsidRPr="00150B49">
        <w:rPr>
          <w:szCs w:val="24"/>
        </w:rPr>
        <w:t>)</w:t>
      </w:r>
      <w:r w:rsidR="00D34942" w:rsidRPr="00150B49">
        <w:rPr>
          <w:szCs w:val="24"/>
        </w:rPr>
        <w:t xml:space="preserve">, entered Lyndhurst Primary as their school. </w:t>
      </w:r>
      <w:commentRangeStart w:id="57"/>
      <w:r w:rsidR="005905C9" w:rsidRPr="00150B49">
        <w:rPr>
          <w:szCs w:val="24"/>
        </w:rPr>
        <w:t>Every grade that is created within Writestyler has their own unique code</w:t>
      </w:r>
      <w:r w:rsidRPr="00150B49">
        <w:rPr>
          <w:szCs w:val="24"/>
        </w:rPr>
        <w:t>.</w:t>
      </w:r>
      <w:commentRangeEnd w:id="55"/>
      <w:r w:rsidR="00317405">
        <w:rPr>
          <w:rStyle w:val="CommentReference"/>
          <w:rFonts w:eastAsiaTheme="minorHAnsi"/>
          <w:lang w:val="en-AU" w:eastAsia="en-US"/>
        </w:rPr>
        <w:commentReference w:id="55"/>
      </w:r>
      <w:commentRangeEnd w:id="56"/>
      <w:r w:rsidR="00C73137">
        <w:rPr>
          <w:rStyle w:val="CommentReference"/>
          <w:rFonts w:eastAsiaTheme="minorHAnsi"/>
          <w:lang w:val="en-AU" w:eastAsia="en-US"/>
        </w:rPr>
        <w:commentReference w:id="56"/>
      </w:r>
      <w:commentRangeEnd w:id="57"/>
      <w:r w:rsidR="008A3FAB">
        <w:rPr>
          <w:rStyle w:val="CommentReference"/>
          <w:rFonts w:eastAsiaTheme="minorHAnsi"/>
          <w:lang w:val="en-AU" w:eastAsia="en-US"/>
        </w:rPr>
        <w:commentReference w:id="57"/>
      </w:r>
    </w:p>
    <w:p w14:paraId="460568FB" w14:textId="4AF3A80C" w:rsidR="00996601" w:rsidRDefault="00996601" w:rsidP="00996601">
      <w:pPr>
        <w:pStyle w:val="Heading2"/>
      </w:pPr>
      <w:bookmarkStart w:id="58" w:name="_Toc75364193"/>
      <w:r>
        <w:t>RQ004 Payment Method</w:t>
      </w:r>
      <w:bookmarkEnd w:id="58"/>
    </w:p>
    <w:p w14:paraId="0082BF70" w14:textId="201B2A7A" w:rsidR="00996601" w:rsidRDefault="00996601" w:rsidP="00996601">
      <w:r>
        <w:t>Client to confirm the payment gateway they want implement, below are some of the options we recommend,</w:t>
      </w:r>
    </w:p>
    <w:p w14:paraId="58846B10" w14:textId="3760F05E" w:rsidR="00996601" w:rsidRPr="00A15CCD" w:rsidRDefault="00996601" w:rsidP="00817825">
      <w:pPr>
        <w:pStyle w:val="ListParagraph"/>
        <w:numPr>
          <w:ilvl w:val="0"/>
          <w:numId w:val="42"/>
        </w:numPr>
        <w:ind w:left="709" w:hanging="283"/>
      </w:pPr>
      <w:r w:rsidRPr="00A15CCD">
        <w:t>Stripe</w:t>
      </w:r>
    </w:p>
    <w:p w14:paraId="13EC630E" w14:textId="27E9149F" w:rsidR="006D5FE4" w:rsidRDefault="006D5FE4" w:rsidP="006D5FE4">
      <w:r w:rsidRPr="00A15CCD">
        <w:t xml:space="preserve">NOTE: </w:t>
      </w:r>
      <w:r w:rsidR="00305AFB" w:rsidRPr="00A15CCD">
        <w:t xml:space="preserve">Client will share details for stripe during development  or towards the end so that we can review and implement the </w:t>
      </w:r>
      <w:r w:rsidR="00A15CCD" w:rsidRPr="00A15CCD">
        <w:t>subscription payments accordingly.</w:t>
      </w:r>
    </w:p>
    <w:p w14:paraId="6BE1D292" w14:textId="77777777" w:rsidR="004B1AAC" w:rsidRDefault="004B1AAC" w:rsidP="006D5FE4"/>
    <w:p w14:paraId="766D23BA" w14:textId="09009DFB" w:rsidR="00E1562D" w:rsidRPr="007F51D6" w:rsidRDefault="00F40E11" w:rsidP="00BA37F3">
      <w:pPr>
        <w:pStyle w:val="Heading2"/>
      </w:pPr>
      <w:bookmarkStart w:id="59" w:name="_Toc75364194"/>
      <w:r>
        <w:t>RQ00</w:t>
      </w:r>
      <w:r w:rsidR="004B1AAC">
        <w:t>5</w:t>
      </w:r>
      <w:r>
        <w:t xml:space="preserve"> </w:t>
      </w:r>
      <w:r w:rsidR="00E1562D" w:rsidRPr="007F51D6">
        <w:t>Forgot Password</w:t>
      </w:r>
      <w:bookmarkEnd w:id="59"/>
    </w:p>
    <w:p w14:paraId="07CB8C62" w14:textId="2678550E" w:rsidR="00E1562D" w:rsidRPr="00592167" w:rsidRDefault="000F342D" w:rsidP="00301C65">
      <w:pPr>
        <w:pStyle w:val="ListParagraph"/>
        <w:numPr>
          <w:ilvl w:val="0"/>
          <w:numId w:val="9"/>
        </w:numPr>
        <w:rPr>
          <w:szCs w:val="24"/>
        </w:rPr>
      </w:pPr>
      <w:r w:rsidRPr="00592167">
        <w:rPr>
          <w:szCs w:val="24"/>
        </w:rPr>
        <w:t xml:space="preserve">Any registered </w:t>
      </w:r>
      <w:r w:rsidR="00B10DA4" w:rsidRPr="00592167">
        <w:rPr>
          <w:szCs w:val="24"/>
        </w:rPr>
        <w:t>users</w:t>
      </w:r>
      <w:r w:rsidR="000B6BA5" w:rsidRPr="00592167">
        <w:rPr>
          <w:szCs w:val="24"/>
        </w:rPr>
        <w:t xml:space="preserve"> will be able to use this feature to retrieve their password</w:t>
      </w:r>
      <w:r w:rsidRPr="00592167">
        <w:rPr>
          <w:szCs w:val="24"/>
        </w:rPr>
        <w:t>.</w:t>
      </w:r>
    </w:p>
    <w:p w14:paraId="7E447A7E" w14:textId="625294DC" w:rsidR="000B6BA5" w:rsidRPr="00592167" w:rsidRDefault="000B6BA5" w:rsidP="00301C65">
      <w:pPr>
        <w:pStyle w:val="ListParagraph"/>
        <w:numPr>
          <w:ilvl w:val="0"/>
          <w:numId w:val="9"/>
        </w:numPr>
        <w:rPr>
          <w:szCs w:val="24"/>
        </w:rPr>
      </w:pPr>
      <w:r w:rsidRPr="00592167">
        <w:rPr>
          <w:szCs w:val="24"/>
        </w:rPr>
        <w:t xml:space="preserve">Password </w:t>
      </w:r>
      <w:r w:rsidR="00A15CCD" w:rsidRPr="00592167">
        <w:rPr>
          <w:szCs w:val="24"/>
        </w:rPr>
        <w:t>will not</w:t>
      </w:r>
      <w:r w:rsidRPr="00592167">
        <w:rPr>
          <w:szCs w:val="24"/>
        </w:rPr>
        <w:t xml:space="preserve"> be sent through </w:t>
      </w:r>
      <w:r w:rsidR="00F40E11" w:rsidRPr="00592167">
        <w:rPr>
          <w:szCs w:val="24"/>
        </w:rPr>
        <w:t xml:space="preserve">email </w:t>
      </w:r>
      <w:r w:rsidR="00987DC7" w:rsidRPr="00592167">
        <w:rPr>
          <w:szCs w:val="24"/>
        </w:rPr>
        <w:t xml:space="preserve">in plain text </w:t>
      </w:r>
      <w:r w:rsidR="00F40E11" w:rsidRPr="00592167">
        <w:rPr>
          <w:szCs w:val="24"/>
        </w:rPr>
        <w:t>but</w:t>
      </w:r>
      <w:r w:rsidRPr="00592167">
        <w:rPr>
          <w:szCs w:val="24"/>
        </w:rPr>
        <w:t xml:space="preserve"> reset password link will be sent for security reasons</w:t>
      </w:r>
      <w:r w:rsidR="00B10DA4" w:rsidRPr="00592167">
        <w:rPr>
          <w:szCs w:val="24"/>
        </w:rPr>
        <w:t>.</w:t>
      </w:r>
      <w:r w:rsidR="002B0030" w:rsidRPr="00592167">
        <w:rPr>
          <w:szCs w:val="24"/>
        </w:rPr>
        <w:t xml:space="preserve"> </w:t>
      </w:r>
    </w:p>
    <w:p w14:paraId="2CB25AB5" w14:textId="7FCC5A64" w:rsidR="000B6BA5" w:rsidRPr="00592167" w:rsidRDefault="000B6BA5" w:rsidP="00301C65">
      <w:pPr>
        <w:pStyle w:val="ListParagraph"/>
        <w:numPr>
          <w:ilvl w:val="0"/>
          <w:numId w:val="9"/>
        </w:numPr>
        <w:rPr>
          <w:szCs w:val="24"/>
        </w:rPr>
      </w:pPr>
      <w:r w:rsidRPr="00592167">
        <w:rPr>
          <w:szCs w:val="24"/>
        </w:rPr>
        <w:t>Rest link will expire after 60</w:t>
      </w:r>
      <w:r w:rsidR="00A15CCD">
        <w:rPr>
          <w:szCs w:val="24"/>
        </w:rPr>
        <w:t xml:space="preserve"> </w:t>
      </w:r>
      <w:r w:rsidRPr="00592167">
        <w:rPr>
          <w:szCs w:val="24"/>
        </w:rPr>
        <w:t xml:space="preserve">min </w:t>
      </w:r>
      <w:r w:rsidR="00B10DA4" w:rsidRPr="00592167">
        <w:rPr>
          <w:szCs w:val="24"/>
        </w:rPr>
        <w:t xml:space="preserve">to ensure that the link is not accessed </w:t>
      </w:r>
      <w:r w:rsidR="00156C25" w:rsidRPr="00592167">
        <w:rPr>
          <w:szCs w:val="24"/>
        </w:rPr>
        <w:t>concurrently</w:t>
      </w:r>
      <w:r w:rsidR="00B10DA4" w:rsidRPr="00592167">
        <w:rPr>
          <w:szCs w:val="24"/>
        </w:rPr>
        <w:t>.</w:t>
      </w:r>
    </w:p>
    <w:p w14:paraId="30D917D2" w14:textId="4DF0985B" w:rsidR="00E1562D" w:rsidRDefault="00661136" w:rsidP="00301C65">
      <w:pPr>
        <w:pStyle w:val="ListParagraph"/>
        <w:numPr>
          <w:ilvl w:val="0"/>
          <w:numId w:val="9"/>
        </w:numPr>
        <w:rPr>
          <w:szCs w:val="24"/>
        </w:rPr>
      </w:pPr>
      <w:r w:rsidRPr="00592167">
        <w:rPr>
          <w:szCs w:val="24"/>
        </w:rPr>
        <w:t>If user clicks on forgot password multiple times, it will generate new link each time and old link will expire</w:t>
      </w:r>
      <w:r w:rsidR="00156C25" w:rsidRPr="00592167">
        <w:rPr>
          <w:szCs w:val="24"/>
        </w:rPr>
        <w:t>.</w:t>
      </w:r>
    </w:p>
    <w:p w14:paraId="2211B2A7" w14:textId="77777777" w:rsidR="0036539C" w:rsidRPr="0036539C" w:rsidRDefault="0036539C" w:rsidP="0036539C">
      <w:pPr>
        <w:rPr>
          <w:szCs w:val="24"/>
        </w:rPr>
      </w:pPr>
    </w:p>
    <w:p w14:paraId="6DB6D0AA" w14:textId="1F5D9B4A" w:rsidR="00E1562D" w:rsidRPr="007F51D6" w:rsidRDefault="00D118E9" w:rsidP="00BA37F3">
      <w:pPr>
        <w:pStyle w:val="Heading2"/>
      </w:pPr>
      <w:bookmarkStart w:id="60" w:name="_Toc75364195"/>
      <w:r>
        <w:t>RQ00</w:t>
      </w:r>
      <w:r w:rsidR="004B1AAC">
        <w:t>6</w:t>
      </w:r>
      <w:r>
        <w:t xml:space="preserve"> </w:t>
      </w:r>
      <w:r w:rsidR="00E1562D" w:rsidRPr="007F51D6">
        <w:t>Grades</w:t>
      </w:r>
      <w:bookmarkEnd w:id="60"/>
    </w:p>
    <w:p w14:paraId="45D80B6E" w14:textId="57B649D0" w:rsidR="00ED53DB" w:rsidRPr="00592167" w:rsidRDefault="00ED53DB" w:rsidP="00301C65">
      <w:pPr>
        <w:pStyle w:val="ListParagraph"/>
        <w:numPr>
          <w:ilvl w:val="0"/>
          <w:numId w:val="11"/>
        </w:numPr>
        <w:rPr>
          <w:szCs w:val="24"/>
        </w:rPr>
      </w:pPr>
      <w:r w:rsidRPr="00592167">
        <w:rPr>
          <w:szCs w:val="24"/>
        </w:rPr>
        <w:t xml:space="preserve">These will be used with </w:t>
      </w:r>
      <w:r w:rsidR="00C457F0" w:rsidRPr="00592167">
        <w:rPr>
          <w:szCs w:val="24"/>
        </w:rPr>
        <w:t>writings and g</w:t>
      </w:r>
      <w:r w:rsidRPr="00592167">
        <w:rPr>
          <w:szCs w:val="24"/>
        </w:rPr>
        <w:t>ames</w:t>
      </w:r>
    </w:p>
    <w:p w14:paraId="0C3B4C09" w14:textId="77777777" w:rsidR="00ED53DB" w:rsidRPr="00592167" w:rsidRDefault="00ED53DB" w:rsidP="00301C65">
      <w:pPr>
        <w:pStyle w:val="ListParagraph"/>
        <w:numPr>
          <w:ilvl w:val="0"/>
          <w:numId w:val="11"/>
        </w:numPr>
        <w:rPr>
          <w:szCs w:val="24"/>
        </w:rPr>
      </w:pPr>
      <w:r w:rsidRPr="00592167">
        <w:rPr>
          <w:szCs w:val="24"/>
        </w:rPr>
        <w:t>Example of levels:</w:t>
      </w:r>
    </w:p>
    <w:p w14:paraId="59E0BD46" w14:textId="107F6D13" w:rsidR="00ED53DB" w:rsidRPr="00592167" w:rsidRDefault="00ED53DB" w:rsidP="00301C65">
      <w:pPr>
        <w:pStyle w:val="ListParagraph"/>
        <w:numPr>
          <w:ilvl w:val="1"/>
          <w:numId w:val="11"/>
        </w:numPr>
        <w:rPr>
          <w:szCs w:val="24"/>
        </w:rPr>
      </w:pPr>
      <w:r w:rsidRPr="00592167">
        <w:rPr>
          <w:szCs w:val="24"/>
        </w:rPr>
        <w:t>Year 1</w:t>
      </w:r>
    </w:p>
    <w:p w14:paraId="03881918" w14:textId="4E8EBE24" w:rsidR="00ED53DB" w:rsidRPr="00592167" w:rsidRDefault="00ED53DB" w:rsidP="00301C65">
      <w:pPr>
        <w:pStyle w:val="ListParagraph"/>
        <w:numPr>
          <w:ilvl w:val="1"/>
          <w:numId w:val="11"/>
        </w:numPr>
        <w:rPr>
          <w:szCs w:val="24"/>
        </w:rPr>
      </w:pPr>
      <w:r w:rsidRPr="00592167">
        <w:rPr>
          <w:szCs w:val="24"/>
        </w:rPr>
        <w:t>Year 2</w:t>
      </w:r>
    </w:p>
    <w:p w14:paraId="55214DE9" w14:textId="006E5B72" w:rsidR="00ED53DB" w:rsidRPr="00592167" w:rsidRDefault="00ED53DB" w:rsidP="00301C65">
      <w:pPr>
        <w:pStyle w:val="ListParagraph"/>
        <w:numPr>
          <w:ilvl w:val="1"/>
          <w:numId w:val="11"/>
        </w:numPr>
        <w:rPr>
          <w:szCs w:val="24"/>
        </w:rPr>
      </w:pPr>
      <w:r w:rsidRPr="00592167">
        <w:rPr>
          <w:szCs w:val="24"/>
        </w:rPr>
        <w:t>Year 3</w:t>
      </w:r>
    </w:p>
    <w:p w14:paraId="24B6DC16" w14:textId="5963545B" w:rsidR="00987DC7" w:rsidRPr="00592167" w:rsidRDefault="00987DC7" w:rsidP="00301C65">
      <w:pPr>
        <w:pStyle w:val="ListParagraph"/>
        <w:numPr>
          <w:ilvl w:val="1"/>
          <w:numId w:val="11"/>
        </w:numPr>
        <w:rPr>
          <w:szCs w:val="24"/>
        </w:rPr>
      </w:pPr>
      <w:r w:rsidRPr="00592167">
        <w:rPr>
          <w:szCs w:val="24"/>
        </w:rPr>
        <w:t>Etc.</w:t>
      </w:r>
    </w:p>
    <w:p w14:paraId="2C8096E4" w14:textId="2CCCFC5F" w:rsidR="00ED53DB" w:rsidRPr="00592167" w:rsidRDefault="00ED53DB" w:rsidP="00301C65">
      <w:pPr>
        <w:pStyle w:val="ListParagraph"/>
        <w:numPr>
          <w:ilvl w:val="0"/>
          <w:numId w:val="11"/>
        </w:numPr>
        <w:rPr>
          <w:szCs w:val="24"/>
        </w:rPr>
      </w:pPr>
      <w:r w:rsidRPr="00592167">
        <w:rPr>
          <w:szCs w:val="24"/>
        </w:rPr>
        <w:t xml:space="preserve">These will be </w:t>
      </w:r>
      <w:r w:rsidR="00EE2C5B">
        <w:rPr>
          <w:szCs w:val="24"/>
        </w:rPr>
        <w:t xml:space="preserve">writestyler </w:t>
      </w:r>
      <w:r w:rsidRPr="00592167">
        <w:rPr>
          <w:szCs w:val="24"/>
        </w:rPr>
        <w:t>admin controlled where admin can add new but can’t modify or remove which are already in use.</w:t>
      </w:r>
    </w:p>
    <w:p w14:paraId="6E60461E" w14:textId="1447080B" w:rsidR="00C457F0" w:rsidRPr="00592167" w:rsidRDefault="00C457F0" w:rsidP="00301C65">
      <w:pPr>
        <w:pStyle w:val="ListParagraph"/>
        <w:numPr>
          <w:ilvl w:val="0"/>
          <w:numId w:val="11"/>
        </w:numPr>
        <w:rPr>
          <w:szCs w:val="24"/>
        </w:rPr>
      </w:pPr>
      <w:r w:rsidRPr="00592167">
        <w:rPr>
          <w:szCs w:val="24"/>
        </w:rPr>
        <w:t>Writesytler by default will have default school grades added but as and when there is any update that can be added to the system via admin.</w:t>
      </w:r>
      <w:r w:rsidR="00D20CC1" w:rsidRPr="00592167">
        <w:rPr>
          <w:szCs w:val="24"/>
        </w:rPr>
        <w:t xml:space="preserve"> Teachers</w:t>
      </w:r>
      <w:r w:rsidR="00EE2C5B">
        <w:rPr>
          <w:szCs w:val="24"/>
        </w:rPr>
        <w:t xml:space="preserve"> will be</w:t>
      </w:r>
      <w:r w:rsidR="00D20CC1" w:rsidRPr="00592167">
        <w:rPr>
          <w:szCs w:val="24"/>
        </w:rPr>
        <w:t xml:space="preserve"> able to add/manage their own grades</w:t>
      </w:r>
      <w:r w:rsidR="00A8204D">
        <w:rPr>
          <w:szCs w:val="24"/>
        </w:rPr>
        <w:t xml:space="preserve"> for their account.</w:t>
      </w:r>
    </w:p>
    <w:p w14:paraId="57DC9BA0" w14:textId="735D8670" w:rsidR="00E1562D" w:rsidRPr="00592167" w:rsidRDefault="00C457F0" w:rsidP="00301C65">
      <w:pPr>
        <w:pStyle w:val="ListParagraph"/>
        <w:numPr>
          <w:ilvl w:val="0"/>
          <w:numId w:val="11"/>
        </w:numPr>
        <w:rPr>
          <w:szCs w:val="24"/>
        </w:rPr>
      </w:pPr>
      <w:r w:rsidRPr="00592167">
        <w:rPr>
          <w:szCs w:val="24"/>
        </w:rPr>
        <w:t>Grades will allow schools/teachers to provide access to different writing samples and material to the student considering their level of knowledge.</w:t>
      </w:r>
    </w:p>
    <w:p w14:paraId="197006D1" w14:textId="5E159428" w:rsidR="00E1562D" w:rsidRDefault="00D118E9" w:rsidP="00BA37F3">
      <w:pPr>
        <w:pStyle w:val="Heading2"/>
      </w:pPr>
      <w:bookmarkStart w:id="61" w:name="_Toc75364196"/>
      <w:r w:rsidRPr="00071398">
        <w:lastRenderedPageBreak/>
        <w:t>RQ00</w:t>
      </w:r>
      <w:r w:rsidR="004B1AAC">
        <w:t>7</w:t>
      </w:r>
      <w:r w:rsidR="0067780D" w:rsidRPr="00071398">
        <w:t xml:space="preserve"> </w:t>
      </w:r>
      <w:r w:rsidR="00E1562D" w:rsidRPr="00071398">
        <w:t>Levels</w:t>
      </w:r>
      <w:bookmarkEnd w:id="61"/>
      <w:r w:rsidR="00E1562D" w:rsidRPr="007F51D6">
        <w:t xml:space="preserve"> </w:t>
      </w:r>
    </w:p>
    <w:p w14:paraId="7602EC21" w14:textId="61895CEC" w:rsidR="009C6F16" w:rsidRPr="009A26FB" w:rsidRDefault="009C6F16" w:rsidP="00301C65">
      <w:pPr>
        <w:pStyle w:val="ListParagraph"/>
        <w:numPr>
          <w:ilvl w:val="0"/>
          <w:numId w:val="13"/>
        </w:numPr>
        <w:rPr>
          <w:szCs w:val="24"/>
        </w:rPr>
      </w:pPr>
      <w:r w:rsidRPr="009A26FB">
        <w:rPr>
          <w:szCs w:val="24"/>
        </w:rPr>
        <w:t xml:space="preserve">These will be used with </w:t>
      </w:r>
      <w:r w:rsidR="00A8204D">
        <w:rPr>
          <w:szCs w:val="24"/>
        </w:rPr>
        <w:t>Assessments</w:t>
      </w:r>
      <w:r w:rsidR="00071398" w:rsidRPr="009A26FB">
        <w:rPr>
          <w:szCs w:val="24"/>
        </w:rPr>
        <w:t xml:space="preserve">, </w:t>
      </w:r>
      <w:r w:rsidRPr="009A26FB">
        <w:rPr>
          <w:szCs w:val="24"/>
        </w:rPr>
        <w:t>Games</w:t>
      </w:r>
      <w:r w:rsidR="00071398" w:rsidRPr="009A26FB">
        <w:rPr>
          <w:szCs w:val="24"/>
        </w:rPr>
        <w:t xml:space="preserve"> and Writing </w:t>
      </w:r>
      <w:r w:rsidR="00A8204D">
        <w:rPr>
          <w:szCs w:val="24"/>
        </w:rPr>
        <w:t>Genres</w:t>
      </w:r>
    </w:p>
    <w:p w14:paraId="660CBDA0" w14:textId="77777777" w:rsidR="009C6F16" w:rsidRPr="00592167" w:rsidRDefault="009C6F16" w:rsidP="00301C65">
      <w:pPr>
        <w:pStyle w:val="ListParagraph"/>
        <w:numPr>
          <w:ilvl w:val="0"/>
          <w:numId w:val="13"/>
        </w:numPr>
        <w:rPr>
          <w:szCs w:val="24"/>
        </w:rPr>
      </w:pPr>
      <w:r w:rsidRPr="00592167">
        <w:rPr>
          <w:szCs w:val="24"/>
        </w:rPr>
        <w:t>Example of levels:</w:t>
      </w:r>
    </w:p>
    <w:p w14:paraId="00B9E779" w14:textId="77777777" w:rsidR="009C6F16" w:rsidRPr="00592167" w:rsidRDefault="009C6F16" w:rsidP="00301C65">
      <w:pPr>
        <w:pStyle w:val="ListParagraph"/>
        <w:numPr>
          <w:ilvl w:val="1"/>
          <w:numId w:val="13"/>
        </w:numPr>
        <w:rPr>
          <w:szCs w:val="24"/>
        </w:rPr>
      </w:pPr>
      <w:r w:rsidRPr="00592167">
        <w:rPr>
          <w:szCs w:val="24"/>
        </w:rPr>
        <w:t>Easy</w:t>
      </w:r>
    </w:p>
    <w:p w14:paraId="20BF25FE" w14:textId="65988FD5" w:rsidR="009C6F16" w:rsidRPr="00592167" w:rsidRDefault="009C6F16" w:rsidP="00301C65">
      <w:pPr>
        <w:pStyle w:val="ListParagraph"/>
        <w:numPr>
          <w:ilvl w:val="1"/>
          <w:numId w:val="13"/>
        </w:numPr>
        <w:rPr>
          <w:szCs w:val="24"/>
        </w:rPr>
      </w:pPr>
      <w:r w:rsidRPr="00592167">
        <w:rPr>
          <w:szCs w:val="24"/>
        </w:rPr>
        <w:t>Intermediate</w:t>
      </w:r>
      <w:r w:rsidR="009A26FB">
        <w:rPr>
          <w:szCs w:val="24"/>
        </w:rPr>
        <w:t xml:space="preserve"> </w:t>
      </w:r>
    </w:p>
    <w:p w14:paraId="0FFAB2FD" w14:textId="77B1BBBC" w:rsidR="009C6F16" w:rsidRPr="00592167" w:rsidRDefault="009C6F16" w:rsidP="00301C65">
      <w:pPr>
        <w:pStyle w:val="ListParagraph"/>
        <w:numPr>
          <w:ilvl w:val="1"/>
          <w:numId w:val="13"/>
        </w:numPr>
        <w:rPr>
          <w:szCs w:val="24"/>
        </w:rPr>
      </w:pPr>
      <w:r w:rsidRPr="00592167">
        <w:rPr>
          <w:szCs w:val="24"/>
        </w:rPr>
        <w:t>Hard</w:t>
      </w:r>
    </w:p>
    <w:p w14:paraId="787C0ED5" w14:textId="556CAE67" w:rsidR="009C6F16" w:rsidRPr="00592167" w:rsidRDefault="009C6F16" w:rsidP="00301C65">
      <w:pPr>
        <w:pStyle w:val="ListParagraph"/>
        <w:numPr>
          <w:ilvl w:val="0"/>
          <w:numId w:val="13"/>
        </w:numPr>
        <w:rPr>
          <w:szCs w:val="24"/>
        </w:rPr>
      </w:pPr>
      <w:r w:rsidRPr="00592167">
        <w:rPr>
          <w:szCs w:val="24"/>
        </w:rPr>
        <w:t xml:space="preserve">These will be admin controlled where admin can add new but </w:t>
      </w:r>
      <w:r w:rsidR="00A8204D" w:rsidRPr="00592167">
        <w:rPr>
          <w:szCs w:val="24"/>
        </w:rPr>
        <w:t>cannot</w:t>
      </w:r>
      <w:r w:rsidRPr="00592167">
        <w:rPr>
          <w:szCs w:val="24"/>
        </w:rPr>
        <w:t xml:space="preserve"> modify or remove which are already in use.</w:t>
      </w:r>
      <w:r w:rsidR="007213E6" w:rsidRPr="00592167">
        <w:rPr>
          <w:szCs w:val="24"/>
        </w:rPr>
        <w:t xml:space="preserve"> </w:t>
      </w:r>
      <w:r w:rsidR="009F4E6C" w:rsidRPr="00592167">
        <w:rPr>
          <w:szCs w:val="24"/>
        </w:rPr>
        <w:t xml:space="preserve">School Admin / </w:t>
      </w:r>
      <w:r w:rsidR="007213E6" w:rsidRPr="00592167">
        <w:rPr>
          <w:szCs w:val="24"/>
        </w:rPr>
        <w:t xml:space="preserve">Teachers </w:t>
      </w:r>
      <w:r w:rsidR="009F4E6C" w:rsidRPr="00592167">
        <w:rPr>
          <w:szCs w:val="24"/>
        </w:rPr>
        <w:t>will</w:t>
      </w:r>
      <w:r w:rsidR="007213E6" w:rsidRPr="00592167">
        <w:rPr>
          <w:szCs w:val="24"/>
        </w:rPr>
        <w:t xml:space="preserve"> also be able to </w:t>
      </w:r>
      <w:r w:rsidR="009F4E6C" w:rsidRPr="00592167">
        <w:rPr>
          <w:szCs w:val="24"/>
        </w:rPr>
        <w:t xml:space="preserve">manage </w:t>
      </w:r>
      <w:r w:rsidR="007A5CDC" w:rsidRPr="00592167">
        <w:rPr>
          <w:szCs w:val="24"/>
        </w:rPr>
        <w:t xml:space="preserve">/ assign </w:t>
      </w:r>
      <w:r w:rsidR="00E75170" w:rsidRPr="00592167">
        <w:rPr>
          <w:szCs w:val="24"/>
        </w:rPr>
        <w:t>level</w:t>
      </w:r>
      <w:r w:rsidR="009F4E6C" w:rsidRPr="00592167">
        <w:rPr>
          <w:szCs w:val="24"/>
        </w:rPr>
        <w:t>s</w:t>
      </w:r>
      <w:r w:rsidR="00E75170" w:rsidRPr="00592167">
        <w:rPr>
          <w:szCs w:val="24"/>
        </w:rPr>
        <w:t xml:space="preserve"> of their students, </w:t>
      </w:r>
      <w:r w:rsidR="009F4E6C" w:rsidRPr="00592167">
        <w:rPr>
          <w:szCs w:val="24"/>
        </w:rPr>
        <w:t xml:space="preserve">via </w:t>
      </w:r>
      <w:r w:rsidR="004B5222" w:rsidRPr="00592167">
        <w:rPr>
          <w:szCs w:val="24"/>
        </w:rPr>
        <w:t>‘manage students’</w:t>
      </w:r>
      <w:r w:rsidR="009F4E6C" w:rsidRPr="00592167">
        <w:rPr>
          <w:szCs w:val="24"/>
        </w:rPr>
        <w:t xml:space="preserve"> </w:t>
      </w:r>
      <w:r w:rsidR="007A5CDC" w:rsidRPr="00592167">
        <w:rPr>
          <w:szCs w:val="24"/>
        </w:rPr>
        <w:t xml:space="preserve">which will allow them </w:t>
      </w:r>
      <w:r w:rsidR="009F4E6C" w:rsidRPr="00592167">
        <w:rPr>
          <w:szCs w:val="24"/>
        </w:rPr>
        <w:t xml:space="preserve">to assign levels as per </w:t>
      </w:r>
      <w:r w:rsidR="007A5CDC" w:rsidRPr="00592167">
        <w:rPr>
          <w:szCs w:val="24"/>
        </w:rPr>
        <w:t xml:space="preserve">student’s </w:t>
      </w:r>
      <w:r w:rsidR="009F4E6C" w:rsidRPr="00592167">
        <w:rPr>
          <w:szCs w:val="24"/>
        </w:rPr>
        <w:t>capability.</w:t>
      </w:r>
    </w:p>
    <w:p w14:paraId="08C0E0B7" w14:textId="29578DD0" w:rsidR="00930AC6" w:rsidRDefault="0067780D" w:rsidP="00E1562D">
      <w:pPr>
        <w:pStyle w:val="ListParagraph"/>
        <w:numPr>
          <w:ilvl w:val="0"/>
          <w:numId w:val="13"/>
        </w:numPr>
        <w:rPr>
          <w:szCs w:val="24"/>
        </w:rPr>
      </w:pPr>
      <w:r w:rsidRPr="00592167">
        <w:rPr>
          <w:szCs w:val="24"/>
        </w:rPr>
        <w:t xml:space="preserve">Levels will allow to </w:t>
      </w:r>
      <w:r w:rsidR="00BD0F1F" w:rsidRPr="00592167">
        <w:rPr>
          <w:szCs w:val="24"/>
        </w:rPr>
        <w:t xml:space="preserve">schools/teachers to provide students to access the sample and games access based on their learning. For example: Student with low level of </w:t>
      </w:r>
      <w:r w:rsidR="00035215">
        <w:rPr>
          <w:szCs w:val="24"/>
        </w:rPr>
        <w:t>understanding</w:t>
      </w:r>
      <w:r w:rsidR="00BD0F1F" w:rsidRPr="00592167">
        <w:rPr>
          <w:szCs w:val="24"/>
        </w:rPr>
        <w:t xml:space="preserve"> and finding it difficult to understand a concept will be given access to easy game level.</w:t>
      </w:r>
    </w:p>
    <w:p w14:paraId="52D1019B" w14:textId="786C33E0" w:rsidR="009A26FB" w:rsidRPr="009A26FB" w:rsidRDefault="009A26FB" w:rsidP="009A26FB">
      <w:pPr>
        <w:pStyle w:val="ListParagraph"/>
        <w:numPr>
          <w:ilvl w:val="0"/>
          <w:numId w:val="13"/>
        </w:numPr>
        <w:rPr>
          <w:szCs w:val="24"/>
        </w:rPr>
      </w:pPr>
      <w:r>
        <w:rPr>
          <w:szCs w:val="24"/>
        </w:rPr>
        <w:t>Whenever a teacher is creating classes the games, writings, planners will be assigned to the classes as per the grade selected</w:t>
      </w:r>
      <w:r w:rsidR="00155343">
        <w:rPr>
          <w:szCs w:val="24"/>
        </w:rPr>
        <w:t xml:space="preserve"> by default</w:t>
      </w:r>
      <w:r>
        <w:rPr>
          <w:szCs w:val="24"/>
        </w:rPr>
        <w:t xml:space="preserve">. This will allow the teachers to get </w:t>
      </w:r>
      <w:r w:rsidR="00EA28A0">
        <w:rPr>
          <w:szCs w:val="24"/>
        </w:rPr>
        <w:t>a</w:t>
      </w:r>
      <w:r>
        <w:rPr>
          <w:szCs w:val="24"/>
        </w:rPr>
        <w:t xml:space="preserve"> default selected option</w:t>
      </w:r>
      <w:r w:rsidR="00EA28A0">
        <w:rPr>
          <w:szCs w:val="24"/>
        </w:rPr>
        <w:t xml:space="preserve"> as per the grade as per intermediate level </w:t>
      </w:r>
      <w:r>
        <w:rPr>
          <w:szCs w:val="24"/>
        </w:rPr>
        <w:t>which they can update it they want to.</w:t>
      </w:r>
    </w:p>
    <w:p w14:paraId="602C68DE" w14:textId="77777777" w:rsidR="00525787" w:rsidRPr="00525787" w:rsidRDefault="00525787" w:rsidP="00525787">
      <w:pPr>
        <w:rPr>
          <w:szCs w:val="24"/>
        </w:rPr>
      </w:pPr>
    </w:p>
    <w:p w14:paraId="1011C02E" w14:textId="74AF78C5" w:rsidR="00ED53DB" w:rsidRPr="00117268" w:rsidRDefault="00D118E9" w:rsidP="00BA37F3">
      <w:pPr>
        <w:pStyle w:val="Heading2"/>
      </w:pPr>
      <w:bookmarkStart w:id="62" w:name="_Toc75364197"/>
      <w:r>
        <w:t>RQ00</w:t>
      </w:r>
      <w:r w:rsidR="004B1AAC">
        <w:t>8</w:t>
      </w:r>
      <w:r>
        <w:t xml:space="preserve"> </w:t>
      </w:r>
      <w:r w:rsidR="00035215">
        <w:t>Genres</w:t>
      </w:r>
      <w:bookmarkEnd w:id="62"/>
      <w:r w:rsidR="00E1562D" w:rsidRPr="007F51D6">
        <w:t xml:space="preserve"> </w:t>
      </w:r>
      <w:r w:rsidR="00ED53DB" w:rsidRPr="00117268">
        <w:t xml:space="preserve"> </w:t>
      </w:r>
    </w:p>
    <w:p w14:paraId="6C657C86" w14:textId="77777777" w:rsidR="00117268" w:rsidRPr="00301C65" w:rsidRDefault="00117268" w:rsidP="00817825">
      <w:pPr>
        <w:pStyle w:val="ListParagraph"/>
        <w:numPr>
          <w:ilvl w:val="0"/>
          <w:numId w:val="17"/>
        </w:numPr>
      </w:pPr>
      <w:r w:rsidRPr="00301C65">
        <w:t>These will be used with writing templates and Games</w:t>
      </w:r>
    </w:p>
    <w:p w14:paraId="0C6721B6" w14:textId="27DD3FAA" w:rsidR="00117268" w:rsidRPr="00592167" w:rsidRDefault="00117268" w:rsidP="00301C65">
      <w:pPr>
        <w:pStyle w:val="ListParagraph"/>
        <w:numPr>
          <w:ilvl w:val="1"/>
          <w:numId w:val="12"/>
        </w:numPr>
        <w:rPr>
          <w:szCs w:val="24"/>
        </w:rPr>
      </w:pPr>
      <w:r w:rsidRPr="00592167">
        <w:rPr>
          <w:b/>
          <w:szCs w:val="24"/>
        </w:rPr>
        <w:t>Types for writing</w:t>
      </w:r>
      <w:r w:rsidR="0073522A">
        <w:rPr>
          <w:b/>
          <w:szCs w:val="24"/>
        </w:rPr>
        <w:t xml:space="preserve"> / games</w:t>
      </w:r>
      <w:r w:rsidRPr="00592167">
        <w:rPr>
          <w:b/>
          <w:szCs w:val="24"/>
        </w:rPr>
        <w:t xml:space="preserve"> templates</w:t>
      </w:r>
      <w:r w:rsidRPr="00592167">
        <w:rPr>
          <w:szCs w:val="24"/>
        </w:rPr>
        <w:t>:</w:t>
      </w:r>
    </w:p>
    <w:p w14:paraId="6B84EE80" w14:textId="77777777" w:rsidR="00117268" w:rsidRPr="00F42998" w:rsidRDefault="00117268" w:rsidP="00301C65">
      <w:pPr>
        <w:pStyle w:val="ListParagraph"/>
        <w:numPr>
          <w:ilvl w:val="2"/>
          <w:numId w:val="12"/>
        </w:numPr>
        <w:rPr>
          <w:szCs w:val="24"/>
        </w:rPr>
      </w:pPr>
      <w:r w:rsidRPr="00F42998">
        <w:rPr>
          <w:szCs w:val="24"/>
        </w:rPr>
        <w:t>Narratives</w:t>
      </w:r>
    </w:p>
    <w:p w14:paraId="1A77D357" w14:textId="77777777" w:rsidR="00F81CEC" w:rsidRPr="00F42998" w:rsidRDefault="00F81CEC" w:rsidP="00301C65">
      <w:pPr>
        <w:pStyle w:val="ListParagraph"/>
        <w:numPr>
          <w:ilvl w:val="2"/>
          <w:numId w:val="12"/>
        </w:numPr>
        <w:rPr>
          <w:szCs w:val="24"/>
        </w:rPr>
      </w:pPr>
      <w:r w:rsidRPr="00F42998">
        <w:rPr>
          <w:szCs w:val="24"/>
        </w:rPr>
        <w:t>Recount</w:t>
      </w:r>
    </w:p>
    <w:p w14:paraId="65BE84DB" w14:textId="56BDB4B8" w:rsidR="00117268" w:rsidRPr="00F42998" w:rsidRDefault="00F81CEC" w:rsidP="00301C65">
      <w:pPr>
        <w:pStyle w:val="ListParagraph"/>
        <w:numPr>
          <w:ilvl w:val="2"/>
          <w:numId w:val="12"/>
        </w:numPr>
        <w:rPr>
          <w:szCs w:val="24"/>
        </w:rPr>
      </w:pPr>
      <w:r w:rsidRPr="00F42998">
        <w:rPr>
          <w:szCs w:val="24"/>
        </w:rPr>
        <w:t>Persuasive</w:t>
      </w:r>
    </w:p>
    <w:p w14:paraId="6C6A0A1E" w14:textId="7BAB57A9" w:rsidR="00F81CEC" w:rsidRPr="00F42998" w:rsidRDefault="00F81CEC" w:rsidP="00301C65">
      <w:pPr>
        <w:pStyle w:val="ListParagraph"/>
        <w:numPr>
          <w:ilvl w:val="2"/>
          <w:numId w:val="12"/>
        </w:numPr>
        <w:rPr>
          <w:szCs w:val="24"/>
        </w:rPr>
      </w:pPr>
      <w:r w:rsidRPr="00F42998">
        <w:rPr>
          <w:szCs w:val="24"/>
        </w:rPr>
        <w:t>Information Report</w:t>
      </w:r>
    </w:p>
    <w:p w14:paraId="58FBB62D" w14:textId="59CA9005" w:rsidR="00117268" w:rsidRPr="00F42998" w:rsidRDefault="00F81CEC" w:rsidP="00301C65">
      <w:pPr>
        <w:pStyle w:val="ListParagraph"/>
        <w:numPr>
          <w:ilvl w:val="2"/>
          <w:numId w:val="12"/>
        </w:numPr>
        <w:rPr>
          <w:szCs w:val="24"/>
        </w:rPr>
      </w:pPr>
      <w:r w:rsidRPr="00F42998">
        <w:rPr>
          <w:szCs w:val="24"/>
        </w:rPr>
        <w:t xml:space="preserve">Procedural </w:t>
      </w:r>
    </w:p>
    <w:p w14:paraId="244F3808" w14:textId="2C658F2F" w:rsidR="00C838FE" w:rsidRDefault="00C838FE" w:rsidP="00301C65">
      <w:pPr>
        <w:pStyle w:val="ListParagraph"/>
        <w:numPr>
          <w:ilvl w:val="2"/>
          <w:numId w:val="12"/>
        </w:numPr>
        <w:rPr>
          <w:szCs w:val="24"/>
        </w:rPr>
      </w:pPr>
      <w:r>
        <w:rPr>
          <w:szCs w:val="24"/>
        </w:rPr>
        <w:t>Explanation</w:t>
      </w:r>
    </w:p>
    <w:p w14:paraId="4B88B669" w14:textId="24427355" w:rsidR="00117268" w:rsidRPr="00F42998" w:rsidRDefault="00F81CEC" w:rsidP="00301C65">
      <w:pPr>
        <w:pStyle w:val="ListParagraph"/>
        <w:numPr>
          <w:ilvl w:val="2"/>
          <w:numId w:val="12"/>
        </w:numPr>
        <w:rPr>
          <w:szCs w:val="24"/>
        </w:rPr>
      </w:pPr>
      <w:r w:rsidRPr="00F42998">
        <w:rPr>
          <w:szCs w:val="24"/>
        </w:rPr>
        <w:t>Writers Notebook</w:t>
      </w:r>
    </w:p>
    <w:p w14:paraId="4F03D415" w14:textId="66760C81" w:rsidR="0073522A" w:rsidRPr="00F42998" w:rsidRDefault="00F81CEC" w:rsidP="0073522A">
      <w:pPr>
        <w:pStyle w:val="ListParagraph"/>
        <w:numPr>
          <w:ilvl w:val="2"/>
          <w:numId w:val="12"/>
        </w:numPr>
        <w:rPr>
          <w:szCs w:val="24"/>
        </w:rPr>
      </w:pPr>
      <w:r w:rsidRPr="00F42998">
        <w:rPr>
          <w:szCs w:val="24"/>
        </w:rPr>
        <w:t>Free Styler</w:t>
      </w:r>
    </w:p>
    <w:p w14:paraId="669E9275" w14:textId="1E12ABBF" w:rsidR="00117268" w:rsidRPr="00301C65" w:rsidRDefault="00C838FE" w:rsidP="00817825">
      <w:pPr>
        <w:pStyle w:val="ListParagraph"/>
        <w:numPr>
          <w:ilvl w:val="0"/>
          <w:numId w:val="17"/>
        </w:numPr>
      </w:pPr>
      <w:r>
        <w:t>Genres</w:t>
      </w:r>
      <w:r w:rsidRPr="00301C65">
        <w:t xml:space="preserve"> </w:t>
      </w:r>
      <w:r w:rsidR="00117268" w:rsidRPr="00301C65">
        <w:t>will be admin controlled where admin can add new but can’t modify or remove which are already in use.</w:t>
      </w:r>
    </w:p>
    <w:p w14:paraId="38B90654" w14:textId="2475409F" w:rsidR="00706FAD" w:rsidRPr="00301C65" w:rsidRDefault="00706FAD" w:rsidP="00817825">
      <w:pPr>
        <w:pStyle w:val="ListParagraph"/>
        <w:numPr>
          <w:ilvl w:val="0"/>
          <w:numId w:val="17"/>
        </w:numPr>
      </w:pPr>
      <w:r w:rsidRPr="00301C65">
        <w:t>School / teacher will be able to add specific types for different grades to implement personalized learning experience.</w:t>
      </w:r>
    </w:p>
    <w:p w14:paraId="413CE4E9" w14:textId="48768445" w:rsidR="00D62DFB" w:rsidRDefault="00D62DFB" w:rsidP="00817825">
      <w:pPr>
        <w:pStyle w:val="ListParagraph"/>
        <w:numPr>
          <w:ilvl w:val="0"/>
          <w:numId w:val="17"/>
        </w:numPr>
      </w:pPr>
      <w:r w:rsidRPr="00301C65">
        <w:t xml:space="preserve">The default </w:t>
      </w:r>
      <w:r w:rsidR="00776435" w:rsidRPr="00301C65">
        <w:t xml:space="preserve">types </w:t>
      </w:r>
      <w:r w:rsidR="008F6889" w:rsidRPr="00301C65">
        <w:t>will be applied as per mentioned above and will be applied to all the students.</w:t>
      </w:r>
    </w:p>
    <w:p w14:paraId="05BD28CE" w14:textId="19DE87F0" w:rsidR="00F42998" w:rsidRPr="00F42998" w:rsidRDefault="00F42998" w:rsidP="00817825">
      <w:pPr>
        <w:pStyle w:val="ListParagraph"/>
        <w:numPr>
          <w:ilvl w:val="0"/>
          <w:numId w:val="17"/>
        </w:numPr>
        <w:rPr>
          <w:szCs w:val="24"/>
        </w:rPr>
      </w:pPr>
      <w:r>
        <w:rPr>
          <w:szCs w:val="24"/>
        </w:rPr>
        <w:lastRenderedPageBreak/>
        <w:t xml:space="preserve">Whenever a teacher is creating classes </w:t>
      </w:r>
      <w:commentRangeStart w:id="63"/>
      <w:r>
        <w:rPr>
          <w:szCs w:val="24"/>
        </w:rPr>
        <w:t>the games, writings, planners</w:t>
      </w:r>
      <w:commentRangeEnd w:id="63"/>
      <w:r w:rsidR="002C24D6">
        <w:rPr>
          <w:rStyle w:val="CommentReference"/>
          <w:rFonts w:eastAsiaTheme="minorHAnsi"/>
          <w:lang w:val="en-AU" w:eastAsia="en-US"/>
        </w:rPr>
        <w:commentReference w:id="63"/>
      </w:r>
      <w:r>
        <w:rPr>
          <w:szCs w:val="24"/>
        </w:rPr>
        <w:t xml:space="preserve"> will be assigned to the classes as per the grade selected. This will allow the teachers to get </w:t>
      </w:r>
      <w:r w:rsidR="00C838FE">
        <w:rPr>
          <w:szCs w:val="24"/>
        </w:rPr>
        <w:t>a</w:t>
      </w:r>
      <w:r>
        <w:rPr>
          <w:szCs w:val="24"/>
        </w:rPr>
        <w:t xml:space="preserve"> default selected options which they can update it they want to.</w:t>
      </w:r>
    </w:p>
    <w:p w14:paraId="0F52D5F4" w14:textId="3842E6DA" w:rsidR="00ED53DB" w:rsidRDefault="00ED53DB" w:rsidP="00E1562D">
      <w:pPr>
        <w:rPr>
          <w:rFonts w:asciiTheme="minorHAnsi" w:hAnsiTheme="minorHAnsi"/>
          <w:color w:val="auto"/>
        </w:rPr>
      </w:pPr>
    </w:p>
    <w:p w14:paraId="2B267D7D" w14:textId="0CE2730C" w:rsidR="00E1562D" w:rsidRDefault="00117268" w:rsidP="00BA37F3">
      <w:pPr>
        <w:pStyle w:val="Heading2"/>
      </w:pPr>
      <w:bookmarkStart w:id="64" w:name="_Toc75364198"/>
      <w:r>
        <w:t>RQ00</w:t>
      </w:r>
      <w:r w:rsidR="004B1AAC">
        <w:t>9</w:t>
      </w:r>
      <w:r>
        <w:t xml:space="preserve"> </w:t>
      </w:r>
      <w:r w:rsidR="00E1562D" w:rsidRPr="007F51D6">
        <w:t>My Dashboard</w:t>
      </w:r>
      <w:bookmarkEnd w:id="64"/>
    </w:p>
    <w:p w14:paraId="0E8B740C" w14:textId="7F19B3FA" w:rsidR="0017260A" w:rsidRDefault="0017260A" w:rsidP="0017260A">
      <w:pPr>
        <w:rPr>
          <w:b/>
          <w:u w:val="single"/>
        </w:rPr>
      </w:pPr>
      <w:r w:rsidRPr="00D420C7">
        <w:rPr>
          <w:b/>
          <w:u w:val="single"/>
        </w:rPr>
        <w:t>Writestyler Admin</w:t>
      </w:r>
      <w:r w:rsidR="00C74316">
        <w:rPr>
          <w:b/>
          <w:u w:val="single"/>
        </w:rPr>
        <w:t xml:space="preserve"> </w:t>
      </w:r>
      <w:r w:rsidR="007A67D9">
        <w:rPr>
          <w:b/>
          <w:u w:val="single"/>
        </w:rPr>
        <w:t>/</w:t>
      </w:r>
      <w:r w:rsidR="00C74316">
        <w:rPr>
          <w:b/>
          <w:u w:val="single"/>
        </w:rPr>
        <w:t xml:space="preserve"> </w:t>
      </w:r>
      <w:r w:rsidR="007A67D9">
        <w:rPr>
          <w:b/>
          <w:u w:val="single"/>
        </w:rPr>
        <w:t>School</w:t>
      </w:r>
    </w:p>
    <w:p w14:paraId="5BE4A033" w14:textId="03063619" w:rsidR="00D420C7" w:rsidRDefault="00D420C7" w:rsidP="0017260A">
      <w:r>
        <w:t>Writestyler admin will have access options such as,</w:t>
      </w:r>
    </w:p>
    <w:p w14:paraId="2CDD2FB3" w14:textId="266DAC3C" w:rsidR="00913703" w:rsidRDefault="00913703" w:rsidP="009101FF">
      <w:pPr>
        <w:ind w:left="360" w:hanging="360"/>
      </w:pPr>
      <w:r>
        <w:t xml:space="preserve">Design: </w:t>
      </w:r>
      <w:hyperlink r:id="rId34" w:history="1">
        <w:r w:rsidR="001921E2" w:rsidRPr="001F289C">
          <w:rPr>
            <w:rStyle w:val="Hyperlink"/>
          </w:rPr>
          <w:t>http://graphicdesignersdirectory.com.au/Writerstyler/themehtml/Dashboard.html</w:t>
        </w:r>
      </w:hyperlink>
    </w:p>
    <w:p w14:paraId="597D03DD" w14:textId="4B7370F6" w:rsidR="009101FF" w:rsidRDefault="009101FF" w:rsidP="00817825">
      <w:pPr>
        <w:pStyle w:val="ListParagraph"/>
        <w:numPr>
          <w:ilvl w:val="0"/>
          <w:numId w:val="37"/>
        </w:numPr>
      </w:pPr>
      <w:r>
        <w:t>Dashboard</w:t>
      </w:r>
    </w:p>
    <w:p w14:paraId="26C1767E" w14:textId="77777777" w:rsidR="0000100F" w:rsidRDefault="0000100F" w:rsidP="0000100F"/>
    <w:p w14:paraId="6FDF6D91" w14:textId="6DA908B7" w:rsidR="009101FF" w:rsidRDefault="0036792C" w:rsidP="00817825">
      <w:pPr>
        <w:pStyle w:val="ListParagraph"/>
        <w:numPr>
          <w:ilvl w:val="1"/>
          <w:numId w:val="37"/>
        </w:numPr>
      </w:pPr>
      <w:r>
        <w:t>This will show,</w:t>
      </w:r>
    </w:p>
    <w:p w14:paraId="08C03B10" w14:textId="7A836DCF" w:rsidR="0036792C" w:rsidRDefault="0036792C" w:rsidP="00817825">
      <w:pPr>
        <w:pStyle w:val="ListParagraph"/>
        <w:numPr>
          <w:ilvl w:val="2"/>
          <w:numId w:val="37"/>
        </w:numPr>
      </w:pPr>
      <w:r>
        <w:t xml:space="preserve">Total </w:t>
      </w:r>
      <w:r w:rsidR="00A82273">
        <w:t>Users (</w:t>
      </w:r>
      <w:r>
        <w:t>Teacher &amp; Students)</w:t>
      </w:r>
    </w:p>
    <w:p w14:paraId="14328CCE" w14:textId="6370976C" w:rsidR="0036792C" w:rsidRDefault="00A86CDB" w:rsidP="00817825">
      <w:pPr>
        <w:pStyle w:val="ListParagraph"/>
        <w:numPr>
          <w:ilvl w:val="2"/>
          <w:numId w:val="37"/>
        </w:numPr>
      </w:pPr>
      <w:r>
        <w:t>Total Writings</w:t>
      </w:r>
    </w:p>
    <w:p w14:paraId="716E07F6" w14:textId="63F1581E" w:rsidR="00A86CDB" w:rsidRDefault="00A86CDB" w:rsidP="00817825">
      <w:pPr>
        <w:pStyle w:val="ListParagraph"/>
        <w:numPr>
          <w:ilvl w:val="2"/>
          <w:numId w:val="37"/>
        </w:numPr>
      </w:pPr>
      <w:r>
        <w:t>Total Games</w:t>
      </w:r>
    </w:p>
    <w:p w14:paraId="3CCE6CB0" w14:textId="0CA0E509" w:rsidR="00A86CDB" w:rsidRDefault="00A86CDB" w:rsidP="00817825">
      <w:pPr>
        <w:pStyle w:val="ListParagraph"/>
        <w:numPr>
          <w:ilvl w:val="2"/>
          <w:numId w:val="37"/>
        </w:numPr>
      </w:pPr>
      <w:r>
        <w:t>Total Assessments</w:t>
      </w:r>
    </w:p>
    <w:p w14:paraId="137F301A" w14:textId="56BDF6E7" w:rsidR="00A86CDB" w:rsidRDefault="00A86CDB" w:rsidP="00817825">
      <w:pPr>
        <w:pStyle w:val="ListParagraph"/>
        <w:numPr>
          <w:ilvl w:val="2"/>
          <w:numId w:val="37"/>
        </w:numPr>
      </w:pPr>
      <w:r>
        <w:t>Total Revenue</w:t>
      </w:r>
    </w:p>
    <w:p w14:paraId="50B5D335" w14:textId="7EBC6B8D" w:rsidR="00A86CDB" w:rsidRDefault="005955E9" w:rsidP="00817825">
      <w:pPr>
        <w:pStyle w:val="ListParagraph"/>
        <w:numPr>
          <w:ilvl w:val="1"/>
          <w:numId w:val="37"/>
        </w:numPr>
      </w:pPr>
      <w:r>
        <w:t xml:space="preserve">Bar </w:t>
      </w:r>
      <w:r w:rsidR="0039411C">
        <w:t>Graph for Total users divided into free | unlimited | premium</w:t>
      </w:r>
      <w:r w:rsidR="004100AF">
        <w:t>. Y Axis showing users and X axis showing month</w:t>
      </w:r>
    </w:p>
    <w:p w14:paraId="4D8341A7" w14:textId="77777777" w:rsidR="00D4495B" w:rsidRDefault="00D4495B" w:rsidP="006B31F3">
      <w:pPr>
        <w:pStyle w:val="ListParagraph"/>
        <w:numPr>
          <w:ilvl w:val="0"/>
          <w:numId w:val="0"/>
        </w:numPr>
        <w:ind w:left="1440"/>
      </w:pPr>
      <w:r>
        <w:t>(SELECT sum(no_of_users), s.name, MONTHNAME(usd.datetime_created) FROM `user_subscription_details` usd</w:t>
      </w:r>
    </w:p>
    <w:p w14:paraId="3F7A7CFC" w14:textId="77777777" w:rsidR="00D4495B" w:rsidRDefault="00D4495B" w:rsidP="006B31F3">
      <w:pPr>
        <w:pStyle w:val="ListParagraph"/>
        <w:numPr>
          <w:ilvl w:val="0"/>
          <w:numId w:val="0"/>
        </w:numPr>
        <w:ind w:left="1440"/>
      </w:pPr>
      <w:r>
        <w:t>LEFT JOIN subscriptions s ON s.id = usd.`subscription_id`</w:t>
      </w:r>
    </w:p>
    <w:p w14:paraId="1D770BBE" w14:textId="32766E7B" w:rsidR="00D4495B" w:rsidRDefault="00D4495B" w:rsidP="00D4495B">
      <w:pPr>
        <w:pStyle w:val="ListParagraph"/>
        <w:numPr>
          <w:ilvl w:val="0"/>
          <w:numId w:val="0"/>
        </w:numPr>
        <w:ind w:left="1440"/>
      </w:pPr>
      <w:r>
        <w:t>GROUP BY MONTHNAME(usd.datetime_created), s.name)</w:t>
      </w:r>
    </w:p>
    <w:p w14:paraId="047928A6" w14:textId="77777777" w:rsidR="00D4495B" w:rsidRDefault="00D4495B" w:rsidP="00D4495B">
      <w:pPr>
        <w:pStyle w:val="ListParagraph"/>
        <w:numPr>
          <w:ilvl w:val="0"/>
          <w:numId w:val="0"/>
        </w:numPr>
        <w:ind w:left="1440"/>
      </w:pPr>
    </w:p>
    <w:p w14:paraId="3F58C46B" w14:textId="7DC6A4B1" w:rsidR="005955E9" w:rsidRDefault="005955E9" w:rsidP="00817825">
      <w:pPr>
        <w:pStyle w:val="ListParagraph"/>
        <w:numPr>
          <w:ilvl w:val="1"/>
          <w:numId w:val="37"/>
        </w:numPr>
      </w:pPr>
      <w:r>
        <w:t xml:space="preserve">Line Graph for Revenue showing revenue </w:t>
      </w:r>
      <w:r w:rsidR="00DF3CA5">
        <w:t>on y axis and months in x axis.</w:t>
      </w:r>
    </w:p>
    <w:p w14:paraId="19BD2B50" w14:textId="77777777" w:rsidR="00406BFA" w:rsidRDefault="00406BFA" w:rsidP="00406BFA">
      <w:pPr>
        <w:pStyle w:val="ListParagraph"/>
        <w:numPr>
          <w:ilvl w:val="0"/>
          <w:numId w:val="0"/>
        </w:numPr>
        <w:ind w:left="1440"/>
      </w:pPr>
      <w:r>
        <w:t>SELECT sum(amount), MONTHNAME(usd.datetime_created) FROM `user_subscription_details` usd</w:t>
      </w:r>
    </w:p>
    <w:p w14:paraId="48A91927" w14:textId="1CCFF56C" w:rsidR="00406BFA" w:rsidRDefault="00406BFA" w:rsidP="00406BFA">
      <w:pPr>
        <w:pStyle w:val="ListParagraph"/>
        <w:numPr>
          <w:ilvl w:val="0"/>
          <w:numId w:val="0"/>
        </w:numPr>
        <w:ind w:left="1440"/>
      </w:pPr>
      <w:r>
        <w:t>GROUP BY MONTHNAME(usd.datetime_created)</w:t>
      </w:r>
      <w:bookmarkStart w:id="65" w:name="_GoBack"/>
      <w:bookmarkEnd w:id="65"/>
    </w:p>
    <w:p w14:paraId="7106ED86" w14:textId="77777777" w:rsidR="009A218A" w:rsidRDefault="009A218A" w:rsidP="00406BFA">
      <w:pPr>
        <w:pStyle w:val="ListParagraph"/>
        <w:numPr>
          <w:ilvl w:val="0"/>
          <w:numId w:val="0"/>
        </w:numPr>
        <w:ind w:left="1440"/>
      </w:pPr>
    </w:p>
    <w:p w14:paraId="462ABACF" w14:textId="44C2927B" w:rsidR="00DF3CA5" w:rsidRDefault="00DF3CA5" w:rsidP="00817825">
      <w:pPr>
        <w:pStyle w:val="ListParagraph"/>
        <w:numPr>
          <w:ilvl w:val="1"/>
          <w:numId w:val="37"/>
        </w:numPr>
      </w:pPr>
      <w:r>
        <w:t xml:space="preserve">Latest Subscription table which will show list of </w:t>
      </w:r>
      <w:r w:rsidR="00135E0D">
        <w:t>latest 10 users who have subscribed to Writestyler</w:t>
      </w:r>
    </w:p>
    <w:p w14:paraId="5B840E1C" w14:textId="77777777" w:rsidR="00DF3CA5" w:rsidRDefault="00DF3CA5" w:rsidP="00135E0D">
      <w:pPr>
        <w:pStyle w:val="ListParagraph"/>
        <w:numPr>
          <w:ilvl w:val="0"/>
          <w:numId w:val="0"/>
        </w:numPr>
        <w:ind w:left="720"/>
      </w:pPr>
    </w:p>
    <w:p w14:paraId="68B89D1E" w14:textId="343734CF" w:rsidR="001921E2" w:rsidRDefault="001921E2" w:rsidP="00817825">
      <w:pPr>
        <w:pStyle w:val="ListParagraph"/>
        <w:numPr>
          <w:ilvl w:val="0"/>
          <w:numId w:val="37"/>
        </w:numPr>
      </w:pPr>
      <w:commentRangeStart w:id="66"/>
      <w:commentRangeStart w:id="67"/>
      <w:r>
        <w:t>Accounts</w:t>
      </w:r>
      <w:commentRangeEnd w:id="66"/>
      <w:r w:rsidR="00B905E1">
        <w:rPr>
          <w:rStyle w:val="CommentReference"/>
          <w:rFonts w:eastAsiaTheme="minorHAnsi"/>
          <w:lang w:val="en-AU" w:eastAsia="en-US"/>
        </w:rPr>
        <w:commentReference w:id="66"/>
      </w:r>
      <w:commentRangeEnd w:id="67"/>
      <w:r w:rsidR="00C73137">
        <w:rPr>
          <w:rStyle w:val="CommentReference"/>
          <w:rFonts w:eastAsiaTheme="minorHAnsi"/>
          <w:lang w:val="en-AU" w:eastAsia="en-US"/>
        </w:rPr>
        <w:commentReference w:id="67"/>
      </w:r>
    </w:p>
    <w:p w14:paraId="3264529D" w14:textId="77777777" w:rsidR="009101FF" w:rsidRDefault="009101FF" w:rsidP="00817825">
      <w:pPr>
        <w:pStyle w:val="ListParagraph"/>
        <w:numPr>
          <w:ilvl w:val="1"/>
          <w:numId w:val="37"/>
        </w:numPr>
      </w:pPr>
      <w:r>
        <w:lastRenderedPageBreak/>
        <w:t>This will show all the accounts in table with filters option on top to filter by type such as Teacher, Student &amp; School</w:t>
      </w:r>
    </w:p>
    <w:p w14:paraId="4DC21080" w14:textId="77777777" w:rsidR="009101FF" w:rsidRDefault="009101FF" w:rsidP="00817825">
      <w:pPr>
        <w:pStyle w:val="ListParagraph"/>
        <w:numPr>
          <w:ilvl w:val="1"/>
          <w:numId w:val="37"/>
        </w:numPr>
      </w:pPr>
      <w:r>
        <w:t>Table will have action column with option such as edit, delete, login as user</w:t>
      </w:r>
    </w:p>
    <w:p w14:paraId="28FFD292" w14:textId="1982D7BF" w:rsidR="009101FF" w:rsidRDefault="009101FF" w:rsidP="00817825">
      <w:pPr>
        <w:pStyle w:val="ListParagraph"/>
        <w:numPr>
          <w:ilvl w:val="1"/>
          <w:numId w:val="37"/>
        </w:numPr>
      </w:pPr>
      <w:r>
        <w:t xml:space="preserve">At top of the </w:t>
      </w:r>
      <w:r w:rsidR="00D76E8A">
        <w:t>table,</w:t>
      </w:r>
      <w:r>
        <w:t xml:space="preserve"> it will have option to create new account.</w:t>
      </w:r>
    </w:p>
    <w:p w14:paraId="793DFD3B" w14:textId="0891A204" w:rsidR="009101FF" w:rsidRDefault="009101FF" w:rsidP="00817825">
      <w:pPr>
        <w:pStyle w:val="ListParagraph"/>
        <w:numPr>
          <w:ilvl w:val="1"/>
          <w:numId w:val="37"/>
        </w:numPr>
      </w:pPr>
      <w:r>
        <w:t xml:space="preserve">NOTE: Account is more for system account users and separate section within setting will have option to create admin accounts to </w:t>
      </w:r>
      <w:r w:rsidR="00A86CDB">
        <w:t>manage</w:t>
      </w:r>
      <w:r>
        <w:t xml:space="preserve"> writestyler backend.</w:t>
      </w:r>
    </w:p>
    <w:p w14:paraId="44F1A85D" w14:textId="77777777" w:rsidR="009101FF" w:rsidRDefault="009101FF" w:rsidP="009101FF">
      <w:pPr>
        <w:pStyle w:val="ListParagraph"/>
        <w:numPr>
          <w:ilvl w:val="0"/>
          <w:numId w:val="0"/>
        </w:numPr>
        <w:ind w:left="720"/>
      </w:pPr>
    </w:p>
    <w:p w14:paraId="2055FC08" w14:textId="41D512AF" w:rsidR="00D420C7" w:rsidRDefault="009101FF" w:rsidP="00817825">
      <w:pPr>
        <w:pStyle w:val="ListParagraph"/>
        <w:numPr>
          <w:ilvl w:val="0"/>
          <w:numId w:val="37"/>
        </w:numPr>
      </w:pPr>
      <w:r>
        <w:t>Writing</w:t>
      </w:r>
    </w:p>
    <w:p w14:paraId="263A8A75" w14:textId="3E1D019B" w:rsidR="00832CF0" w:rsidRDefault="005B0ECD" w:rsidP="00817825">
      <w:pPr>
        <w:pStyle w:val="ListParagraph"/>
        <w:numPr>
          <w:ilvl w:val="1"/>
          <w:numId w:val="37"/>
        </w:numPr>
      </w:pPr>
      <w:r>
        <w:t>This page will have sub sections as following,</w:t>
      </w:r>
    </w:p>
    <w:p w14:paraId="79D3786A" w14:textId="42911954" w:rsidR="005B0ECD" w:rsidRDefault="005B0ECD" w:rsidP="00817825">
      <w:pPr>
        <w:pStyle w:val="ListParagraph"/>
        <w:numPr>
          <w:ilvl w:val="2"/>
          <w:numId w:val="37"/>
        </w:numPr>
      </w:pPr>
      <w:r>
        <w:t xml:space="preserve">Styles – it will show all the styles (genres) in the system and </w:t>
      </w:r>
      <w:r w:rsidR="00A737AC">
        <w:t>have option to add new styles and templates for each styles</w:t>
      </w:r>
    </w:p>
    <w:p w14:paraId="5385880D" w14:textId="4FD34565" w:rsidR="00A737AC" w:rsidRDefault="00A737AC" w:rsidP="00817825">
      <w:pPr>
        <w:pStyle w:val="ListParagraph"/>
        <w:numPr>
          <w:ilvl w:val="2"/>
          <w:numId w:val="37"/>
        </w:numPr>
      </w:pPr>
      <w:commentRangeStart w:id="68"/>
      <w:commentRangeStart w:id="69"/>
      <w:r>
        <w:t>Grades</w:t>
      </w:r>
      <w:r w:rsidR="007923ED">
        <w:t>(Classes)</w:t>
      </w:r>
      <w:commentRangeEnd w:id="68"/>
      <w:r w:rsidR="00FA6244">
        <w:rPr>
          <w:rStyle w:val="CommentReference"/>
          <w:rFonts w:eastAsiaTheme="minorHAnsi"/>
          <w:lang w:val="en-AU" w:eastAsia="en-US"/>
        </w:rPr>
        <w:commentReference w:id="68"/>
      </w:r>
      <w:commentRangeEnd w:id="69"/>
      <w:r w:rsidR="00C73137">
        <w:rPr>
          <w:rStyle w:val="CommentReference"/>
          <w:rFonts w:eastAsiaTheme="minorHAnsi"/>
          <w:lang w:val="en-AU" w:eastAsia="en-US"/>
        </w:rPr>
        <w:commentReference w:id="69"/>
      </w:r>
      <w:r>
        <w:t xml:space="preserve"> – It will allow to add new grades in the system</w:t>
      </w:r>
    </w:p>
    <w:p w14:paraId="1423E6E9" w14:textId="489C4A8E" w:rsidR="00A737AC" w:rsidRDefault="00A737AC" w:rsidP="00817825">
      <w:pPr>
        <w:pStyle w:val="ListParagraph"/>
        <w:numPr>
          <w:ilvl w:val="2"/>
          <w:numId w:val="37"/>
        </w:numPr>
      </w:pPr>
      <w:r>
        <w:t>Level – show all the grades in the system also have option to add</w:t>
      </w:r>
      <w:r w:rsidR="00C666AC">
        <w:t xml:space="preserve"> new levels </w:t>
      </w:r>
    </w:p>
    <w:p w14:paraId="2EE4FD18" w14:textId="51FF6F2D" w:rsidR="00C666AC" w:rsidRDefault="00C666AC" w:rsidP="00817825">
      <w:pPr>
        <w:pStyle w:val="ListParagraph"/>
        <w:numPr>
          <w:ilvl w:val="2"/>
          <w:numId w:val="37"/>
        </w:numPr>
      </w:pPr>
      <w:r>
        <w:t>Planners – Allow to add new templates of planners and also show all the existing planner templates</w:t>
      </w:r>
    </w:p>
    <w:p w14:paraId="25162FAD" w14:textId="5839F2D2" w:rsidR="00564FF4" w:rsidRDefault="00832CF0" w:rsidP="00817825">
      <w:pPr>
        <w:pStyle w:val="ListParagraph"/>
        <w:numPr>
          <w:ilvl w:val="1"/>
          <w:numId w:val="37"/>
        </w:numPr>
      </w:pPr>
      <w:r>
        <w:t xml:space="preserve">Admin can also write </w:t>
      </w:r>
      <w:r w:rsidR="00464D76">
        <w:t>a</w:t>
      </w:r>
      <w:r>
        <w:t xml:space="preserve"> writing </w:t>
      </w:r>
      <w:r w:rsidR="00504839">
        <w:t xml:space="preserve">with option on the top of the table which will ask him options on which type of writing he wants to write (8 genres) and </w:t>
      </w:r>
      <w:r w:rsidR="00564FF4">
        <w:t>then take them to writing page which will look like below design,</w:t>
      </w:r>
    </w:p>
    <w:p w14:paraId="42254C9D" w14:textId="6523032A" w:rsidR="00564FF4" w:rsidRDefault="0000666B" w:rsidP="00564FF4">
      <w:pPr>
        <w:pStyle w:val="ListParagraph"/>
        <w:numPr>
          <w:ilvl w:val="0"/>
          <w:numId w:val="0"/>
        </w:numPr>
        <w:ind w:left="1440"/>
      </w:pPr>
      <w:hyperlink r:id="rId35" w:history="1">
        <w:r w:rsidR="00564FF4" w:rsidRPr="001F289C">
          <w:rPr>
            <w:rStyle w:val="Hyperlink"/>
          </w:rPr>
          <w:t>http://graphicdesignersdirectory.com.au/Writerstyler/themehtml/Recount.html</w:t>
        </w:r>
      </w:hyperlink>
    </w:p>
    <w:p w14:paraId="5F6D126D" w14:textId="1DCE2639" w:rsidR="00564FF4" w:rsidRDefault="00836F99" w:rsidP="00817825">
      <w:pPr>
        <w:pStyle w:val="ListParagraph"/>
        <w:numPr>
          <w:ilvl w:val="0"/>
          <w:numId w:val="37"/>
        </w:numPr>
      </w:pPr>
      <w:r>
        <w:t>Games</w:t>
      </w:r>
    </w:p>
    <w:p w14:paraId="089D1ADF" w14:textId="71C48BAF" w:rsidR="00836F99" w:rsidRDefault="00836F99" w:rsidP="00817825">
      <w:pPr>
        <w:pStyle w:val="ListParagraph"/>
        <w:numPr>
          <w:ilvl w:val="1"/>
          <w:numId w:val="37"/>
        </w:numPr>
      </w:pPr>
      <w:r>
        <w:t xml:space="preserve">Options to review all the games in system and </w:t>
      </w:r>
      <w:commentRangeStart w:id="70"/>
      <w:r>
        <w:t>add new games</w:t>
      </w:r>
      <w:commentRangeEnd w:id="70"/>
      <w:r w:rsidR="00227B7D">
        <w:rPr>
          <w:rStyle w:val="CommentReference"/>
          <w:rFonts w:eastAsiaTheme="minorHAnsi"/>
          <w:lang w:val="en-AU" w:eastAsia="en-US"/>
        </w:rPr>
        <w:commentReference w:id="70"/>
      </w:r>
    </w:p>
    <w:p w14:paraId="1C2F9AE2" w14:textId="05A8FCF4" w:rsidR="00836F99" w:rsidRDefault="002B6588" w:rsidP="00817825">
      <w:pPr>
        <w:pStyle w:val="ListParagraph"/>
        <w:numPr>
          <w:ilvl w:val="1"/>
          <w:numId w:val="37"/>
        </w:numPr>
      </w:pPr>
      <w:r>
        <w:t>The page will show list of games in the system and have option at the top right corner to add new games</w:t>
      </w:r>
    </w:p>
    <w:p w14:paraId="3EFCD237" w14:textId="5A3D80AB" w:rsidR="002B6588" w:rsidRDefault="002B6588" w:rsidP="00817825">
      <w:pPr>
        <w:pStyle w:val="ListParagraph"/>
        <w:numPr>
          <w:ilvl w:val="1"/>
          <w:numId w:val="37"/>
        </w:numPr>
      </w:pPr>
      <w:r>
        <w:t>Add new game will request to add zip file generated from game constructing site along with fields such as genre which the game is for, difficulty level of game, grades it is applicable for.</w:t>
      </w:r>
    </w:p>
    <w:p w14:paraId="047DF5C5" w14:textId="576C1FF4" w:rsidR="002B1731" w:rsidRDefault="002B1731" w:rsidP="00817825">
      <w:pPr>
        <w:pStyle w:val="ListParagraph"/>
        <w:numPr>
          <w:ilvl w:val="1"/>
          <w:numId w:val="37"/>
        </w:numPr>
      </w:pPr>
      <w:r>
        <w:t xml:space="preserve">Admin can have a featured game which will be visible on </w:t>
      </w:r>
      <w:r w:rsidR="00E4445F">
        <w:t>Teacher / Student’s dashboard. Only one game can be marked as featured game at one point of time.</w:t>
      </w:r>
    </w:p>
    <w:p w14:paraId="7E5B75AD" w14:textId="4FD46ACF" w:rsidR="00532BAD" w:rsidRDefault="00B8671A" w:rsidP="00817825">
      <w:pPr>
        <w:pStyle w:val="ListParagraph"/>
        <w:numPr>
          <w:ilvl w:val="0"/>
          <w:numId w:val="37"/>
        </w:numPr>
      </w:pPr>
      <w:r>
        <w:t>Billing</w:t>
      </w:r>
    </w:p>
    <w:p w14:paraId="23127618" w14:textId="2F7C0A25" w:rsidR="00B8671A" w:rsidRDefault="00B8671A" w:rsidP="00817825">
      <w:pPr>
        <w:pStyle w:val="ListParagraph"/>
        <w:numPr>
          <w:ilvl w:val="1"/>
          <w:numId w:val="37"/>
        </w:numPr>
      </w:pPr>
      <w:r>
        <w:t xml:space="preserve">This will show list of all the subscription in the system </w:t>
      </w:r>
      <w:r w:rsidR="007923ED">
        <w:t>with payments that are made and other information</w:t>
      </w:r>
    </w:p>
    <w:p w14:paraId="0DE9A260" w14:textId="379301DB" w:rsidR="005273E0" w:rsidRDefault="009C233F" w:rsidP="00817825">
      <w:pPr>
        <w:pStyle w:val="ListParagraph"/>
        <w:numPr>
          <w:ilvl w:val="0"/>
          <w:numId w:val="37"/>
        </w:numPr>
      </w:pPr>
      <w:r>
        <w:t>Settings (top right corner next to name)</w:t>
      </w:r>
    </w:p>
    <w:p w14:paraId="6434292F" w14:textId="77777777" w:rsidR="00ED1668" w:rsidRDefault="005273E0" w:rsidP="00817825">
      <w:pPr>
        <w:pStyle w:val="ListParagraph"/>
        <w:numPr>
          <w:ilvl w:val="1"/>
          <w:numId w:val="37"/>
        </w:numPr>
      </w:pPr>
      <w:commentRangeStart w:id="71"/>
      <w:commentRangeStart w:id="72"/>
      <w:r>
        <w:t xml:space="preserve">Account requests </w:t>
      </w:r>
      <w:commentRangeEnd w:id="71"/>
      <w:r w:rsidR="009111A6">
        <w:rPr>
          <w:rStyle w:val="CommentReference"/>
          <w:rFonts w:eastAsiaTheme="minorHAnsi"/>
          <w:lang w:val="en-AU" w:eastAsia="en-US"/>
        </w:rPr>
        <w:commentReference w:id="71"/>
      </w:r>
      <w:commentRangeEnd w:id="72"/>
      <w:r w:rsidR="00C73137">
        <w:rPr>
          <w:rStyle w:val="CommentReference"/>
          <w:rFonts w:eastAsiaTheme="minorHAnsi"/>
          <w:lang w:val="en-AU" w:eastAsia="en-US"/>
        </w:rPr>
        <w:commentReference w:id="72"/>
      </w:r>
    </w:p>
    <w:p w14:paraId="681B4C04" w14:textId="19A24504" w:rsidR="005273E0" w:rsidRDefault="005273E0" w:rsidP="00817825">
      <w:pPr>
        <w:pStyle w:val="ListParagraph"/>
        <w:numPr>
          <w:ilvl w:val="2"/>
          <w:numId w:val="37"/>
        </w:numPr>
      </w:pPr>
      <w:r>
        <w:t>School Admin will send bulk account request</w:t>
      </w:r>
      <w:r w:rsidR="00DC54EB">
        <w:t xml:space="preserve"> which admin can review and send them option to open an account and make payments for the subscriptions</w:t>
      </w:r>
    </w:p>
    <w:p w14:paraId="013E643A" w14:textId="3771C102" w:rsidR="00ED1668" w:rsidRDefault="00ED1668" w:rsidP="00817825">
      <w:pPr>
        <w:pStyle w:val="ListParagraph"/>
        <w:numPr>
          <w:ilvl w:val="2"/>
          <w:numId w:val="37"/>
        </w:numPr>
      </w:pPr>
      <w:r>
        <w:t xml:space="preserve">School admin can login to account and make payments for the requested accounts </w:t>
      </w:r>
      <w:r w:rsidR="007770A0">
        <w:t>subscription</w:t>
      </w:r>
    </w:p>
    <w:p w14:paraId="22064BA9" w14:textId="462AD942" w:rsidR="007770A0" w:rsidRDefault="007770A0" w:rsidP="00817825">
      <w:pPr>
        <w:pStyle w:val="ListParagraph"/>
        <w:numPr>
          <w:ilvl w:val="2"/>
          <w:numId w:val="37"/>
        </w:numPr>
      </w:pPr>
      <w:r>
        <w:lastRenderedPageBreak/>
        <w:t>Once they make payment then they can add teachers / student into the system. Teachers can be given access to add student and classes accordingly.</w:t>
      </w:r>
    </w:p>
    <w:p w14:paraId="3FD0E456" w14:textId="53565683" w:rsidR="002D6EF1" w:rsidRDefault="00537701" w:rsidP="00817825">
      <w:pPr>
        <w:pStyle w:val="ListParagraph"/>
        <w:numPr>
          <w:ilvl w:val="1"/>
          <w:numId w:val="37"/>
        </w:numPr>
      </w:pPr>
      <w:r>
        <w:t>Front end Website Menu Management</w:t>
      </w:r>
    </w:p>
    <w:p w14:paraId="3FE190EC" w14:textId="1CACCB87" w:rsidR="007923ED" w:rsidRDefault="00537701" w:rsidP="00817825">
      <w:pPr>
        <w:pStyle w:val="ListParagraph"/>
        <w:numPr>
          <w:ilvl w:val="1"/>
          <w:numId w:val="37"/>
        </w:numPr>
      </w:pPr>
      <w:r>
        <w:t xml:space="preserve">Pages management such as </w:t>
      </w:r>
      <w:r w:rsidR="00BA3B42">
        <w:t xml:space="preserve">home page banners, content </w:t>
      </w:r>
    </w:p>
    <w:p w14:paraId="2C08C4E6" w14:textId="7B3CFB22" w:rsidR="008A5A65" w:rsidRDefault="008A5A65" w:rsidP="00817825">
      <w:pPr>
        <w:pStyle w:val="ListParagraph"/>
        <w:numPr>
          <w:ilvl w:val="1"/>
          <w:numId w:val="37"/>
        </w:numPr>
      </w:pPr>
      <w:r>
        <w:t>Videos</w:t>
      </w:r>
      <w:r w:rsidR="002B1731">
        <w:t xml:space="preserve"> – Add </w:t>
      </w:r>
      <w:r w:rsidR="00E4445F">
        <w:t xml:space="preserve">/manage </w:t>
      </w:r>
      <w:r w:rsidR="002B1731">
        <w:t>videos</w:t>
      </w:r>
      <w:r w:rsidR="00E4445F">
        <w:t>. Only one video can be assigned a flag of feature video and Getting started video which will be visible on teacher / student’s dashboard.</w:t>
      </w:r>
    </w:p>
    <w:p w14:paraId="300208B3" w14:textId="6AAE0A68" w:rsidR="00A900B0" w:rsidRDefault="0023066D" w:rsidP="00817825">
      <w:pPr>
        <w:pStyle w:val="ListParagraph"/>
        <w:numPr>
          <w:ilvl w:val="1"/>
          <w:numId w:val="37"/>
        </w:numPr>
      </w:pPr>
      <w:commentRangeStart w:id="73"/>
      <w:commentRangeStart w:id="74"/>
      <w:r>
        <w:t xml:space="preserve">Hall of Fame /  Graphic Novels / Teacher student version worksheets </w:t>
      </w:r>
      <w:r w:rsidR="00A900B0">
        <w:t xml:space="preserve">– </w:t>
      </w:r>
      <w:r>
        <w:t>All PDFs which are added by school / teacher account for their respective accounts which will be visible to students (Premium account feature). Admin can review all the PDFs that are uploaded</w:t>
      </w:r>
      <w:commentRangeEnd w:id="73"/>
      <w:r w:rsidR="00422553">
        <w:rPr>
          <w:rStyle w:val="CommentReference"/>
          <w:rFonts w:eastAsiaTheme="minorHAnsi"/>
          <w:lang w:val="en-AU" w:eastAsia="en-US"/>
        </w:rPr>
        <w:commentReference w:id="73"/>
      </w:r>
      <w:commentRangeEnd w:id="74"/>
      <w:r w:rsidR="00C73137">
        <w:rPr>
          <w:rStyle w:val="CommentReference"/>
          <w:rFonts w:eastAsiaTheme="minorHAnsi"/>
          <w:lang w:val="en-AU" w:eastAsia="en-US"/>
        </w:rPr>
        <w:commentReference w:id="74"/>
      </w:r>
      <w:r>
        <w:t>.</w:t>
      </w:r>
    </w:p>
    <w:p w14:paraId="549837B2" w14:textId="7B338B71" w:rsidR="00537701" w:rsidRDefault="00537701" w:rsidP="00817825">
      <w:pPr>
        <w:pStyle w:val="ListParagraph"/>
        <w:numPr>
          <w:ilvl w:val="1"/>
          <w:numId w:val="37"/>
        </w:numPr>
      </w:pPr>
      <w:r>
        <w:t>Contact Enquiries</w:t>
      </w:r>
      <w:r w:rsidR="00125C64">
        <w:t xml:space="preserve"> </w:t>
      </w:r>
    </w:p>
    <w:p w14:paraId="21FB48BF" w14:textId="231759F6" w:rsidR="0017260A" w:rsidRDefault="0017260A" w:rsidP="0017260A">
      <w:pPr>
        <w:rPr>
          <w:b/>
          <w:u w:val="single"/>
        </w:rPr>
      </w:pPr>
      <w:r w:rsidRPr="00D420C7">
        <w:rPr>
          <w:b/>
          <w:u w:val="single"/>
        </w:rPr>
        <w:t xml:space="preserve">School </w:t>
      </w:r>
      <w:r w:rsidR="007923ED">
        <w:rPr>
          <w:b/>
          <w:u w:val="single"/>
        </w:rPr>
        <w:t>Admin will have similar options as Writestyler admin but with limited option to add new templates for level, grades etc which is more for Writestyler admin.</w:t>
      </w:r>
    </w:p>
    <w:p w14:paraId="51E30623" w14:textId="55DABE34" w:rsidR="00817825" w:rsidRPr="00817825" w:rsidRDefault="00817825" w:rsidP="0017260A">
      <w:pPr>
        <w:rPr>
          <w:bCs/>
          <w:i/>
          <w:iCs/>
        </w:rPr>
      </w:pPr>
      <w:r w:rsidRPr="00817825">
        <w:rPr>
          <w:bCs/>
          <w:i/>
          <w:iCs/>
        </w:rPr>
        <w:t>School admin will have option to login to teacher’s &amp; student’s account in order to help support them accordingly</w:t>
      </w:r>
    </w:p>
    <w:p w14:paraId="41703EE9" w14:textId="77777777" w:rsidR="007923ED" w:rsidRDefault="007923ED" w:rsidP="0017260A">
      <w:pPr>
        <w:rPr>
          <w:b/>
          <w:u w:val="single"/>
        </w:rPr>
      </w:pPr>
    </w:p>
    <w:p w14:paraId="3DE4CCEA" w14:textId="7E34DC35" w:rsidR="0017260A" w:rsidRPr="00D420C7" w:rsidRDefault="0017260A" w:rsidP="0017260A">
      <w:pPr>
        <w:rPr>
          <w:b/>
          <w:u w:val="single"/>
        </w:rPr>
      </w:pPr>
      <w:r w:rsidRPr="00D420C7">
        <w:rPr>
          <w:b/>
          <w:u w:val="single"/>
        </w:rPr>
        <w:t>Teacher</w:t>
      </w:r>
    </w:p>
    <w:p w14:paraId="2F89ED8B" w14:textId="27EEC8D4" w:rsidR="00D420C7" w:rsidRDefault="008A5A65" w:rsidP="00817825">
      <w:pPr>
        <w:pStyle w:val="ListParagraph"/>
        <w:numPr>
          <w:ilvl w:val="0"/>
          <w:numId w:val="18"/>
        </w:numPr>
      </w:pPr>
      <w:r>
        <w:t>Dashboard</w:t>
      </w:r>
    </w:p>
    <w:p w14:paraId="7BCA7194" w14:textId="1E35A6D0" w:rsidR="00970839" w:rsidRDefault="00E4445F" w:rsidP="00970839">
      <w:pPr>
        <w:pStyle w:val="ListParagraph"/>
        <w:numPr>
          <w:ilvl w:val="0"/>
          <w:numId w:val="0"/>
        </w:numPr>
        <w:ind w:left="720"/>
      </w:pPr>
      <w:r>
        <w:t xml:space="preserve">Design: </w:t>
      </w:r>
      <w:r w:rsidRPr="00E4445F">
        <w:t>http://graphicdesignersdirectory.com.au/Writerstyler/themehtml/Teacher.html</w:t>
      </w:r>
    </w:p>
    <w:p w14:paraId="737B0932" w14:textId="78BA3FA5" w:rsidR="008A5A65" w:rsidRDefault="008A5A65" w:rsidP="00817825">
      <w:pPr>
        <w:pStyle w:val="ListParagraph"/>
        <w:numPr>
          <w:ilvl w:val="1"/>
          <w:numId w:val="18"/>
        </w:numPr>
      </w:pPr>
      <w:r>
        <w:t>Can view 4 recent writings</w:t>
      </w:r>
      <w:r w:rsidR="00E4445F">
        <w:t xml:space="preserve"> with option to write new writing.</w:t>
      </w:r>
    </w:p>
    <w:p w14:paraId="1C28A05E" w14:textId="5D418123" w:rsidR="00E4445F" w:rsidRDefault="00E4445F" w:rsidP="00817825">
      <w:pPr>
        <w:pStyle w:val="ListParagraph"/>
        <w:numPr>
          <w:ilvl w:val="1"/>
          <w:numId w:val="18"/>
        </w:numPr>
      </w:pPr>
      <w:r>
        <w:t xml:space="preserve">When the click on write new writing thy will get option to select from styles, levels and then then can </w:t>
      </w:r>
      <w:r w:rsidR="0069238A">
        <w:t>start to write which will be a page like below,</w:t>
      </w:r>
    </w:p>
    <w:p w14:paraId="3503FD7F" w14:textId="60BB2CF1" w:rsidR="0069238A" w:rsidRDefault="0000666B" w:rsidP="0069238A">
      <w:pPr>
        <w:pStyle w:val="ListParagraph"/>
        <w:numPr>
          <w:ilvl w:val="0"/>
          <w:numId w:val="0"/>
        </w:numPr>
        <w:ind w:left="1440"/>
      </w:pPr>
      <w:hyperlink r:id="rId36" w:history="1">
        <w:r w:rsidR="0069238A" w:rsidRPr="001F289C">
          <w:rPr>
            <w:rStyle w:val="Hyperlink"/>
          </w:rPr>
          <w:t>http://graphicdesignersdirectory.com.au/Writerstyler/themehtml/Recount.html</w:t>
        </w:r>
      </w:hyperlink>
    </w:p>
    <w:p w14:paraId="4B515CD8" w14:textId="3323F987" w:rsidR="008A5A65" w:rsidRDefault="0069238A" w:rsidP="00817825">
      <w:pPr>
        <w:pStyle w:val="ListParagraph"/>
        <w:numPr>
          <w:ilvl w:val="1"/>
          <w:numId w:val="18"/>
        </w:numPr>
      </w:pPr>
      <w:r>
        <w:t xml:space="preserve">Below the above section </w:t>
      </w:r>
      <w:r w:rsidR="00796B36">
        <w:t xml:space="preserve">their will be section which will show </w:t>
      </w:r>
      <w:r w:rsidR="008A5A65">
        <w:t>Getting started vide</w:t>
      </w:r>
      <w:r w:rsidR="00796B36">
        <w:t>o, Featured Video and Featured Game.</w:t>
      </w:r>
    </w:p>
    <w:p w14:paraId="0628725C" w14:textId="2A9DA1D0" w:rsidR="00796B36" w:rsidRDefault="00796B36" w:rsidP="00817825">
      <w:pPr>
        <w:pStyle w:val="ListParagraph"/>
        <w:numPr>
          <w:ilvl w:val="1"/>
          <w:numId w:val="18"/>
        </w:numPr>
      </w:pPr>
      <w:r>
        <w:t>On click of video it will open in pop-up and on click of game it will open game in new tab.</w:t>
      </w:r>
    </w:p>
    <w:p w14:paraId="7C5564A7" w14:textId="3033562A" w:rsidR="00796B36" w:rsidRDefault="002B7008" w:rsidP="00817825">
      <w:pPr>
        <w:pStyle w:val="ListParagraph"/>
        <w:numPr>
          <w:ilvl w:val="0"/>
          <w:numId w:val="18"/>
        </w:numPr>
      </w:pPr>
      <w:r>
        <w:t xml:space="preserve">Teachers </w:t>
      </w:r>
    </w:p>
    <w:p w14:paraId="3C7D59E2" w14:textId="78252E35" w:rsidR="002B7008" w:rsidRDefault="002B7008" w:rsidP="00817825">
      <w:pPr>
        <w:pStyle w:val="ListParagraph"/>
        <w:numPr>
          <w:ilvl w:val="1"/>
          <w:numId w:val="18"/>
        </w:numPr>
      </w:pPr>
      <w:r>
        <w:t xml:space="preserve">List of all the teachers if part of school </w:t>
      </w:r>
      <w:r w:rsidR="00673AC1">
        <w:t xml:space="preserve">with option to </w:t>
      </w:r>
      <w:r>
        <w:t xml:space="preserve">View / Add / Edit </w:t>
      </w:r>
      <w:r w:rsidR="00673AC1">
        <w:t>any teachers details for eligible teachers.</w:t>
      </w:r>
    </w:p>
    <w:p w14:paraId="456AA68F" w14:textId="5093FE76" w:rsidR="002E6081" w:rsidRDefault="00AE1C5C" w:rsidP="00817825">
      <w:pPr>
        <w:pStyle w:val="ListParagraph"/>
        <w:numPr>
          <w:ilvl w:val="0"/>
          <w:numId w:val="18"/>
        </w:numPr>
      </w:pPr>
      <w:r>
        <w:t>My Classes</w:t>
      </w:r>
    </w:p>
    <w:p w14:paraId="5895C44B" w14:textId="2041CCDC" w:rsidR="00AE1C5C" w:rsidRDefault="00AE1C5C" w:rsidP="00817825">
      <w:pPr>
        <w:pStyle w:val="ListParagraph"/>
        <w:numPr>
          <w:ilvl w:val="1"/>
          <w:numId w:val="18"/>
        </w:numPr>
      </w:pPr>
      <w:r>
        <w:t>View / Add classes and option to add new students to different classes</w:t>
      </w:r>
    </w:p>
    <w:p w14:paraId="5D1AB2E9" w14:textId="01428CA0" w:rsidR="00C20210" w:rsidRDefault="00AE1C5C" w:rsidP="00817825">
      <w:pPr>
        <w:pStyle w:val="ListParagraph"/>
        <w:numPr>
          <w:ilvl w:val="1"/>
          <w:numId w:val="18"/>
        </w:numPr>
      </w:pPr>
      <w:r>
        <w:t xml:space="preserve">If they have exhausted the account of student they have they can purchase new </w:t>
      </w:r>
      <w:r w:rsidR="00C20210">
        <w:t>which will take them to a screen where they have to select users they are after, account type and based on that payments will be updated.</w:t>
      </w:r>
    </w:p>
    <w:p w14:paraId="71198314" w14:textId="42A3C62A" w:rsidR="00982C1D" w:rsidRDefault="00982C1D" w:rsidP="00817825">
      <w:pPr>
        <w:pStyle w:val="ListParagraph"/>
        <w:numPr>
          <w:ilvl w:val="1"/>
          <w:numId w:val="18"/>
        </w:numPr>
      </w:pPr>
      <w:commentRangeStart w:id="75"/>
      <w:r>
        <w:lastRenderedPageBreak/>
        <w:t>Within each class section teachers will have option to create assessment for complete class</w:t>
      </w:r>
      <w:commentRangeEnd w:id="75"/>
      <w:r w:rsidR="008C3594">
        <w:rPr>
          <w:rStyle w:val="CommentReference"/>
          <w:rFonts w:eastAsiaTheme="minorHAnsi"/>
          <w:lang w:val="en-AU" w:eastAsia="en-US"/>
        </w:rPr>
        <w:commentReference w:id="75"/>
      </w:r>
    </w:p>
    <w:p w14:paraId="1FF614E6" w14:textId="7DAB82A9" w:rsidR="00982C1D" w:rsidRDefault="00982C1D" w:rsidP="00817825">
      <w:pPr>
        <w:pStyle w:val="ListParagraph"/>
        <w:numPr>
          <w:ilvl w:val="0"/>
          <w:numId w:val="18"/>
        </w:numPr>
      </w:pPr>
      <w:r>
        <w:t>Students</w:t>
      </w:r>
    </w:p>
    <w:p w14:paraId="37C07625" w14:textId="74E9CBF1" w:rsidR="00982C1D" w:rsidRDefault="00982C1D" w:rsidP="00817825">
      <w:pPr>
        <w:pStyle w:val="ListParagraph"/>
        <w:numPr>
          <w:ilvl w:val="1"/>
          <w:numId w:val="18"/>
        </w:numPr>
      </w:pPr>
      <w:r>
        <w:t xml:space="preserve">List of all students with option to </w:t>
      </w:r>
      <w:r w:rsidR="00143A2B">
        <w:t>add / edit students</w:t>
      </w:r>
      <w:r w:rsidR="00817825">
        <w:t>. Teacher’s will have option to login to student’s account so that they can help them in case they are facing any difficulty.</w:t>
      </w:r>
    </w:p>
    <w:p w14:paraId="1A3FDEBF" w14:textId="797675B6" w:rsidR="00143A2B" w:rsidRDefault="00143A2B" w:rsidP="00817825">
      <w:pPr>
        <w:pStyle w:val="ListParagraph"/>
        <w:numPr>
          <w:ilvl w:val="1"/>
          <w:numId w:val="18"/>
        </w:numPr>
      </w:pPr>
      <w:r>
        <w:t xml:space="preserve">Teachers can view portfolio of students which will show all the writings of the students done so far, assessments done if any, </w:t>
      </w:r>
      <w:r w:rsidR="00203E1B">
        <w:t>planners written if any.</w:t>
      </w:r>
    </w:p>
    <w:p w14:paraId="508EAEE4" w14:textId="04E3C57A" w:rsidR="00203E1B" w:rsidRDefault="00203E1B" w:rsidP="00817825">
      <w:pPr>
        <w:pStyle w:val="ListParagraph"/>
        <w:numPr>
          <w:ilvl w:val="1"/>
          <w:numId w:val="18"/>
        </w:numPr>
      </w:pPr>
      <w:commentRangeStart w:id="76"/>
      <w:commentRangeStart w:id="77"/>
      <w:r>
        <w:t>Create assessment section will allow to create assessment for particular class or individual student</w:t>
      </w:r>
      <w:r w:rsidR="001F1B3E">
        <w:t xml:space="preserve"> this will ask teacher </w:t>
      </w:r>
    </w:p>
    <w:p w14:paraId="1512E210" w14:textId="5B96D3BF" w:rsidR="001F1B3E" w:rsidRDefault="001F1B3E" w:rsidP="00817825">
      <w:pPr>
        <w:pStyle w:val="ListParagraph"/>
        <w:numPr>
          <w:ilvl w:val="2"/>
          <w:numId w:val="18"/>
        </w:numPr>
      </w:pPr>
      <w:r>
        <w:t>What assessment style</w:t>
      </w:r>
      <w:r w:rsidR="0078488E">
        <w:t>(genere)</w:t>
      </w:r>
      <w:r>
        <w:t xml:space="preserve"> they want to create</w:t>
      </w:r>
    </w:p>
    <w:p w14:paraId="6144E148" w14:textId="3232BC8D" w:rsidR="001F1B3E" w:rsidRDefault="001F1B3E" w:rsidP="00817825">
      <w:pPr>
        <w:pStyle w:val="ListParagraph"/>
        <w:numPr>
          <w:ilvl w:val="2"/>
          <w:numId w:val="18"/>
        </w:numPr>
      </w:pPr>
      <w:r>
        <w:t>Question for the assessment</w:t>
      </w:r>
    </w:p>
    <w:p w14:paraId="01D7A69D" w14:textId="26E194D7" w:rsidR="00DF3A2B" w:rsidRDefault="0078488E" w:rsidP="00817825">
      <w:pPr>
        <w:pStyle w:val="ListParagraph"/>
        <w:numPr>
          <w:ilvl w:val="2"/>
          <w:numId w:val="18"/>
        </w:numPr>
      </w:pPr>
      <w:r>
        <w:t>If they want to assign it to a class they can select class or if for an particular student they can select email of student accordingly</w:t>
      </w:r>
    </w:p>
    <w:p w14:paraId="6AA28976" w14:textId="4FCA12C7" w:rsidR="006A5BF1" w:rsidRDefault="00DF3A2B" w:rsidP="00817825">
      <w:pPr>
        <w:pStyle w:val="ListParagraph"/>
        <w:numPr>
          <w:ilvl w:val="1"/>
          <w:numId w:val="18"/>
        </w:numPr>
      </w:pPr>
      <w:r>
        <w:t xml:space="preserve">View all assessment will show all the assessments done under that teacher with latest </w:t>
      </w:r>
      <w:r w:rsidR="00621119">
        <w:t xml:space="preserve">/ non marked </w:t>
      </w:r>
      <w:r>
        <w:t>on to</w:t>
      </w:r>
      <w:r w:rsidR="00621119">
        <w:t xml:space="preserve">p. Teacher can click on individual assessment and mark them with standards that are set as per Australian </w:t>
      </w:r>
      <w:r w:rsidR="006A5BF1">
        <w:t>educations department.</w:t>
      </w:r>
      <w:commentRangeEnd w:id="76"/>
      <w:r w:rsidR="001459E7">
        <w:rPr>
          <w:rStyle w:val="CommentReference"/>
          <w:rFonts w:eastAsiaTheme="minorHAnsi"/>
          <w:lang w:val="en-AU" w:eastAsia="en-US"/>
        </w:rPr>
        <w:commentReference w:id="76"/>
      </w:r>
      <w:commentRangeEnd w:id="77"/>
      <w:r w:rsidR="00C73137">
        <w:rPr>
          <w:rStyle w:val="CommentReference"/>
          <w:rFonts w:eastAsiaTheme="minorHAnsi"/>
          <w:lang w:val="en-AU" w:eastAsia="en-US"/>
        </w:rPr>
        <w:commentReference w:id="77"/>
      </w:r>
    </w:p>
    <w:p w14:paraId="6D207068" w14:textId="77777777" w:rsidR="00CB23CC" w:rsidRDefault="00CB23CC" w:rsidP="00817825">
      <w:pPr>
        <w:pStyle w:val="ListParagraph"/>
        <w:numPr>
          <w:ilvl w:val="0"/>
          <w:numId w:val="18"/>
        </w:numPr>
      </w:pPr>
      <w:r>
        <w:t>Writing</w:t>
      </w:r>
    </w:p>
    <w:p w14:paraId="55263170" w14:textId="77777777" w:rsidR="001D4E61" w:rsidRDefault="00CB23CC" w:rsidP="00817825">
      <w:pPr>
        <w:pStyle w:val="ListParagraph"/>
        <w:numPr>
          <w:ilvl w:val="1"/>
          <w:numId w:val="18"/>
        </w:numPr>
      </w:pPr>
      <w:r>
        <w:t xml:space="preserve">Ability to review all the writings done or start new writing </w:t>
      </w:r>
    </w:p>
    <w:p w14:paraId="4969A28F" w14:textId="2C73FECC" w:rsidR="0023066D" w:rsidRDefault="001D4E61" w:rsidP="00817825">
      <w:pPr>
        <w:pStyle w:val="ListParagraph"/>
        <w:numPr>
          <w:ilvl w:val="1"/>
          <w:numId w:val="18"/>
        </w:numPr>
      </w:pPr>
      <w:commentRangeStart w:id="78"/>
      <w:r>
        <w:t xml:space="preserve">Hall of Fame </w:t>
      </w:r>
      <w:r w:rsidR="0023066D">
        <w:t>/  Graphic Novels / Teacher student version worksheets</w:t>
      </w:r>
      <w:r>
        <w:t xml:space="preserve">– This will be all the example writings </w:t>
      </w:r>
      <w:r w:rsidR="0023066D">
        <w:t xml:space="preserve">/ graphic novels PDFs </w:t>
      </w:r>
      <w:r>
        <w:t>which are marked as best writing</w:t>
      </w:r>
      <w:r w:rsidR="00A900B0">
        <w:t>. Admin can add this onto the account of school or teacher. Teachers / School admin can also upload these which will only be visible for their accounts</w:t>
      </w:r>
      <w:r w:rsidR="0023066D">
        <w:t xml:space="preserve">. (this feature is available for premium account only) </w:t>
      </w:r>
      <w:commentRangeEnd w:id="78"/>
      <w:r w:rsidR="00331F0B">
        <w:rPr>
          <w:rStyle w:val="CommentReference"/>
          <w:rFonts w:eastAsiaTheme="minorHAnsi"/>
          <w:lang w:val="en-AU" w:eastAsia="en-US"/>
        </w:rPr>
        <w:commentReference w:id="78"/>
      </w:r>
    </w:p>
    <w:p w14:paraId="01EB0761" w14:textId="77777777" w:rsidR="0023066D" w:rsidRDefault="0023066D" w:rsidP="00817825">
      <w:pPr>
        <w:pStyle w:val="ListParagraph"/>
        <w:numPr>
          <w:ilvl w:val="0"/>
          <w:numId w:val="18"/>
        </w:numPr>
      </w:pPr>
      <w:r>
        <w:t>Games</w:t>
      </w:r>
    </w:p>
    <w:p w14:paraId="3086CBC3" w14:textId="26C2E27E" w:rsidR="0023066D" w:rsidRDefault="0023066D" w:rsidP="00817825">
      <w:pPr>
        <w:pStyle w:val="ListParagraph"/>
        <w:numPr>
          <w:ilvl w:val="1"/>
          <w:numId w:val="18"/>
        </w:numPr>
      </w:pPr>
      <w:r>
        <w:t xml:space="preserve">Options to review all the games in system and </w:t>
      </w:r>
      <w:r w:rsidR="00D81633">
        <w:t xml:space="preserve">assign those to student </w:t>
      </w:r>
      <w:r>
        <w:t>games</w:t>
      </w:r>
    </w:p>
    <w:p w14:paraId="1D77CBA6" w14:textId="30F6310D" w:rsidR="00D81633" w:rsidRDefault="00D81633" w:rsidP="00817825">
      <w:pPr>
        <w:pStyle w:val="ListParagraph"/>
        <w:numPr>
          <w:ilvl w:val="0"/>
          <w:numId w:val="18"/>
        </w:numPr>
      </w:pPr>
      <w:r>
        <w:t>Billing</w:t>
      </w:r>
    </w:p>
    <w:p w14:paraId="6FC49F1B" w14:textId="2EB85FE9" w:rsidR="00D81633" w:rsidRDefault="00D81633" w:rsidP="00817825">
      <w:pPr>
        <w:pStyle w:val="ListParagraph"/>
        <w:numPr>
          <w:ilvl w:val="1"/>
          <w:numId w:val="18"/>
        </w:numPr>
      </w:pPr>
      <w:r>
        <w:t xml:space="preserve">Review all the billing details/ invoices </w:t>
      </w:r>
      <w:r w:rsidR="00970839">
        <w:t>etc.</w:t>
      </w:r>
    </w:p>
    <w:p w14:paraId="0F869029" w14:textId="1AAE4876" w:rsidR="00535B75" w:rsidRDefault="00D81633" w:rsidP="00817825">
      <w:pPr>
        <w:pStyle w:val="ListParagraph"/>
        <w:numPr>
          <w:ilvl w:val="1"/>
          <w:numId w:val="18"/>
        </w:numPr>
      </w:pPr>
      <w:r>
        <w:t>Payment</w:t>
      </w:r>
      <w:r w:rsidR="00535B75">
        <w:t xml:space="preserve"> – Show the subscription payment etc. along with any payments they </w:t>
      </w:r>
      <w:r w:rsidR="00970839">
        <w:t>have to make payments to purchase new accounts.</w:t>
      </w:r>
    </w:p>
    <w:p w14:paraId="4CF0DEBB" w14:textId="36FA1B8E" w:rsidR="0017260A" w:rsidRDefault="0017260A" w:rsidP="0017260A">
      <w:pPr>
        <w:rPr>
          <w:b/>
          <w:u w:val="single"/>
        </w:rPr>
      </w:pPr>
      <w:r w:rsidRPr="00D420C7">
        <w:rPr>
          <w:b/>
          <w:u w:val="single"/>
        </w:rPr>
        <w:t>Student</w:t>
      </w:r>
    </w:p>
    <w:p w14:paraId="59B84FF3" w14:textId="77777777" w:rsidR="00071E83" w:rsidRDefault="00071E83" w:rsidP="00817825">
      <w:pPr>
        <w:pStyle w:val="ListParagraph"/>
        <w:numPr>
          <w:ilvl w:val="0"/>
          <w:numId w:val="44"/>
        </w:numPr>
      </w:pPr>
      <w:r>
        <w:t>Dashboard</w:t>
      </w:r>
    </w:p>
    <w:p w14:paraId="0EE00894" w14:textId="77777777" w:rsidR="00071E83" w:rsidRDefault="00071E83" w:rsidP="00071E83">
      <w:pPr>
        <w:pStyle w:val="ListParagraph"/>
        <w:numPr>
          <w:ilvl w:val="0"/>
          <w:numId w:val="0"/>
        </w:numPr>
        <w:ind w:left="720"/>
      </w:pPr>
      <w:r>
        <w:t xml:space="preserve">Design: </w:t>
      </w:r>
      <w:r w:rsidRPr="00E4445F">
        <w:t>http://graphicdesignersdirectory.com.au/Writerstyler/themehtml/Teacher.html</w:t>
      </w:r>
    </w:p>
    <w:p w14:paraId="43B5CD70" w14:textId="77777777" w:rsidR="00071E83" w:rsidRDefault="00071E83" w:rsidP="00817825">
      <w:pPr>
        <w:pStyle w:val="ListParagraph"/>
        <w:numPr>
          <w:ilvl w:val="1"/>
          <w:numId w:val="44"/>
        </w:numPr>
      </w:pPr>
      <w:r>
        <w:t>Can view 4 recent writings with option to write new writing.</w:t>
      </w:r>
    </w:p>
    <w:p w14:paraId="309719F4" w14:textId="77777777" w:rsidR="00071E83" w:rsidRDefault="00071E83" w:rsidP="00817825">
      <w:pPr>
        <w:pStyle w:val="ListParagraph"/>
        <w:numPr>
          <w:ilvl w:val="1"/>
          <w:numId w:val="44"/>
        </w:numPr>
      </w:pPr>
      <w:r>
        <w:t>When the click on write new writing thy will get option to select from styles, levels and then then can start to write which will be a page like below,</w:t>
      </w:r>
    </w:p>
    <w:p w14:paraId="2FCB7E6F" w14:textId="77777777" w:rsidR="00071E83" w:rsidRDefault="0000666B" w:rsidP="00071E83">
      <w:pPr>
        <w:pStyle w:val="ListParagraph"/>
        <w:numPr>
          <w:ilvl w:val="0"/>
          <w:numId w:val="0"/>
        </w:numPr>
        <w:ind w:left="1440"/>
      </w:pPr>
      <w:hyperlink r:id="rId37" w:history="1">
        <w:r w:rsidR="00071E83" w:rsidRPr="001F289C">
          <w:rPr>
            <w:rStyle w:val="Hyperlink"/>
          </w:rPr>
          <w:t>http://graphicdesignersdirectory.com.au/Writerstyler/themehtml/Recount.html</w:t>
        </w:r>
      </w:hyperlink>
    </w:p>
    <w:p w14:paraId="2CBE252B" w14:textId="77777777" w:rsidR="00071E83" w:rsidRDefault="00071E83" w:rsidP="00817825">
      <w:pPr>
        <w:pStyle w:val="ListParagraph"/>
        <w:numPr>
          <w:ilvl w:val="1"/>
          <w:numId w:val="44"/>
        </w:numPr>
      </w:pPr>
      <w:r>
        <w:lastRenderedPageBreak/>
        <w:t>Below the above section their will be section which will show Getting started video, Featured Video and Featured Game.</w:t>
      </w:r>
    </w:p>
    <w:p w14:paraId="15A4A8FB" w14:textId="77777777" w:rsidR="00071E83" w:rsidRDefault="00071E83" w:rsidP="00817825">
      <w:pPr>
        <w:pStyle w:val="ListParagraph"/>
        <w:numPr>
          <w:ilvl w:val="1"/>
          <w:numId w:val="44"/>
        </w:numPr>
      </w:pPr>
      <w:r>
        <w:t>On click of video it will open in pop-up and on click of game it will open game in new tab.</w:t>
      </w:r>
    </w:p>
    <w:p w14:paraId="04EFB370" w14:textId="5DE7AA8E" w:rsidR="00C73137" w:rsidRPr="00C95BF6" w:rsidRDefault="00C73137" w:rsidP="00C73137">
      <w:pPr>
        <w:pStyle w:val="ListParagraph"/>
        <w:numPr>
          <w:ilvl w:val="0"/>
          <w:numId w:val="44"/>
        </w:numPr>
        <w:rPr>
          <w:highlight w:val="yellow"/>
        </w:rPr>
      </w:pPr>
      <w:r w:rsidRPr="00C95BF6">
        <w:rPr>
          <w:highlight w:val="yellow"/>
        </w:rPr>
        <w:t>My Portfolio</w:t>
      </w:r>
      <w:r>
        <w:rPr>
          <w:highlight w:val="yellow"/>
        </w:rPr>
        <w:t>. T</w:t>
      </w:r>
      <w:r w:rsidRPr="00C95BF6">
        <w:rPr>
          <w:highlight w:val="yellow"/>
        </w:rPr>
        <w:t>eachers need a ‘My Portfolio’</w:t>
      </w:r>
      <w:r>
        <w:rPr>
          <w:highlight w:val="yellow"/>
        </w:rPr>
        <w:t xml:space="preserve"> too. For both teachers and students, it can be placed under the ‘Writing’ drop-down Dashboard menu item. It will be show the below as you have written. </w:t>
      </w:r>
    </w:p>
    <w:p w14:paraId="5DD617F3" w14:textId="0BE3F826" w:rsidR="00071E83" w:rsidRDefault="00323928" w:rsidP="00817825">
      <w:pPr>
        <w:pStyle w:val="ListParagraph"/>
        <w:numPr>
          <w:ilvl w:val="1"/>
          <w:numId w:val="44"/>
        </w:numPr>
      </w:pPr>
      <w:r>
        <w:t>Student writings which they can filter by styles (genres)</w:t>
      </w:r>
    </w:p>
    <w:p w14:paraId="43B38346" w14:textId="3C3B9F8E" w:rsidR="00323928" w:rsidRDefault="0042385C" w:rsidP="00817825">
      <w:pPr>
        <w:pStyle w:val="ListParagraph"/>
        <w:numPr>
          <w:ilvl w:val="1"/>
          <w:numId w:val="44"/>
        </w:numPr>
      </w:pPr>
      <w:r>
        <w:t>Planners</w:t>
      </w:r>
      <w:r w:rsidR="00323928">
        <w:t xml:space="preserve"> </w:t>
      </w:r>
      <w:r>
        <w:t>which are organized by genres</w:t>
      </w:r>
    </w:p>
    <w:p w14:paraId="054F239E" w14:textId="69854A5A" w:rsidR="0042385C" w:rsidRDefault="0042385C" w:rsidP="00817825">
      <w:pPr>
        <w:pStyle w:val="ListParagraph"/>
        <w:numPr>
          <w:ilvl w:val="1"/>
          <w:numId w:val="44"/>
        </w:numPr>
      </w:pPr>
      <w:r>
        <w:t xml:space="preserve">My </w:t>
      </w:r>
      <w:r w:rsidR="00A6738C">
        <w:t>writer’s</w:t>
      </w:r>
      <w:r>
        <w:t xml:space="preserve"> notebook </w:t>
      </w:r>
    </w:p>
    <w:p w14:paraId="7961A52F" w14:textId="72D6FEE1" w:rsidR="00071E83" w:rsidRDefault="00A82DAF" w:rsidP="00817825">
      <w:pPr>
        <w:pStyle w:val="ListParagraph"/>
        <w:numPr>
          <w:ilvl w:val="0"/>
          <w:numId w:val="44"/>
        </w:numPr>
      </w:pPr>
      <w:r>
        <w:t>Games</w:t>
      </w:r>
    </w:p>
    <w:p w14:paraId="320AE919" w14:textId="4F6DDA6E" w:rsidR="00071E83" w:rsidRDefault="00071E83" w:rsidP="00817825">
      <w:pPr>
        <w:pStyle w:val="ListParagraph"/>
        <w:numPr>
          <w:ilvl w:val="1"/>
          <w:numId w:val="44"/>
        </w:numPr>
      </w:pPr>
      <w:r>
        <w:t xml:space="preserve">View </w:t>
      </w:r>
      <w:r w:rsidR="00FB6081">
        <w:t xml:space="preserve">/ Play </w:t>
      </w:r>
      <w:r w:rsidR="00B50826">
        <w:t>games and filter by genres</w:t>
      </w:r>
      <w:r w:rsidR="00FB6081">
        <w:t xml:space="preserve"> to select respective games</w:t>
      </w:r>
    </w:p>
    <w:p w14:paraId="49F6D6F8" w14:textId="19FDFFD4" w:rsidR="00071E83" w:rsidRDefault="00873654" w:rsidP="00817825">
      <w:pPr>
        <w:pStyle w:val="ListParagraph"/>
        <w:numPr>
          <w:ilvl w:val="0"/>
          <w:numId w:val="44"/>
        </w:numPr>
      </w:pPr>
      <w:r>
        <w:t>Assessments</w:t>
      </w:r>
    </w:p>
    <w:p w14:paraId="1DA1C768" w14:textId="362F3795" w:rsidR="00071E83" w:rsidRDefault="00071E83" w:rsidP="00817825">
      <w:pPr>
        <w:pStyle w:val="ListParagraph"/>
        <w:numPr>
          <w:ilvl w:val="1"/>
          <w:numId w:val="44"/>
        </w:numPr>
      </w:pPr>
      <w:r>
        <w:t xml:space="preserve">List of all </w:t>
      </w:r>
      <w:r w:rsidR="00873654">
        <w:t xml:space="preserve">Assessments </w:t>
      </w:r>
      <w:r w:rsidR="00A6738C">
        <w:t>which are due or not done</w:t>
      </w:r>
    </w:p>
    <w:p w14:paraId="4C74279E" w14:textId="6B5616C9" w:rsidR="00A6738C" w:rsidRDefault="00A6738C" w:rsidP="00817825">
      <w:pPr>
        <w:pStyle w:val="ListParagraph"/>
        <w:numPr>
          <w:ilvl w:val="1"/>
          <w:numId w:val="44"/>
        </w:numPr>
      </w:pPr>
      <w:r>
        <w:t>Students will have section to review all the past assessments and review its feedback accordingly</w:t>
      </w:r>
    </w:p>
    <w:p w14:paraId="1DC5259C" w14:textId="77777777" w:rsidR="0036539C" w:rsidRDefault="0036539C" w:rsidP="00BD63E0"/>
    <w:p w14:paraId="7EA8DEC7" w14:textId="0371B4A9" w:rsidR="00E1562D" w:rsidRPr="007F51D6" w:rsidRDefault="00FB46BA" w:rsidP="00BA37F3">
      <w:pPr>
        <w:pStyle w:val="Heading2"/>
      </w:pPr>
      <w:bookmarkStart w:id="79" w:name="_Toc75364199"/>
      <w:r>
        <w:t>RQ0</w:t>
      </w:r>
      <w:r w:rsidR="004B1AAC">
        <w:t>10</w:t>
      </w:r>
      <w:r>
        <w:t xml:space="preserve"> </w:t>
      </w:r>
      <w:r w:rsidR="00E1562D" w:rsidRPr="007F51D6">
        <w:t>My Portfolio</w:t>
      </w:r>
      <w:bookmarkEnd w:id="79"/>
    </w:p>
    <w:p w14:paraId="240FB0F7" w14:textId="083CADED" w:rsidR="00E1562D" w:rsidRDefault="008365FC" w:rsidP="00910ACF">
      <w:r w:rsidRPr="0015625D">
        <w:rPr>
          <w:highlight w:val="yellow"/>
        </w:rPr>
        <w:t>This section is designed for students and teachers to review their own portfolio via the Writing Dashboard drop-down option</w:t>
      </w:r>
      <w:r>
        <w:t xml:space="preserve">. </w:t>
      </w:r>
      <w:r w:rsidR="002E1A0C">
        <w:t>The section will have following functions</w:t>
      </w:r>
      <w:r w:rsidR="00007BF7">
        <w:t>,</w:t>
      </w:r>
    </w:p>
    <w:p w14:paraId="0E2B57DE" w14:textId="49AD599F" w:rsidR="00E61EE5" w:rsidRDefault="00007BF7" w:rsidP="00817825">
      <w:pPr>
        <w:pStyle w:val="ListParagraph"/>
        <w:numPr>
          <w:ilvl w:val="0"/>
          <w:numId w:val="20"/>
        </w:numPr>
      </w:pPr>
      <w:r>
        <w:t>Planners</w:t>
      </w:r>
      <w:r w:rsidR="00A6738C">
        <w:t xml:space="preserve"> by Style (Genres)</w:t>
      </w:r>
    </w:p>
    <w:p w14:paraId="6D5D7F67" w14:textId="6655FEEB" w:rsidR="00007BF7" w:rsidRDefault="00007BF7" w:rsidP="00817825">
      <w:pPr>
        <w:pStyle w:val="ListParagraph"/>
        <w:numPr>
          <w:ilvl w:val="0"/>
          <w:numId w:val="20"/>
        </w:numPr>
      </w:pPr>
      <w:r>
        <w:t>Writing</w:t>
      </w:r>
      <w:r w:rsidR="00A6738C">
        <w:t xml:space="preserve"> by Style (Genres)</w:t>
      </w:r>
    </w:p>
    <w:p w14:paraId="79689E44" w14:textId="6F1DDD64" w:rsidR="00A6738C" w:rsidRDefault="00A6738C" w:rsidP="00817825">
      <w:pPr>
        <w:pStyle w:val="ListParagraph"/>
        <w:numPr>
          <w:ilvl w:val="0"/>
          <w:numId w:val="20"/>
        </w:numPr>
      </w:pPr>
      <w:r>
        <w:t>Notebook</w:t>
      </w:r>
    </w:p>
    <w:p w14:paraId="093F1B23" w14:textId="77777777" w:rsidR="00BD63E0" w:rsidRDefault="00BD63E0" w:rsidP="00BD63E0"/>
    <w:p w14:paraId="2F77653D" w14:textId="0DB0EE56" w:rsidR="00E1562D" w:rsidRDefault="00FB46BA" w:rsidP="00BA37F3">
      <w:pPr>
        <w:pStyle w:val="Heading2"/>
      </w:pPr>
      <w:bookmarkStart w:id="80" w:name="_Toc75364200"/>
      <w:r w:rsidRPr="00733553">
        <w:t>RQ001</w:t>
      </w:r>
      <w:r w:rsidR="004B1AAC">
        <w:t>1</w:t>
      </w:r>
      <w:r w:rsidRPr="00733553">
        <w:t xml:space="preserve"> </w:t>
      </w:r>
      <w:r w:rsidR="00E1562D" w:rsidRPr="00733553">
        <w:t>My Classes</w:t>
      </w:r>
      <w:bookmarkEnd w:id="80"/>
    </w:p>
    <w:p w14:paraId="75092C63" w14:textId="6E3252CA" w:rsidR="000B7E81" w:rsidRDefault="000B7E81" w:rsidP="000B7E81">
      <w:r>
        <w:t>This section is designed for teachers</w:t>
      </w:r>
      <w:r w:rsidR="00817825">
        <w:t>/school admin</w:t>
      </w:r>
      <w:r>
        <w:t xml:space="preserve"> where they can,</w:t>
      </w:r>
    </w:p>
    <w:p w14:paraId="4102E56F" w14:textId="77777777" w:rsidR="000B7E81" w:rsidRDefault="000B7E81" w:rsidP="00817825">
      <w:pPr>
        <w:pStyle w:val="ListParagraph"/>
        <w:numPr>
          <w:ilvl w:val="0"/>
          <w:numId w:val="21"/>
        </w:numPr>
      </w:pPr>
      <w:r>
        <w:t xml:space="preserve">View all the classes in one view </w:t>
      </w:r>
    </w:p>
    <w:p w14:paraId="7572C96C" w14:textId="28E067B0" w:rsidR="000B7E81" w:rsidRDefault="000B7E81" w:rsidP="00817825">
      <w:pPr>
        <w:pStyle w:val="ListParagraph"/>
        <w:numPr>
          <w:ilvl w:val="0"/>
          <w:numId w:val="21"/>
        </w:numPr>
      </w:pPr>
      <w:r>
        <w:t>Add new classes</w:t>
      </w:r>
    </w:p>
    <w:p w14:paraId="3A5FD072" w14:textId="69DD0065" w:rsidR="000B7E81" w:rsidRDefault="000B7E81" w:rsidP="00817825">
      <w:pPr>
        <w:pStyle w:val="ListParagraph"/>
        <w:numPr>
          <w:ilvl w:val="0"/>
          <w:numId w:val="21"/>
        </w:numPr>
      </w:pPr>
      <w:r>
        <w:t>Review all the student’s profile in different classes</w:t>
      </w:r>
    </w:p>
    <w:p w14:paraId="5E651541" w14:textId="002C5BF0" w:rsidR="000B7E81" w:rsidRDefault="000B7E81" w:rsidP="00817825">
      <w:pPr>
        <w:pStyle w:val="ListParagraph"/>
        <w:numPr>
          <w:ilvl w:val="0"/>
          <w:numId w:val="21"/>
        </w:numPr>
      </w:pPr>
      <w:r>
        <w:t xml:space="preserve">Import students in bulk by using </w:t>
      </w:r>
    </w:p>
    <w:p w14:paraId="40CFA894" w14:textId="1DB53F02" w:rsidR="000B7E81" w:rsidRDefault="000B7E81" w:rsidP="00817825">
      <w:pPr>
        <w:pStyle w:val="ListParagraph"/>
        <w:numPr>
          <w:ilvl w:val="1"/>
          <w:numId w:val="21"/>
        </w:numPr>
      </w:pPr>
      <w:r>
        <w:t>CSV Import</w:t>
      </w:r>
    </w:p>
    <w:p w14:paraId="4D3EFBEE" w14:textId="612EB1ED" w:rsidR="001D4AAB" w:rsidRPr="001D4AAB" w:rsidRDefault="001D4AAB" w:rsidP="00817825">
      <w:pPr>
        <w:pStyle w:val="ListParagraph"/>
        <w:numPr>
          <w:ilvl w:val="1"/>
          <w:numId w:val="21"/>
        </w:numPr>
      </w:pPr>
      <w:r w:rsidRPr="001D4AAB">
        <w:t>Manual add students to classes via View All student page</w:t>
      </w:r>
    </w:p>
    <w:p w14:paraId="765548E5" w14:textId="68D9AD56" w:rsidR="000B7E81" w:rsidRDefault="000B7E81" w:rsidP="00817825">
      <w:pPr>
        <w:pStyle w:val="ListParagraph"/>
        <w:numPr>
          <w:ilvl w:val="1"/>
          <w:numId w:val="21"/>
        </w:numPr>
      </w:pPr>
      <w:r>
        <w:t xml:space="preserve">Google Classroom (Need to </w:t>
      </w:r>
      <w:r w:rsidR="00762C1C">
        <w:t>research</w:t>
      </w:r>
      <w:r>
        <w:t>)</w:t>
      </w:r>
      <w:r w:rsidR="001D4AAB">
        <w:t xml:space="preserve"> (phase 2)</w:t>
      </w:r>
    </w:p>
    <w:p w14:paraId="664EB881" w14:textId="2744F3A9" w:rsidR="000B7E81" w:rsidRDefault="000B7E81" w:rsidP="00817825">
      <w:pPr>
        <w:pStyle w:val="ListParagraph"/>
        <w:numPr>
          <w:ilvl w:val="1"/>
          <w:numId w:val="21"/>
        </w:numPr>
      </w:pPr>
      <w:r>
        <w:lastRenderedPageBreak/>
        <w:t xml:space="preserve">Office365 (Need to </w:t>
      </w:r>
      <w:r w:rsidR="00762C1C">
        <w:t>research</w:t>
      </w:r>
      <w:r>
        <w:t>)</w:t>
      </w:r>
      <w:r w:rsidR="001D4AAB">
        <w:t xml:space="preserve"> (phase 2)</w:t>
      </w:r>
    </w:p>
    <w:p w14:paraId="1B445CB5" w14:textId="6D21AB8B" w:rsidR="00842676" w:rsidRPr="00842676" w:rsidRDefault="00842676" w:rsidP="00817825">
      <w:pPr>
        <w:pStyle w:val="ListParagraph"/>
        <w:numPr>
          <w:ilvl w:val="0"/>
          <w:numId w:val="21"/>
        </w:numPr>
        <w:rPr>
          <w:szCs w:val="24"/>
        </w:rPr>
      </w:pPr>
      <w:r>
        <w:rPr>
          <w:szCs w:val="24"/>
        </w:rPr>
        <w:t xml:space="preserve">Whenever a teacher is creating classes the </w:t>
      </w:r>
      <w:commentRangeStart w:id="81"/>
      <w:r>
        <w:rPr>
          <w:szCs w:val="24"/>
        </w:rPr>
        <w:t xml:space="preserve">games, writings, planners will be assigned to the classes </w:t>
      </w:r>
      <w:commentRangeEnd w:id="81"/>
      <w:r w:rsidR="00B83591">
        <w:rPr>
          <w:rStyle w:val="CommentReference"/>
          <w:rFonts w:eastAsiaTheme="minorHAnsi"/>
          <w:lang w:val="en-AU" w:eastAsia="en-US"/>
        </w:rPr>
        <w:commentReference w:id="81"/>
      </w:r>
      <w:r>
        <w:rPr>
          <w:szCs w:val="24"/>
        </w:rPr>
        <w:t>as per the grade selected by default. This will allow the teachers to get a default selected option as per the grade as per intermediate level which they can update it they want to.</w:t>
      </w:r>
    </w:p>
    <w:p w14:paraId="35C9449B" w14:textId="77777777" w:rsidR="0036539C" w:rsidRPr="0036539C" w:rsidRDefault="0036539C" w:rsidP="0036539C">
      <w:pPr>
        <w:rPr>
          <w:highlight w:val="yellow"/>
        </w:rPr>
      </w:pPr>
    </w:p>
    <w:p w14:paraId="1273B333" w14:textId="3144A16C" w:rsidR="00E1562D" w:rsidRPr="007F51D6" w:rsidRDefault="00FB46BA" w:rsidP="00BA37F3">
      <w:pPr>
        <w:pStyle w:val="Heading2"/>
      </w:pPr>
      <w:bookmarkStart w:id="82" w:name="_Toc75364201"/>
      <w:r>
        <w:t>RQ001</w:t>
      </w:r>
      <w:r w:rsidR="004B1AAC">
        <w:t>2</w:t>
      </w:r>
      <w:r>
        <w:t xml:space="preserve"> </w:t>
      </w:r>
      <w:r w:rsidR="00E1562D" w:rsidRPr="007F51D6">
        <w:t>Manage Students</w:t>
      </w:r>
      <w:bookmarkEnd w:id="82"/>
    </w:p>
    <w:p w14:paraId="59F413BB" w14:textId="090CD24B" w:rsidR="002E102C" w:rsidRDefault="002E102C" w:rsidP="002E102C">
      <w:r>
        <w:t>This section is designed for teachers</w:t>
      </w:r>
      <w:r w:rsidR="0081755D">
        <w:t xml:space="preserve"> / school admin</w:t>
      </w:r>
      <w:r>
        <w:t xml:space="preserve"> where they can,</w:t>
      </w:r>
    </w:p>
    <w:p w14:paraId="03A5CF52" w14:textId="3E9C7E4D" w:rsidR="002E102C" w:rsidRDefault="002E102C" w:rsidP="00817825">
      <w:pPr>
        <w:pStyle w:val="ListParagraph"/>
        <w:numPr>
          <w:ilvl w:val="0"/>
          <w:numId w:val="22"/>
        </w:numPr>
      </w:pPr>
      <w:commentRangeStart w:id="83"/>
      <w:commentRangeStart w:id="84"/>
      <w:r>
        <w:t xml:space="preserve">Add / remove students individually or in bulk </w:t>
      </w:r>
      <w:r w:rsidR="00554E27">
        <w:t xml:space="preserve">for </w:t>
      </w:r>
      <w:r w:rsidR="00122404">
        <w:t>a</w:t>
      </w:r>
      <w:r w:rsidR="00554E27">
        <w:t xml:space="preserve"> particular </w:t>
      </w:r>
      <w:r>
        <w:t>clas</w:t>
      </w:r>
      <w:r w:rsidR="00554E27">
        <w:t>s</w:t>
      </w:r>
      <w:r w:rsidR="00817825">
        <w:t xml:space="preserve"> by teacher / school admin</w:t>
      </w:r>
      <w:r>
        <w:t>.</w:t>
      </w:r>
      <w:commentRangeEnd w:id="83"/>
      <w:r w:rsidR="00D520B4">
        <w:rPr>
          <w:rStyle w:val="CommentReference"/>
          <w:rFonts w:eastAsiaTheme="minorHAnsi"/>
          <w:lang w:val="en-AU" w:eastAsia="en-US"/>
        </w:rPr>
        <w:commentReference w:id="83"/>
      </w:r>
      <w:commentRangeEnd w:id="84"/>
      <w:r w:rsidR="00C73137">
        <w:rPr>
          <w:rStyle w:val="CommentReference"/>
          <w:rFonts w:eastAsiaTheme="minorHAnsi"/>
          <w:lang w:val="en-AU" w:eastAsia="en-US"/>
        </w:rPr>
        <w:commentReference w:id="84"/>
      </w:r>
    </w:p>
    <w:p w14:paraId="437CBACE" w14:textId="27D252A8" w:rsidR="00817825" w:rsidRDefault="002E102C" w:rsidP="00BA37F3">
      <w:pPr>
        <w:pStyle w:val="ListParagraph"/>
        <w:numPr>
          <w:ilvl w:val="0"/>
          <w:numId w:val="22"/>
        </w:numPr>
      </w:pPr>
      <w:commentRangeStart w:id="85"/>
      <w:commentRangeStart w:id="86"/>
      <w:r>
        <w:t>Move all the students from one class to another</w:t>
      </w:r>
      <w:commentRangeEnd w:id="85"/>
      <w:r w:rsidR="00C5359B">
        <w:rPr>
          <w:rStyle w:val="CommentReference"/>
          <w:rFonts w:eastAsiaTheme="minorHAnsi"/>
          <w:lang w:val="en-AU" w:eastAsia="en-US"/>
        </w:rPr>
        <w:commentReference w:id="85"/>
      </w:r>
      <w:commentRangeEnd w:id="86"/>
      <w:r w:rsidR="00C73137">
        <w:rPr>
          <w:rStyle w:val="CommentReference"/>
          <w:rFonts w:eastAsiaTheme="minorHAnsi"/>
          <w:lang w:val="en-AU" w:eastAsia="en-US"/>
        </w:rPr>
        <w:commentReference w:id="86"/>
      </w:r>
    </w:p>
    <w:p w14:paraId="7BAE5D6D" w14:textId="4EE17D29" w:rsidR="00E1562D" w:rsidRDefault="00FB46BA" w:rsidP="00BA37F3">
      <w:pPr>
        <w:pStyle w:val="Heading2"/>
      </w:pPr>
      <w:bookmarkStart w:id="87" w:name="_Toc75364202"/>
      <w:r>
        <w:t>RQ001</w:t>
      </w:r>
      <w:r w:rsidR="004B1AAC">
        <w:t>3</w:t>
      </w:r>
      <w:r>
        <w:t xml:space="preserve"> </w:t>
      </w:r>
      <w:r w:rsidR="00E1562D" w:rsidRPr="007F51D6">
        <w:t xml:space="preserve">Teacher </w:t>
      </w:r>
      <w:r w:rsidR="00200DB2">
        <w:t>Feedbacks</w:t>
      </w:r>
      <w:bookmarkEnd w:id="87"/>
    </w:p>
    <w:p w14:paraId="64AC3356" w14:textId="26E02136" w:rsidR="005F7BEB" w:rsidRDefault="005F7BEB" w:rsidP="005F7BEB">
      <w:r>
        <w:t xml:space="preserve">This section is part of student </w:t>
      </w:r>
      <w:r w:rsidR="00200DB2">
        <w:t>assessments or writing are reviewed by teacher and feedback is provided</w:t>
      </w:r>
      <w:r>
        <w:t xml:space="preserve">. Students can review the feedback they have received for the overall progress in respective classes. </w:t>
      </w:r>
    </w:p>
    <w:p w14:paraId="688BD556" w14:textId="77777777" w:rsidR="005F7BEB" w:rsidRDefault="005F7BEB" w:rsidP="005F7BEB"/>
    <w:p w14:paraId="6B431DC0" w14:textId="2AA70701" w:rsidR="00E1562D" w:rsidRPr="007F51D6" w:rsidRDefault="00FB46BA" w:rsidP="00BA37F3">
      <w:pPr>
        <w:pStyle w:val="Heading2"/>
      </w:pPr>
      <w:bookmarkStart w:id="88" w:name="_Toc75364203"/>
      <w:r>
        <w:t>RQ001</w:t>
      </w:r>
      <w:r w:rsidR="004B1AAC">
        <w:t>4</w:t>
      </w:r>
      <w:r>
        <w:t xml:space="preserve"> </w:t>
      </w:r>
      <w:r w:rsidR="00E1562D" w:rsidRPr="007F51D6">
        <w:t>Teacher Assessments</w:t>
      </w:r>
      <w:r w:rsidR="00601668">
        <w:t>/and assignments</w:t>
      </w:r>
      <w:bookmarkEnd w:id="88"/>
    </w:p>
    <w:p w14:paraId="10D5F363" w14:textId="4604BF76" w:rsidR="00C12696" w:rsidRDefault="00C12696" w:rsidP="0062616B">
      <w:r>
        <w:t>Assessment view is for teachers to view assessments for their classes which can be accessed from My Classes.</w:t>
      </w:r>
      <w:r w:rsidR="000B4F44">
        <w:t xml:space="preserve"> </w:t>
      </w:r>
      <w:r w:rsidR="000B4F44" w:rsidRPr="00D003AE">
        <w:rPr>
          <w:highlight w:val="yellow"/>
        </w:rPr>
        <w:t>(</w:t>
      </w:r>
      <w:r w:rsidR="000B4F44">
        <w:rPr>
          <w:highlight w:val="yellow"/>
        </w:rPr>
        <w:t>A</w:t>
      </w:r>
      <w:r w:rsidR="000B4F44" w:rsidRPr="00D003AE">
        <w:rPr>
          <w:highlight w:val="yellow"/>
        </w:rPr>
        <w:t>ssignments</w:t>
      </w:r>
      <w:r w:rsidR="000B4F44">
        <w:rPr>
          <w:highlight w:val="yellow"/>
        </w:rPr>
        <w:t xml:space="preserve"> section under the dashboard</w:t>
      </w:r>
      <w:r w:rsidR="000B4F44" w:rsidRPr="00D003AE">
        <w:rPr>
          <w:highlight w:val="yellow"/>
        </w:rPr>
        <w:t>).</w:t>
      </w:r>
    </w:p>
    <w:p w14:paraId="3A3770B7" w14:textId="6DFF60C9" w:rsidR="00C12696" w:rsidRDefault="00C12696" w:rsidP="0062616B">
      <w:commentRangeStart w:id="89"/>
      <w:commentRangeStart w:id="90"/>
      <w:r>
        <w:t>This view will show all the assessment submitted by students for class. Teacher can view and mark assessment and share grades with comments to individual student based on their submission.</w:t>
      </w:r>
      <w:commentRangeEnd w:id="89"/>
      <w:r w:rsidR="005F0E44">
        <w:rPr>
          <w:rStyle w:val="CommentReference"/>
        </w:rPr>
        <w:commentReference w:id="89"/>
      </w:r>
      <w:commentRangeEnd w:id="90"/>
      <w:r w:rsidR="000B4F44">
        <w:rPr>
          <w:rStyle w:val="CommentReference"/>
        </w:rPr>
        <w:commentReference w:id="90"/>
      </w:r>
    </w:p>
    <w:p w14:paraId="4BDA613C" w14:textId="7D0DB356" w:rsidR="0062616B" w:rsidRDefault="003E527A" w:rsidP="0062616B">
      <w:r>
        <w:t>A</w:t>
      </w:r>
      <w:r w:rsidR="0062616B">
        <w:t>ssignment feedback or remarks can be seen by parents / teacher and students,</w:t>
      </w:r>
    </w:p>
    <w:p w14:paraId="13D1213A" w14:textId="6B55CBF7" w:rsidR="0062616B" w:rsidRDefault="0062616B" w:rsidP="00817825">
      <w:pPr>
        <w:pStyle w:val="ListParagraph"/>
        <w:numPr>
          <w:ilvl w:val="0"/>
          <w:numId w:val="19"/>
        </w:numPr>
      </w:pPr>
      <w:r>
        <w:t xml:space="preserve">Teacher will be able to grade/mark student works </w:t>
      </w:r>
      <w:r w:rsidR="000613EE">
        <w:t xml:space="preserve">(against predetermined Australian Curriculum standards) </w:t>
      </w:r>
      <w:r>
        <w:t xml:space="preserve">and provide a brief feedback to it using the </w:t>
      </w:r>
      <w:commentRangeStart w:id="91"/>
      <w:commentRangeStart w:id="92"/>
      <w:r>
        <w:t>sketch section or keyboards</w:t>
      </w:r>
      <w:commentRangeEnd w:id="91"/>
      <w:r w:rsidR="00581A97">
        <w:rPr>
          <w:rStyle w:val="CommentReference"/>
          <w:rFonts w:eastAsiaTheme="minorHAnsi"/>
          <w:lang w:val="en-AU" w:eastAsia="en-US"/>
        </w:rPr>
        <w:commentReference w:id="91"/>
      </w:r>
      <w:commentRangeEnd w:id="92"/>
      <w:r w:rsidR="00D73BBD">
        <w:rPr>
          <w:rStyle w:val="CommentReference"/>
          <w:rFonts w:eastAsiaTheme="minorHAnsi"/>
          <w:lang w:val="en-AU" w:eastAsia="en-US"/>
        </w:rPr>
        <w:commentReference w:id="92"/>
      </w:r>
    </w:p>
    <w:p w14:paraId="58F46D29" w14:textId="0C775C50" w:rsidR="0062616B" w:rsidRDefault="00D73BBD" w:rsidP="00817825">
      <w:pPr>
        <w:pStyle w:val="ListParagraph"/>
        <w:numPr>
          <w:ilvl w:val="0"/>
          <w:numId w:val="19"/>
        </w:numPr>
      </w:pPr>
      <w:r>
        <w:t>S</w:t>
      </w:r>
      <w:r w:rsidR="0062616B">
        <w:t>tudents can review the feedback / remarks for improvisations required in future work</w:t>
      </w:r>
      <w:r>
        <w:t>.</w:t>
      </w:r>
    </w:p>
    <w:p w14:paraId="36A365EB" w14:textId="77777777" w:rsidR="00D73BBD" w:rsidRDefault="00FC1055" w:rsidP="00D73BBD">
      <w:commentRangeStart w:id="93"/>
      <w:r>
        <w:t xml:space="preserve">NOTE: Australian Curriculum Standards is an standard set by Australian education system to ensure the grades are marked as per </w:t>
      </w:r>
      <w:r w:rsidR="00D37C07">
        <w:t>those standards. This will be an PDF within Assessment section for teachers to follow accordingly.</w:t>
      </w:r>
      <w:r w:rsidR="00D73BBD">
        <w:t xml:space="preserve"> </w:t>
      </w:r>
      <w:r w:rsidR="00D73BBD" w:rsidRPr="00730DC0">
        <w:rPr>
          <w:highlight w:val="yellow"/>
        </w:rPr>
        <w:t>Can we make this more a checkbox system?</w:t>
      </w:r>
      <w:r w:rsidR="00D73BBD">
        <w:rPr>
          <w:highlight w:val="yellow"/>
        </w:rPr>
        <w:t xml:space="preserve"> Where teachers can see the list of standards and simply ‘check’ which ones they have done, then provide comment? See</w:t>
      </w:r>
      <w:commentRangeEnd w:id="93"/>
      <w:r w:rsidR="000F0EEC">
        <w:rPr>
          <w:rStyle w:val="CommentReference"/>
        </w:rPr>
        <w:commentReference w:id="93"/>
      </w:r>
      <w:r w:rsidR="00D73BBD">
        <w:rPr>
          <w:highlight w:val="yellow"/>
        </w:rPr>
        <w:t xml:space="preserve"> </w:t>
      </w:r>
      <w:hyperlink r:id="rId38" w:history="1">
        <w:r w:rsidR="00D73BBD" w:rsidRPr="00990312">
          <w:rPr>
            <w:rStyle w:val="Hyperlink"/>
          </w:rPr>
          <w:t>https://gregorythomas10.wixsite.com/writestylerprototype/copy-of-comment-assess-recount-writ</w:t>
        </w:r>
      </w:hyperlink>
      <w:r w:rsidR="00D73BBD">
        <w:t xml:space="preserve"> </w:t>
      </w:r>
    </w:p>
    <w:p w14:paraId="4DF71DA4" w14:textId="3589B34D" w:rsidR="00FC1055" w:rsidRDefault="00FC1055" w:rsidP="00FC1055"/>
    <w:p w14:paraId="42A39AFC" w14:textId="77777777" w:rsidR="00C32761" w:rsidRDefault="00C32761" w:rsidP="00C32761"/>
    <w:p w14:paraId="1DA0E487" w14:textId="7A4C6C8A" w:rsidR="00E1562D" w:rsidRPr="007F51D6" w:rsidRDefault="00FB46BA" w:rsidP="00BA37F3">
      <w:pPr>
        <w:pStyle w:val="Heading2"/>
      </w:pPr>
      <w:bookmarkStart w:id="94" w:name="_Toc75364204"/>
      <w:r>
        <w:t>RQ001</w:t>
      </w:r>
      <w:r w:rsidR="006C2FFC">
        <w:t>5</w:t>
      </w:r>
      <w:r>
        <w:t xml:space="preserve"> </w:t>
      </w:r>
      <w:r w:rsidR="00E1562D" w:rsidRPr="007F51D6">
        <w:t>Games</w:t>
      </w:r>
      <w:bookmarkEnd w:id="94"/>
    </w:p>
    <w:p w14:paraId="2DE63C3F" w14:textId="2AB37AA7" w:rsidR="00E1562D" w:rsidRDefault="00930FCB" w:rsidP="00817825">
      <w:pPr>
        <w:pStyle w:val="ListParagraph"/>
        <w:numPr>
          <w:ilvl w:val="0"/>
          <w:numId w:val="26"/>
        </w:numPr>
      </w:pPr>
      <w:r>
        <w:t>Writestyler</w:t>
      </w:r>
      <w:r w:rsidR="00B176F5">
        <w:t xml:space="preserve"> admin will be able to add this writing games to the system which can be accessed by different schools / teachers to add to </w:t>
      </w:r>
      <w:r w:rsidR="007B3FDB">
        <w:t>students’</w:t>
      </w:r>
      <w:r w:rsidR="00B176F5">
        <w:t xml:space="preserve"> profile.</w:t>
      </w:r>
    </w:p>
    <w:p w14:paraId="59808302" w14:textId="4BCF3F75" w:rsidR="00930FCB" w:rsidRDefault="00B176F5" w:rsidP="00817825">
      <w:pPr>
        <w:pStyle w:val="ListParagraph"/>
        <w:numPr>
          <w:ilvl w:val="0"/>
          <w:numId w:val="26"/>
        </w:numPr>
      </w:pPr>
      <w:r>
        <w:t xml:space="preserve">Students can play games </w:t>
      </w:r>
      <w:r w:rsidR="00CE04E0">
        <w:t>based on difficultly levels and grades they are assigned to. Students can choose for different types of games to improve the respective skills such as narratives, e</w:t>
      </w:r>
      <w:r w:rsidR="00B03983">
        <w:t>ssays, resume etc.</w:t>
      </w:r>
    </w:p>
    <w:p w14:paraId="4F93083B" w14:textId="31654D9D" w:rsidR="007B3FDB" w:rsidRDefault="006C2FFC" w:rsidP="00817825">
      <w:pPr>
        <w:pStyle w:val="ListParagraph"/>
        <w:numPr>
          <w:ilvl w:val="0"/>
          <w:numId w:val="26"/>
        </w:numPr>
      </w:pPr>
      <w:r>
        <w:t>Admin can add the game zip file and image of the game which will be visible on the front end.</w:t>
      </w:r>
    </w:p>
    <w:p w14:paraId="165F4280" w14:textId="458E4A6B" w:rsidR="006C2FFC" w:rsidRDefault="006C2FFC" w:rsidP="00817825">
      <w:pPr>
        <w:pStyle w:val="ListParagraph"/>
        <w:numPr>
          <w:ilvl w:val="0"/>
          <w:numId w:val="26"/>
        </w:numPr>
      </w:pPr>
      <w:r>
        <w:t xml:space="preserve">Game list page will be boxes of games with filter option on the top </w:t>
      </w:r>
      <w:r w:rsidR="007B1AFE">
        <w:t>to filter by styles (genres), levels and grades.</w:t>
      </w:r>
    </w:p>
    <w:p w14:paraId="7EC9B772" w14:textId="77777777" w:rsidR="007B1AFE" w:rsidRDefault="007B1AFE" w:rsidP="007B1AFE">
      <w:pPr>
        <w:ind w:left="360"/>
      </w:pPr>
    </w:p>
    <w:p w14:paraId="406BE1FD" w14:textId="34963D11" w:rsidR="00E1562D" w:rsidRPr="007F51D6" w:rsidRDefault="00FB46BA" w:rsidP="00BA37F3">
      <w:pPr>
        <w:pStyle w:val="Heading2"/>
      </w:pPr>
      <w:bookmarkStart w:id="95" w:name="_Toc75364205"/>
      <w:r>
        <w:t>RQ00</w:t>
      </w:r>
      <w:r w:rsidR="00B517EC">
        <w:t>16</w:t>
      </w:r>
      <w:r>
        <w:t xml:space="preserve"> </w:t>
      </w:r>
      <w:r w:rsidR="007B1AFE">
        <w:t>Hall of Fame | Gra</w:t>
      </w:r>
      <w:r w:rsidR="009F03D7">
        <w:t>phic Novels | Teacher &amp; Student Versions Worksheets</w:t>
      </w:r>
      <w:bookmarkEnd w:id="95"/>
    </w:p>
    <w:p w14:paraId="546B5127" w14:textId="079546F5" w:rsidR="00930FCB" w:rsidRDefault="009F03D7" w:rsidP="00817825">
      <w:pPr>
        <w:pStyle w:val="ListParagraph"/>
        <w:numPr>
          <w:ilvl w:val="0"/>
          <w:numId w:val="27"/>
        </w:numPr>
      </w:pPr>
      <w:r>
        <w:t xml:space="preserve">As explained in prior sections, this will be mainly PDFs which are added by teacher and school admin for their </w:t>
      </w:r>
      <w:r w:rsidR="008C4652">
        <w:t xml:space="preserve">account which can be visible to students under respective section on their account. Admin will be able to view all this and </w:t>
      </w:r>
      <w:r w:rsidR="00B517EC">
        <w:t xml:space="preserve">remove anything if it is inappropriate. </w:t>
      </w:r>
    </w:p>
    <w:p w14:paraId="4133998A" w14:textId="6C6E5C77" w:rsidR="00930FCB" w:rsidRPr="00E674E5" w:rsidRDefault="00374494" w:rsidP="00817825">
      <w:pPr>
        <w:pStyle w:val="ListParagraph"/>
        <w:numPr>
          <w:ilvl w:val="0"/>
          <w:numId w:val="27"/>
        </w:numPr>
      </w:pPr>
      <w:r w:rsidRPr="00E674E5">
        <w:t>Writestyler</w:t>
      </w:r>
      <w:r w:rsidR="00930FCB" w:rsidRPr="00E674E5">
        <w:t xml:space="preserve"> admin will also be able to add new samples which can be used directly by various schools to be shared with students.</w:t>
      </w:r>
    </w:p>
    <w:p w14:paraId="6031E2D4" w14:textId="14688264" w:rsidR="00825D42" w:rsidRDefault="00825D42" w:rsidP="00825D42"/>
    <w:p w14:paraId="6317B260" w14:textId="267F45C2" w:rsidR="00BD4BB0" w:rsidRDefault="00BD4BB0" w:rsidP="00BD4BB0">
      <w:pPr>
        <w:pStyle w:val="Heading2"/>
      </w:pPr>
      <w:bookmarkStart w:id="96" w:name="_Toc75364206"/>
      <w:r>
        <w:t>RQ00</w:t>
      </w:r>
      <w:r w:rsidR="00B517EC">
        <w:t>17</w:t>
      </w:r>
      <w:r>
        <w:t xml:space="preserve"> </w:t>
      </w:r>
      <w:r w:rsidRPr="007F51D6">
        <w:t xml:space="preserve">My </w:t>
      </w:r>
      <w:r w:rsidR="006B52C4">
        <w:t>Notebook</w:t>
      </w:r>
      <w:bookmarkEnd w:id="96"/>
    </w:p>
    <w:p w14:paraId="0D93CB1A" w14:textId="77777777" w:rsidR="00467092" w:rsidRPr="00E674E5" w:rsidRDefault="00A311F4" w:rsidP="00817825">
      <w:pPr>
        <w:pStyle w:val="ListParagraph"/>
        <w:numPr>
          <w:ilvl w:val="0"/>
          <w:numId w:val="33"/>
        </w:numPr>
      </w:pPr>
      <w:r w:rsidRPr="00E674E5">
        <w:t xml:space="preserve">Students </w:t>
      </w:r>
      <w:r w:rsidR="00467092" w:rsidRPr="00E674E5">
        <w:t>can use this section to add notes or scribble any ideas.</w:t>
      </w:r>
    </w:p>
    <w:p w14:paraId="28F19475" w14:textId="55B9A5E7" w:rsidR="00A311F4" w:rsidRPr="00E674E5" w:rsidRDefault="00467092" w:rsidP="00817825">
      <w:pPr>
        <w:pStyle w:val="ListParagraph"/>
        <w:numPr>
          <w:ilvl w:val="0"/>
          <w:numId w:val="33"/>
        </w:numPr>
      </w:pPr>
      <w:r w:rsidRPr="00E674E5">
        <w:t>They can use this section as a rough book were, they can write down notes</w:t>
      </w:r>
      <w:r w:rsidR="00A311F4" w:rsidRPr="00E674E5">
        <w:t xml:space="preserve"> </w:t>
      </w:r>
      <w:r w:rsidRPr="00E674E5">
        <w:t xml:space="preserve">for future reference. </w:t>
      </w:r>
    </w:p>
    <w:p w14:paraId="7E69D096" w14:textId="066E0FC1" w:rsidR="00467092" w:rsidRPr="00E674E5" w:rsidRDefault="00467092" w:rsidP="00817825">
      <w:pPr>
        <w:pStyle w:val="ListParagraph"/>
        <w:numPr>
          <w:ilvl w:val="0"/>
          <w:numId w:val="33"/>
        </w:numPr>
      </w:pPr>
      <w:r w:rsidRPr="00E674E5">
        <w:t>This section can be viewed by parents/teachers for the students to whom they are directly managing.</w:t>
      </w:r>
    </w:p>
    <w:p w14:paraId="14044EEA" w14:textId="477893DA" w:rsidR="006F1D86" w:rsidRPr="00E674E5" w:rsidRDefault="00467092" w:rsidP="00817825">
      <w:pPr>
        <w:pStyle w:val="ListParagraph"/>
        <w:numPr>
          <w:ilvl w:val="0"/>
          <w:numId w:val="33"/>
        </w:numPr>
      </w:pPr>
      <w:r w:rsidRPr="00E674E5">
        <w:t>This section will be like a diary and be like multiple pages with the latest one at the top.</w:t>
      </w:r>
    </w:p>
    <w:p w14:paraId="0ADE7A15" w14:textId="77777777" w:rsidR="00EA28A0" w:rsidRDefault="00EA28A0" w:rsidP="00467092"/>
    <w:p w14:paraId="1ECD3261" w14:textId="6098064A" w:rsidR="00E1562D" w:rsidRPr="007F51D6" w:rsidRDefault="00FB46BA" w:rsidP="00BA37F3">
      <w:pPr>
        <w:pStyle w:val="Heading2"/>
      </w:pPr>
      <w:bookmarkStart w:id="97" w:name="_Toc75364207"/>
      <w:r>
        <w:t>RQ00</w:t>
      </w:r>
      <w:r w:rsidR="00B517EC">
        <w:t>18</w:t>
      </w:r>
      <w:r>
        <w:t xml:space="preserve"> </w:t>
      </w:r>
      <w:r w:rsidR="00EF4974">
        <w:t>Assessments</w:t>
      </w:r>
      <w:bookmarkEnd w:id="97"/>
    </w:p>
    <w:p w14:paraId="537FDEA8" w14:textId="067AB137" w:rsidR="00E1562D" w:rsidRDefault="00B83C36" w:rsidP="00817825">
      <w:pPr>
        <w:pStyle w:val="ListParagraph"/>
        <w:numPr>
          <w:ilvl w:val="0"/>
          <w:numId w:val="28"/>
        </w:numPr>
      </w:pPr>
      <w:r>
        <w:lastRenderedPageBreak/>
        <w:t xml:space="preserve">Teachers will be able to add different writing </w:t>
      </w:r>
      <w:r w:rsidR="00B517EC">
        <w:t>assessments</w:t>
      </w:r>
      <w:r>
        <w:t xml:space="preserve"> for students which will have deadlines and be graded by teachers post submission by students.</w:t>
      </w:r>
      <w:r w:rsidR="009135B7">
        <w:t xml:space="preserve"> </w:t>
      </w:r>
    </w:p>
    <w:p w14:paraId="2205594A" w14:textId="37D42758" w:rsidR="00B83C36" w:rsidRDefault="00B517EC" w:rsidP="00817825">
      <w:pPr>
        <w:pStyle w:val="ListParagraph"/>
        <w:numPr>
          <w:ilvl w:val="0"/>
          <w:numId w:val="28"/>
        </w:numPr>
      </w:pPr>
      <w:r>
        <w:t>Assessments</w:t>
      </w:r>
      <w:r w:rsidR="00B83C36">
        <w:t xml:space="preserve"> will be different from different classes and teachers can add projects for students for each class and have ability to define deadlines and submit marking for each </w:t>
      </w:r>
      <w:r w:rsidR="00374494">
        <w:t>project</w:t>
      </w:r>
      <w:r w:rsidR="00B83C36">
        <w:t xml:space="preserve"> for that class.</w:t>
      </w:r>
    </w:p>
    <w:p w14:paraId="03CE08D5" w14:textId="4418C786" w:rsidR="00CA7EA3" w:rsidRDefault="00B517EC" w:rsidP="00817825">
      <w:pPr>
        <w:pStyle w:val="ListParagraph"/>
        <w:numPr>
          <w:ilvl w:val="0"/>
          <w:numId w:val="28"/>
        </w:numPr>
      </w:pPr>
      <w:r>
        <w:t>Assessments</w:t>
      </w:r>
      <w:r w:rsidR="00CA7EA3">
        <w:t xml:space="preserve"> will be mostly writing oriented and will test </w:t>
      </w:r>
      <w:r w:rsidR="001812DE">
        <w:t>students’</w:t>
      </w:r>
      <w:r w:rsidR="00CA7EA3">
        <w:t xml:space="preserve"> skills in different writing areas.</w:t>
      </w:r>
    </w:p>
    <w:p w14:paraId="05AB3CF9" w14:textId="60AC5EFA" w:rsidR="00AA73FE" w:rsidRDefault="00AA73FE" w:rsidP="00817825">
      <w:pPr>
        <w:pStyle w:val="ListParagraph"/>
        <w:numPr>
          <w:ilvl w:val="0"/>
          <w:numId w:val="28"/>
        </w:numPr>
      </w:pPr>
      <w:r>
        <w:t>Assessments will be writing assessment which student will have to complete and submit.</w:t>
      </w:r>
    </w:p>
    <w:p w14:paraId="47598BBC" w14:textId="77777777" w:rsidR="00AA73FE" w:rsidRDefault="00AA73FE" w:rsidP="00817825">
      <w:pPr>
        <w:pStyle w:val="ListParagraph"/>
        <w:numPr>
          <w:ilvl w:val="0"/>
          <w:numId w:val="28"/>
        </w:numPr>
      </w:pPr>
      <w:r>
        <w:t xml:space="preserve">Teachers will review / mark writings and share the feedback which can be reviewed by student via the feedback section. </w:t>
      </w:r>
    </w:p>
    <w:p w14:paraId="753092C9" w14:textId="43011DD0" w:rsidR="003F53D5" w:rsidRDefault="00AA73FE" w:rsidP="00E13126">
      <w:pPr>
        <w:pStyle w:val="ListParagraph"/>
        <w:numPr>
          <w:ilvl w:val="0"/>
          <w:numId w:val="28"/>
        </w:numPr>
      </w:pPr>
      <w:r>
        <w:t xml:space="preserve">To mark assessment, Teachers will have to export the </w:t>
      </w:r>
      <w:r w:rsidR="003F53D5">
        <w:t>writing in PDF and add comments and upload the PDFs for student to review.</w:t>
      </w:r>
      <w:r w:rsidR="00D73BBD">
        <w:t xml:space="preserve"> </w:t>
      </w:r>
      <w:r w:rsidR="00D73BBD" w:rsidRPr="00261DBA">
        <w:rPr>
          <w:highlight w:val="yellow"/>
        </w:rPr>
        <w:t>(see above comment)</w:t>
      </w:r>
    </w:p>
    <w:p w14:paraId="5CE0E697" w14:textId="77777777" w:rsidR="003F53D5" w:rsidRDefault="003F53D5" w:rsidP="003F53D5"/>
    <w:p w14:paraId="60BA7111" w14:textId="3791F353" w:rsidR="00E13126" w:rsidRPr="007F51D6" w:rsidRDefault="00E13126" w:rsidP="00E13126">
      <w:pPr>
        <w:pStyle w:val="Heading2"/>
      </w:pPr>
      <w:bookmarkStart w:id="98" w:name="_Toc75364208"/>
      <w:r>
        <w:t>RQ00</w:t>
      </w:r>
      <w:r w:rsidR="003F53D5">
        <w:t>19</w:t>
      </w:r>
      <w:r>
        <w:t xml:space="preserve"> </w:t>
      </w:r>
      <w:r w:rsidRPr="007F51D6">
        <w:t>Contact Us</w:t>
      </w:r>
      <w:bookmarkEnd w:id="98"/>
    </w:p>
    <w:p w14:paraId="004E8E6C" w14:textId="3CC9DD1F" w:rsidR="00E13126" w:rsidRPr="006F1D86" w:rsidRDefault="00E13126" w:rsidP="00817825">
      <w:pPr>
        <w:pStyle w:val="ListParagraph"/>
        <w:numPr>
          <w:ilvl w:val="0"/>
          <w:numId w:val="32"/>
        </w:numPr>
      </w:pPr>
      <w:r w:rsidRPr="00E13126">
        <w:t xml:space="preserve">This page will be mainly be a form were any user can enquiry about the product or raise any concern they faced while using the system. </w:t>
      </w:r>
    </w:p>
    <w:p w14:paraId="3AC9964B" w14:textId="77777777" w:rsidR="00E13126" w:rsidRDefault="00E13126" w:rsidP="00817825">
      <w:pPr>
        <w:pStyle w:val="ListParagraph"/>
        <w:numPr>
          <w:ilvl w:val="0"/>
          <w:numId w:val="32"/>
        </w:numPr>
      </w:pPr>
      <w:r>
        <w:t>Form will have basic fields like,</w:t>
      </w:r>
    </w:p>
    <w:p w14:paraId="750FB256" w14:textId="4B8D0E0B" w:rsidR="00E13126" w:rsidRDefault="00E13126" w:rsidP="00817825">
      <w:pPr>
        <w:pStyle w:val="ListParagraph"/>
        <w:numPr>
          <w:ilvl w:val="1"/>
          <w:numId w:val="32"/>
        </w:numPr>
      </w:pPr>
      <w:r>
        <w:t>Name</w:t>
      </w:r>
    </w:p>
    <w:p w14:paraId="39603477" w14:textId="367657B6" w:rsidR="00E13126" w:rsidRDefault="00E13126" w:rsidP="00817825">
      <w:pPr>
        <w:pStyle w:val="ListParagraph"/>
        <w:numPr>
          <w:ilvl w:val="1"/>
          <w:numId w:val="32"/>
        </w:numPr>
      </w:pPr>
      <w:r>
        <w:t>Email</w:t>
      </w:r>
    </w:p>
    <w:p w14:paraId="68A253D1" w14:textId="4DBA3844" w:rsidR="00E13126" w:rsidRDefault="00D73BBD" w:rsidP="00D73BBD">
      <w:pPr>
        <w:pStyle w:val="ListParagraph"/>
        <w:numPr>
          <w:ilvl w:val="1"/>
          <w:numId w:val="32"/>
        </w:numPr>
      </w:pPr>
      <w:r>
        <w:t xml:space="preserve">Phone </w:t>
      </w:r>
      <w:r w:rsidRPr="007460C5">
        <w:rPr>
          <w:highlight w:val="yellow"/>
        </w:rPr>
        <w:t>(don’t need phone)</w:t>
      </w:r>
    </w:p>
    <w:p w14:paraId="178B8666" w14:textId="5C4AB8C5" w:rsidR="00E13126" w:rsidRDefault="00E13126" w:rsidP="00817825">
      <w:pPr>
        <w:pStyle w:val="ListParagraph"/>
        <w:numPr>
          <w:ilvl w:val="1"/>
          <w:numId w:val="32"/>
        </w:numPr>
      </w:pPr>
      <w:r>
        <w:t>Country</w:t>
      </w:r>
    </w:p>
    <w:p w14:paraId="399F3B61" w14:textId="028B0131" w:rsidR="00E13126" w:rsidRDefault="00E13126" w:rsidP="00817825">
      <w:pPr>
        <w:pStyle w:val="ListParagraph"/>
        <w:numPr>
          <w:ilvl w:val="1"/>
          <w:numId w:val="32"/>
        </w:numPr>
      </w:pPr>
      <w:r>
        <w:t>State</w:t>
      </w:r>
    </w:p>
    <w:p w14:paraId="29B9661B" w14:textId="4CACA85C" w:rsidR="00E13126" w:rsidRDefault="00E13126" w:rsidP="00817825">
      <w:pPr>
        <w:pStyle w:val="ListParagraph"/>
        <w:numPr>
          <w:ilvl w:val="1"/>
          <w:numId w:val="32"/>
        </w:numPr>
      </w:pPr>
      <w:r>
        <w:t>Message</w:t>
      </w:r>
    </w:p>
    <w:p w14:paraId="16C39CF4" w14:textId="5F937332" w:rsidR="00E13126" w:rsidRDefault="00E13126" w:rsidP="00817825">
      <w:pPr>
        <w:pStyle w:val="ListParagraph"/>
        <w:numPr>
          <w:ilvl w:val="1"/>
          <w:numId w:val="32"/>
        </w:numPr>
        <w:spacing w:after="0"/>
      </w:pPr>
      <w:r>
        <w:t>Invisible Captcha (to avoid spam enquiries)</w:t>
      </w:r>
    </w:p>
    <w:p w14:paraId="2734D571" w14:textId="6288E904" w:rsidR="00E13126" w:rsidRDefault="00E13126" w:rsidP="00817825">
      <w:pPr>
        <w:pStyle w:val="ListParagraph"/>
        <w:numPr>
          <w:ilvl w:val="0"/>
          <w:numId w:val="32"/>
        </w:numPr>
      </w:pPr>
      <w:r>
        <w:t>This page will also list down the contact information such as,</w:t>
      </w:r>
    </w:p>
    <w:p w14:paraId="647892CF" w14:textId="42C4CB28" w:rsidR="00E13126" w:rsidRDefault="00E13126" w:rsidP="00817825">
      <w:pPr>
        <w:pStyle w:val="ListParagraph"/>
        <w:numPr>
          <w:ilvl w:val="1"/>
          <w:numId w:val="32"/>
        </w:numPr>
      </w:pPr>
      <w:r>
        <w:t>Email</w:t>
      </w:r>
    </w:p>
    <w:p w14:paraId="12B2A84F" w14:textId="1003EA44" w:rsidR="00E13126" w:rsidRDefault="00E13126" w:rsidP="00817825">
      <w:pPr>
        <w:pStyle w:val="ListParagraph"/>
        <w:numPr>
          <w:ilvl w:val="1"/>
          <w:numId w:val="32"/>
        </w:numPr>
      </w:pPr>
      <w:r>
        <w:t>Phone no.</w:t>
      </w:r>
    </w:p>
    <w:p w14:paraId="013ED9E5" w14:textId="62B88FF3" w:rsidR="00E13126" w:rsidRDefault="00E13126" w:rsidP="00817825">
      <w:pPr>
        <w:pStyle w:val="ListParagraph"/>
        <w:numPr>
          <w:ilvl w:val="1"/>
          <w:numId w:val="32"/>
        </w:numPr>
      </w:pPr>
      <w:r>
        <w:t>Fax</w:t>
      </w:r>
    </w:p>
    <w:p w14:paraId="1D5993B3" w14:textId="46FCF25B" w:rsidR="00DA4E56" w:rsidRDefault="00E13126" w:rsidP="00817825">
      <w:pPr>
        <w:pStyle w:val="ListParagraph"/>
        <w:numPr>
          <w:ilvl w:val="1"/>
          <w:numId w:val="32"/>
        </w:numPr>
      </w:pPr>
      <w:r>
        <w:t>Address</w:t>
      </w:r>
    </w:p>
    <w:p w14:paraId="4B36F677" w14:textId="77777777" w:rsidR="00EA28A0" w:rsidRPr="00E13126" w:rsidRDefault="00EA28A0" w:rsidP="00DA4E56"/>
    <w:p w14:paraId="7E92F741" w14:textId="1D21C195" w:rsidR="00E1562D" w:rsidRPr="007F51D6" w:rsidRDefault="00E13126" w:rsidP="00BA37F3">
      <w:pPr>
        <w:pStyle w:val="Heading2"/>
      </w:pPr>
      <w:bookmarkStart w:id="99" w:name="_Toc75364209"/>
      <w:r>
        <w:t>RQ00</w:t>
      </w:r>
      <w:r w:rsidR="003F53D5">
        <w:t>20</w:t>
      </w:r>
      <w:r w:rsidR="00FB46BA">
        <w:t xml:space="preserve"> </w:t>
      </w:r>
      <w:r>
        <w:t>FAQ</w:t>
      </w:r>
      <w:bookmarkEnd w:id="99"/>
    </w:p>
    <w:p w14:paraId="6AFA60F8" w14:textId="2342EC23" w:rsidR="00E1562D" w:rsidRDefault="00E13126" w:rsidP="00817825">
      <w:pPr>
        <w:pStyle w:val="ListParagraph"/>
        <w:numPr>
          <w:ilvl w:val="0"/>
          <w:numId w:val="25"/>
        </w:numPr>
      </w:pPr>
      <w:r w:rsidRPr="00E13126">
        <w:t>This section will list down all the general queries asked by different profiles such as student / parents / teachers / schools and new users.</w:t>
      </w:r>
    </w:p>
    <w:p w14:paraId="5969ADBD" w14:textId="2731FB1B" w:rsidR="00A11455" w:rsidRPr="006F1D86" w:rsidRDefault="00A11455" w:rsidP="00817825">
      <w:pPr>
        <w:pStyle w:val="ListParagraph"/>
        <w:numPr>
          <w:ilvl w:val="0"/>
          <w:numId w:val="25"/>
        </w:numPr>
      </w:pPr>
      <w:r>
        <w:lastRenderedPageBreak/>
        <w:t>There will be an option for admin to add new questions, and answer for respective question plus organize them in required order.</w:t>
      </w:r>
    </w:p>
    <w:p w14:paraId="245026BD" w14:textId="7381FB07" w:rsidR="00BC648C" w:rsidRPr="00BC648C" w:rsidRDefault="00BC648C" w:rsidP="00BC648C"/>
    <w:p w14:paraId="67247AD6" w14:textId="06E00D03" w:rsidR="00E1562D" w:rsidRDefault="00FB46BA" w:rsidP="00BA37F3">
      <w:pPr>
        <w:pStyle w:val="Heading2"/>
      </w:pPr>
      <w:bookmarkStart w:id="100" w:name="_Toc75364210"/>
      <w:r>
        <w:t>RQ00</w:t>
      </w:r>
      <w:r w:rsidR="005563B3">
        <w:t>21 CkEditor</w:t>
      </w:r>
      <w:bookmarkEnd w:id="100"/>
    </w:p>
    <w:p w14:paraId="59BCC81F" w14:textId="33593787" w:rsidR="00B56E8E" w:rsidRDefault="005563B3" w:rsidP="005563B3">
      <w:pPr>
        <w:ind w:left="360" w:hanging="360"/>
      </w:pPr>
      <w:r w:rsidRPr="005563B3">
        <w:t>As per request from client CK</w:t>
      </w:r>
      <w:r>
        <w:t xml:space="preserve">Editor version 5 will be used. </w:t>
      </w:r>
    </w:p>
    <w:p w14:paraId="00B40519" w14:textId="0C83072D" w:rsidR="004346EA" w:rsidRDefault="0000666B" w:rsidP="005563B3">
      <w:pPr>
        <w:ind w:left="360" w:hanging="360"/>
      </w:pPr>
      <w:hyperlink r:id="rId39" w:history="1">
        <w:r w:rsidR="004346EA" w:rsidRPr="001F289C">
          <w:rPr>
            <w:rStyle w:val="Hyperlink"/>
          </w:rPr>
          <w:t>https://ckeditor.com/ckeditor-5/online-builder/</w:t>
        </w:r>
      </w:hyperlink>
    </w:p>
    <w:p w14:paraId="07EFFD96" w14:textId="77777777" w:rsidR="004346EA" w:rsidRPr="005563B3" w:rsidRDefault="004346EA" w:rsidP="005563B3">
      <w:pPr>
        <w:ind w:left="360" w:hanging="360"/>
      </w:pPr>
    </w:p>
    <w:p w14:paraId="2A9FB5F8" w14:textId="77777777" w:rsidR="004346EA" w:rsidRPr="006033D8" w:rsidRDefault="004346EA" w:rsidP="006033D8">
      <w:pPr>
        <w:ind w:left="360" w:hanging="360"/>
      </w:pPr>
      <w:r w:rsidRPr="006033D8">
        <w:t xml:space="preserve">Below image show all the features within CKEditor that are requested to be added. </w:t>
      </w:r>
    </w:p>
    <w:p w14:paraId="4D982A36" w14:textId="77777777" w:rsidR="006033D8" w:rsidRDefault="006033D8">
      <w:pPr>
        <w:spacing w:after="160"/>
        <w:jc w:val="left"/>
        <w:rPr>
          <w:rFonts w:asciiTheme="minorHAnsi" w:hAnsiTheme="minorHAnsi"/>
          <w:color w:val="auto"/>
        </w:rPr>
      </w:pPr>
      <w:commentRangeStart w:id="101"/>
      <w:commentRangeStart w:id="102"/>
      <w:r>
        <w:rPr>
          <w:rFonts w:asciiTheme="minorHAnsi" w:hAnsiTheme="minorHAnsi"/>
          <w:noProof/>
          <w:color w:val="auto"/>
          <w:lang w:val="en-IN" w:eastAsia="en-IN"/>
        </w:rPr>
        <w:drawing>
          <wp:inline distT="0" distB="0" distL="0" distR="0" wp14:anchorId="164007A1" wp14:editId="772ED557">
            <wp:extent cx="6187440" cy="382524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87440" cy="3825240"/>
                    </a:xfrm>
                    <a:prstGeom prst="rect">
                      <a:avLst/>
                    </a:prstGeom>
                    <a:noFill/>
                    <a:ln>
                      <a:noFill/>
                    </a:ln>
                  </pic:spPr>
                </pic:pic>
              </a:graphicData>
            </a:graphic>
          </wp:inline>
        </w:drawing>
      </w:r>
      <w:commentRangeEnd w:id="101"/>
      <w:r w:rsidR="000B06AB">
        <w:rPr>
          <w:rStyle w:val="CommentReference"/>
        </w:rPr>
        <w:commentReference w:id="101"/>
      </w:r>
      <w:commentRangeEnd w:id="102"/>
      <w:r w:rsidR="00D73BBD">
        <w:rPr>
          <w:rStyle w:val="CommentReference"/>
        </w:rPr>
        <w:commentReference w:id="102"/>
      </w:r>
    </w:p>
    <w:p w14:paraId="29C980D9" w14:textId="77777777" w:rsidR="006033D8" w:rsidRDefault="006033D8">
      <w:pPr>
        <w:spacing w:after="160"/>
        <w:jc w:val="left"/>
        <w:rPr>
          <w:rFonts w:asciiTheme="minorHAnsi" w:hAnsiTheme="minorHAnsi"/>
          <w:color w:val="auto"/>
        </w:rPr>
      </w:pPr>
    </w:p>
    <w:p w14:paraId="1BF7B9A3" w14:textId="1C946D5D" w:rsidR="00091316" w:rsidRDefault="006033D8" w:rsidP="000B4919">
      <w:pPr>
        <w:jc w:val="left"/>
      </w:pPr>
      <w:r w:rsidRPr="006033D8">
        <w:t>All paid features will be reviewed during development and anything and based on implementation</w:t>
      </w:r>
      <w:r>
        <w:t xml:space="preserve"> </w:t>
      </w:r>
      <w:r w:rsidRPr="006033D8">
        <w:t>option we will share inputs during development phase.</w:t>
      </w:r>
      <w:r w:rsidR="000B4919">
        <w:t xml:space="preserve"> </w:t>
      </w:r>
      <w:r w:rsidR="00091316">
        <w:t>Any new features requested during development or UAT will have to reviewed at the time and feasibility to include them will have to be finalised</w:t>
      </w:r>
      <w:r w:rsidR="004151F2">
        <w:t>.</w:t>
      </w:r>
    </w:p>
    <w:p w14:paraId="7A692EBE" w14:textId="55E0A34B" w:rsidR="008D7A9B" w:rsidRDefault="000B4919" w:rsidP="000B4919">
      <w:pPr>
        <w:jc w:val="left"/>
      </w:pPr>
      <w:r>
        <w:t xml:space="preserve">NOTE: As per our initial review CKeditor version 5 is an cloud based version and any inclusion of specific font styling </w:t>
      </w:r>
      <w:r w:rsidR="008D7A9B">
        <w:t>has to be discussed with CKeditor support directly.</w:t>
      </w:r>
    </w:p>
    <w:p w14:paraId="5768A493" w14:textId="2994E590" w:rsidR="008D7A9B" w:rsidRDefault="008D7A9B" w:rsidP="008D7A9B">
      <w:pPr>
        <w:jc w:val="left"/>
      </w:pPr>
      <w:r>
        <w:lastRenderedPageBreak/>
        <w:t xml:space="preserve">Further, CKEditor 5 also might not allow to have an option to add hand/stylus writing. We will have to provide an separate button on top of editor to achieve this. The review we had done was within CKeditor 4 which was </w:t>
      </w:r>
      <w:r w:rsidR="00A501BC">
        <w:t>a completely different version.</w:t>
      </w:r>
    </w:p>
    <w:p w14:paraId="50377D95" w14:textId="7BD9A6C6" w:rsidR="00A501BC" w:rsidRDefault="00A501BC" w:rsidP="008D7A9B">
      <w:pPr>
        <w:jc w:val="left"/>
      </w:pPr>
    </w:p>
    <w:p w14:paraId="67DFFE7A" w14:textId="77777777" w:rsidR="00A501BC" w:rsidRDefault="00A501BC" w:rsidP="008D7A9B">
      <w:pPr>
        <w:jc w:val="left"/>
      </w:pPr>
    </w:p>
    <w:p w14:paraId="25E55488" w14:textId="647E70F8" w:rsidR="008D7A9B" w:rsidRDefault="008D7A9B" w:rsidP="000B4919">
      <w:pPr>
        <w:jc w:val="left"/>
      </w:pPr>
    </w:p>
    <w:p w14:paraId="0B6AE383" w14:textId="77777777" w:rsidR="000B4919" w:rsidRPr="006033D8" w:rsidRDefault="000B4919" w:rsidP="000B4919">
      <w:pPr>
        <w:jc w:val="left"/>
      </w:pPr>
    </w:p>
    <w:p w14:paraId="1700DF20" w14:textId="3F0EF686" w:rsidR="006A0932" w:rsidRDefault="006A0932">
      <w:pPr>
        <w:spacing w:after="160"/>
        <w:jc w:val="left"/>
        <w:rPr>
          <w:rFonts w:asciiTheme="minorHAnsi" w:hAnsiTheme="minorHAnsi"/>
          <w:color w:val="auto"/>
        </w:rPr>
      </w:pPr>
      <w:r>
        <w:rPr>
          <w:rFonts w:asciiTheme="minorHAnsi" w:hAnsiTheme="minorHAnsi"/>
          <w:color w:val="auto"/>
        </w:rPr>
        <w:br w:type="page"/>
      </w:r>
    </w:p>
    <w:p w14:paraId="36851464" w14:textId="77777777" w:rsidR="006279A9" w:rsidRPr="009F5412" w:rsidRDefault="006279A9" w:rsidP="006279A9">
      <w:pPr>
        <w:pStyle w:val="Heading1"/>
        <w:rPr>
          <w:rFonts w:asciiTheme="minorHAnsi" w:hAnsiTheme="minorHAnsi"/>
          <w:color w:val="auto"/>
        </w:rPr>
      </w:pPr>
      <w:bookmarkStart w:id="103" w:name="_Toc75364211"/>
      <w:r w:rsidRPr="009F5412">
        <w:rPr>
          <w:rFonts w:asciiTheme="minorHAnsi" w:hAnsiTheme="minorHAnsi"/>
          <w:color w:val="auto"/>
        </w:rPr>
        <w:lastRenderedPageBreak/>
        <w:t xml:space="preserve">4. </w:t>
      </w:r>
      <w:bookmarkStart w:id="104" w:name="_Toc443644022"/>
      <w:bookmarkStart w:id="105" w:name="_Toc451860478"/>
      <w:bookmarkStart w:id="106" w:name="_Toc459378452"/>
      <w:r w:rsidRPr="009F5412">
        <w:rPr>
          <w:rFonts w:asciiTheme="minorHAnsi" w:hAnsiTheme="minorHAnsi"/>
          <w:color w:val="auto"/>
        </w:rPr>
        <w:t>Design Constraints</w:t>
      </w:r>
      <w:bookmarkEnd w:id="103"/>
      <w:bookmarkEnd w:id="104"/>
      <w:bookmarkEnd w:id="105"/>
      <w:bookmarkEnd w:id="106"/>
    </w:p>
    <w:p w14:paraId="2A6C1E84" w14:textId="77777777" w:rsidR="00220853" w:rsidRPr="009F5412" w:rsidRDefault="00220853" w:rsidP="006279A9">
      <w:pPr>
        <w:rPr>
          <w:rFonts w:asciiTheme="minorHAnsi" w:hAnsiTheme="minorHAnsi"/>
          <w:color w:val="auto"/>
        </w:rPr>
      </w:pPr>
    </w:p>
    <w:p w14:paraId="220CEB77" w14:textId="77777777" w:rsidR="006279A9" w:rsidRPr="009F5412" w:rsidRDefault="006279A9" w:rsidP="00BA37F3">
      <w:pPr>
        <w:pStyle w:val="Heading2"/>
      </w:pPr>
      <w:bookmarkStart w:id="107" w:name="_Toc459378453"/>
      <w:bookmarkStart w:id="108" w:name="_Toc75364212"/>
      <w:r w:rsidRPr="009F5412">
        <w:t>Brand Guidelines</w:t>
      </w:r>
      <w:bookmarkEnd w:id="107"/>
      <w:bookmarkEnd w:id="108"/>
    </w:p>
    <w:p w14:paraId="19352F5E" w14:textId="27C62545" w:rsidR="006279A9" w:rsidRPr="00A32C48" w:rsidRDefault="006279A9" w:rsidP="00BE08B4">
      <w:r w:rsidRPr="00A32C48">
        <w:t>Colo</w:t>
      </w:r>
      <w:r w:rsidR="00EB72B6" w:rsidRPr="00A32C48">
        <w:t>u</w:t>
      </w:r>
      <w:r w:rsidRPr="00A32C48">
        <w:t>r Combination:</w:t>
      </w:r>
      <w:r w:rsidR="00BE08B4" w:rsidRPr="00A32C48">
        <w:t xml:space="preserve"> </w:t>
      </w:r>
      <w:r w:rsidR="00220853" w:rsidRPr="00A32C48">
        <w:t xml:space="preserve">as per </w:t>
      </w:r>
      <w:r w:rsidR="00B50CB3" w:rsidRPr="00A32C48">
        <w:t xml:space="preserve">brand requirements, </w:t>
      </w:r>
      <w:r w:rsidR="00F963CE">
        <w:t>shared during design phase</w:t>
      </w:r>
    </w:p>
    <w:p w14:paraId="0DF6CE9E" w14:textId="14AC329A" w:rsidR="006279A9" w:rsidRDefault="006279A9" w:rsidP="006279A9">
      <w:r w:rsidRPr="00A32C48">
        <w:t>Fonts:</w:t>
      </w:r>
      <w:r w:rsidR="00BE08B4" w:rsidRPr="00A32C48">
        <w:t xml:space="preserve"> </w:t>
      </w:r>
      <w:r w:rsidRPr="00A32C48">
        <w:t xml:space="preserve">As </w:t>
      </w:r>
      <w:r w:rsidR="00EF10C7" w:rsidRPr="00A32C48">
        <w:t xml:space="preserve">per </w:t>
      </w:r>
      <w:r w:rsidR="00B50CB3" w:rsidRPr="00A32C48">
        <w:t xml:space="preserve">brand requirements, </w:t>
      </w:r>
      <w:r w:rsidR="00F963CE">
        <w:t>shared during design phase</w:t>
      </w:r>
    </w:p>
    <w:p w14:paraId="2D1DF64B" w14:textId="1CDA235E" w:rsidR="00F963CE" w:rsidRPr="00F963CE" w:rsidRDefault="00F963CE" w:rsidP="006279A9">
      <w:pPr>
        <w:rPr>
          <w:b/>
          <w:bCs/>
          <w:i/>
          <w:iCs/>
          <w:u w:val="single"/>
        </w:rPr>
      </w:pPr>
      <w:r w:rsidRPr="00F963CE">
        <w:rPr>
          <w:b/>
          <w:bCs/>
          <w:i/>
          <w:iCs/>
          <w:highlight w:val="yellow"/>
          <w:u w:val="single"/>
        </w:rPr>
        <w:t>NOTE: Font styling within CKeditor 5 cannot be controlled via code level it is something controlled from CKEditor itself.</w:t>
      </w:r>
    </w:p>
    <w:p w14:paraId="506144BC" w14:textId="77777777" w:rsidR="006279A9" w:rsidRPr="009F5412" w:rsidRDefault="006279A9" w:rsidP="006279A9">
      <w:pPr>
        <w:rPr>
          <w:rFonts w:asciiTheme="minorHAnsi" w:hAnsiTheme="minorHAnsi"/>
          <w:color w:val="auto"/>
        </w:rPr>
      </w:pPr>
    </w:p>
    <w:p w14:paraId="3E96C91F" w14:textId="3F5FE6AB" w:rsidR="006279A9" w:rsidRPr="009F5412" w:rsidRDefault="00220853" w:rsidP="00BA37F3">
      <w:pPr>
        <w:pStyle w:val="Heading2"/>
      </w:pPr>
      <w:bookmarkStart w:id="109" w:name="_Toc75364213"/>
      <w:bookmarkStart w:id="110" w:name="_Toc443644023"/>
      <w:bookmarkStart w:id="111" w:name="_Toc446071973"/>
      <w:bookmarkStart w:id="112" w:name="_Toc451860479"/>
      <w:bookmarkStart w:id="113" w:name="_Toc459378454"/>
      <w:r w:rsidRPr="009F5412">
        <w:t xml:space="preserve">Mobile </w:t>
      </w:r>
      <w:r w:rsidR="00E57F4D" w:rsidRPr="009F5412">
        <w:t>Friendly</w:t>
      </w:r>
      <w:r w:rsidRPr="009F5412">
        <w:t xml:space="preserve"> </w:t>
      </w:r>
      <w:r w:rsidR="006279A9" w:rsidRPr="009F5412">
        <w:t>Design</w:t>
      </w:r>
      <w:bookmarkEnd w:id="109"/>
      <w:r w:rsidR="006279A9" w:rsidRPr="009F5412">
        <w:t xml:space="preserve"> </w:t>
      </w:r>
      <w:bookmarkEnd w:id="110"/>
      <w:bookmarkEnd w:id="111"/>
      <w:bookmarkEnd w:id="112"/>
      <w:bookmarkEnd w:id="113"/>
    </w:p>
    <w:p w14:paraId="7301DED6" w14:textId="6AB4F2E3" w:rsidR="001345FC" w:rsidRPr="00A32C48" w:rsidRDefault="00E57F4D" w:rsidP="00B728A7">
      <w:r w:rsidRPr="00A32C48">
        <w:t xml:space="preserve">Web application design would be created using </w:t>
      </w:r>
      <w:r w:rsidR="00BE08B4" w:rsidRPr="00A32C48">
        <w:t>R</w:t>
      </w:r>
      <w:r w:rsidRPr="00A32C48">
        <w:t xml:space="preserve">esponsive </w:t>
      </w:r>
      <w:r w:rsidR="00BE08B4" w:rsidRPr="00A32C48">
        <w:t>Web D</w:t>
      </w:r>
      <w:r w:rsidRPr="00A32C48">
        <w:t>esign</w:t>
      </w:r>
      <w:r w:rsidR="00BE08B4" w:rsidRPr="00A32C48">
        <w:t xml:space="preserve"> (RWD)</w:t>
      </w:r>
      <w:r w:rsidRPr="00A32C48">
        <w:t xml:space="preserve"> </w:t>
      </w:r>
      <w:r w:rsidR="00BE08B4" w:rsidRPr="00A32C48">
        <w:t>approach structure, which allows desktop webpages to be viewed in response to the size of the screen, or web browser one is viewing with.</w:t>
      </w:r>
    </w:p>
    <w:p w14:paraId="3AD6DFC2" w14:textId="1815EDFB" w:rsidR="00A812CE" w:rsidRPr="009F5412" w:rsidRDefault="00A812CE" w:rsidP="00B728A7">
      <w:pPr>
        <w:rPr>
          <w:rFonts w:asciiTheme="minorHAnsi" w:hAnsiTheme="minorHAnsi"/>
          <w:color w:val="auto"/>
        </w:rPr>
      </w:pPr>
    </w:p>
    <w:p w14:paraId="79CDF594" w14:textId="0F84233E" w:rsidR="009C51D0" w:rsidRPr="009F5412" w:rsidRDefault="009C51D0">
      <w:pPr>
        <w:spacing w:after="160"/>
        <w:jc w:val="left"/>
        <w:rPr>
          <w:rFonts w:asciiTheme="minorHAnsi" w:hAnsiTheme="minorHAnsi"/>
          <w:color w:val="auto"/>
        </w:rPr>
      </w:pPr>
    </w:p>
    <w:p w14:paraId="4B17AB6A" w14:textId="77777777" w:rsidR="008E685C" w:rsidRDefault="008E685C">
      <w:pPr>
        <w:spacing w:after="160"/>
        <w:jc w:val="left"/>
        <w:rPr>
          <w:rFonts w:asciiTheme="minorHAnsi" w:eastAsiaTheme="majorEastAsia" w:hAnsiTheme="minorHAnsi" w:cstheme="majorBidi"/>
          <w:b/>
          <w:color w:val="auto"/>
          <w:sz w:val="52"/>
          <w:szCs w:val="32"/>
        </w:rPr>
      </w:pPr>
      <w:r>
        <w:rPr>
          <w:rFonts w:asciiTheme="minorHAnsi" w:hAnsiTheme="minorHAnsi"/>
          <w:color w:val="auto"/>
        </w:rPr>
        <w:br w:type="page"/>
      </w:r>
    </w:p>
    <w:p w14:paraId="002FA46E" w14:textId="3E75DFCE" w:rsidR="007F1829" w:rsidRPr="009F5412" w:rsidRDefault="00807F62" w:rsidP="00EF10C7">
      <w:pPr>
        <w:pStyle w:val="Heading1"/>
        <w:rPr>
          <w:rFonts w:asciiTheme="minorHAnsi" w:hAnsiTheme="minorHAnsi"/>
          <w:color w:val="auto"/>
        </w:rPr>
      </w:pPr>
      <w:bookmarkStart w:id="114" w:name="_Toc75364214"/>
      <w:r w:rsidRPr="009F5412">
        <w:rPr>
          <w:rFonts w:asciiTheme="minorHAnsi" w:hAnsiTheme="minorHAnsi"/>
          <w:color w:val="auto"/>
        </w:rPr>
        <w:lastRenderedPageBreak/>
        <w:t xml:space="preserve">5. </w:t>
      </w:r>
      <w:r w:rsidR="00E57F4D" w:rsidRPr="009F5412">
        <w:rPr>
          <w:rFonts w:asciiTheme="minorHAnsi" w:hAnsiTheme="minorHAnsi"/>
          <w:color w:val="auto"/>
        </w:rPr>
        <w:t>Production Process</w:t>
      </w:r>
      <w:bookmarkEnd w:id="114"/>
    </w:p>
    <w:p w14:paraId="780A64A1" w14:textId="18AB9369" w:rsidR="007F1829" w:rsidRPr="009F5412" w:rsidRDefault="00E57F4D" w:rsidP="00BA37F3">
      <w:pPr>
        <w:pStyle w:val="Heading2"/>
      </w:pPr>
      <w:bookmarkStart w:id="115" w:name="_Toc482371066"/>
      <w:bookmarkStart w:id="116" w:name="_Toc479244083"/>
      <w:bookmarkStart w:id="117" w:name="_Toc75364215"/>
      <w:r w:rsidRPr="009F5412">
        <w:t>Requirement Definition Meeting</w:t>
      </w:r>
      <w:bookmarkEnd w:id="115"/>
      <w:bookmarkEnd w:id="116"/>
      <w:bookmarkEnd w:id="117"/>
      <w:r w:rsidRPr="009F5412">
        <w:tab/>
      </w:r>
    </w:p>
    <w:p w14:paraId="41C37A63" w14:textId="77777777" w:rsidR="007F1829" w:rsidRPr="00A32C48" w:rsidRDefault="007F1829" w:rsidP="00C04DDD">
      <w:pPr>
        <w:spacing w:after="0"/>
      </w:pPr>
      <w:r w:rsidRPr="00A32C48">
        <w:t xml:space="preserve">This is second stage in which requirements are discussed with you. The deliverable of this process is system requirement specification document, which includes all the business and technical requirements. From this point, your project manager will use this document as the primary reference for the rest of the project. This stage has the following steps: </w:t>
      </w:r>
    </w:p>
    <w:p w14:paraId="033AF239" w14:textId="77777777" w:rsidR="007F1829" w:rsidRPr="00A32C48" w:rsidRDefault="007F1829" w:rsidP="00817825">
      <w:pPr>
        <w:pStyle w:val="ListParagraph"/>
        <w:numPr>
          <w:ilvl w:val="0"/>
          <w:numId w:val="34"/>
        </w:numPr>
        <w:spacing w:after="0"/>
      </w:pPr>
      <w:r w:rsidRPr="00A32C48">
        <w:t>Requirements Analysis</w:t>
      </w:r>
    </w:p>
    <w:p w14:paraId="076B2869" w14:textId="77777777" w:rsidR="007F1829" w:rsidRPr="00A32C48" w:rsidRDefault="007F1829" w:rsidP="00817825">
      <w:pPr>
        <w:pStyle w:val="ListParagraph"/>
        <w:numPr>
          <w:ilvl w:val="0"/>
          <w:numId w:val="34"/>
        </w:numPr>
        <w:spacing w:after="0"/>
      </w:pPr>
      <w:r w:rsidRPr="00A32C48">
        <w:t>Validation of the Scope and estimates against the contract and revisions made if necessary</w:t>
      </w:r>
    </w:p>
    <w:p w14:paraId="34FA045D" w14:textId="6843902F" w:rsidR="007F1829" w:rsidRPr="00A32C48" w:rsidRDefault="007F1829" w:rsidP="00A32C48">
      <w:r w:rsidRPr="00A32C48">
        <w:t>Expected time frame to receive SRS document will be 1</w:t>
      </w:r>
      <w:r w:rsidR="00EF10C7" w:rsidRPr="00A32C48">
        <w:t>2</w:t>
      </w:r>
      <w:r w:rsidRPr="00A32C48">
        <w:t>-1</w:t>
      </w:r>
      <w:r w:rsidR="00EF10C7" w:rsidRPr="00A32C48">
        <w:t>4</w:t>
      </w:r>
      <w:r w:rsidRPr="00A32C48">
        <w:t xml:space="preserve"> Business Days depending on complexity of the project. Client to supply all content and images before design work commences.</w:t>
      </w:r>
    </w:p>
    <w:p w14:paraId="76862170" w14:textId="77777777" w:rsidR="007F1829" w:rsidRPr="009F5412" w:rsidRDefault="007F1829" w:rsidP="007F1829">
      <w:pPr>
        <w:pStyle w:val="Body"/>
        <w:spacing w:before="0" w:after="0"/>
        <w:jc w:val="left"/>
        <w:rPr>
          <w:rFonts w:asciiTheme="minorHAnsi" w:eastAsia="Century Gothic" w:hAnsiTheme="minorHAnsi" w:cs="Century Gothic"/>
          <w:color w:val="auto"/>
        </w:rPr>
      </w:pPr>
    </w:p>
    <w:p w14:paraId="12BDC974" w14:textId="15BFDD93" w:rsidR="007F1829" w:rsidRPr="009F5412" w:rsidRDefault="00E57F4D" w:rsidP="00BA37F3">
      <w:pPr>
        <w:pStyle w:val="Heading2"/>
      </w:pPr>
      <w:bookmarkStart w:id="118" w:name="_Toc482371067"/>
      <w:bookmarkStart w:id="119" w:name="_Toc479244084"/>
      <w:bookmarkStart w:id="120" w:name="_Toc75364216"/>
      <w:r w:rsidRPr="009F5412">
        <w:t>Design</w:t>
      </w:r>
      <w:bookmarkEnd w:id="118"/>
      <w:bookmarkEnd w:id="119"/>
      <w:bookmarkEnd w:id="120"/>
      <w:r w:rsidR="007F1829" w:rsidRPr="009F5412">
        <w:tab/>
      </w:r>
    </w:p>
    <w:p w14:paraId="15E61779" w14:textId="77777777" w:rsidR="007F1829" w:rsidRPr="00A32C48" w:rsidRDefault="007F1829" w:rsidP="00A32C48">
      <w:r w:rsidRPr="00A32C48">
        <w:t xml:space="preserve">This stage develops the graphic design of the known content and architecture, while applying the look-and-feel of your business visual identity. Using Photoshop, these visual concepts take the form of digital graphics and are not yet actual web code. </w:t>
      </w:r>
    </w:p>
    <w:p w14:paraId="50C79E06" w14:textId="77777777" w:rsidR="00EF10C7" w:rsidRPr="00A32C48" w:rsidRDefault="007F1829" w:rsidP="00A32C48">
      <w:r w:rsidRPr="00A32C48">
        <w:t>There are usually two designs to view — one for the home page, and one for the secondary (non-home) pages. These visual concepts will be modified with you until we reach an approved visual design as per the plan outlined in proposal.  For all projects where a proposal does not specify otherwise, the client will be supplied with an initial layout, with 2 revisions, or a second layout if the first is unsatisfactory, with 2 revision cycles made to the second layout.</w:t>
      </w:r>
    </w:p>
    <w:p w14:paraId="437AB985" w14:textId="4D8D2F6E" w:rsidR="007F1829" w:rsidRPr="00A32C48" w:rsidRDefault="007F1829" w:rsidP="00A32C48">
      <w:r w:rsidRPr="00A32C48">
        <w:t xml:space="preserve">Expected Time frame: </w:t>
      </w:r>
      <w:r w:rsidR="00FA2BC9" w:rsidRPr="00A32C48">
        <w:t>20-2</w:t>
      </w:r>
      <w:r w:rsidR="00EF10C7" w:rsidRPr="00A32C48">
        <w:t>5</w:t>
      </w:r>
      <w:r w:rsidRPr="00A32C48">
        <w:t xml:space="preserve"> Business Days (after providing logo and other required images). Design can be produced parallel to the SRS documentation depending on the nature of the project.</w:t>
      </w:r>
    </w:p>
    <w:p w14:paraId="72424630" w14:textId="77777777" w:rsidR="00ED5580" w:rsidRPr="009F5412" w:rsidRDefault="00ED5580" w:rsidP="007F1829">
      <w:pPr>
        <w:pStyle w:val="Body"/>
        <w:spacing w:before="0" w:after="0"/>
        <w:rPr>
          <w:rFonts w:asciiTheme="minorHAnsi" w:eastAsiaTheme="minorHAnsi" w:hAnsiTheme="minorHAnsi" w:cstheme="minorBidi"/>
          <w:b/>
          <w:color w:val="auto"/>
          <w:sz w:val="24"/>
          <w:bdr w:val="none" w:sz="0" w:space="0" w:color="auto" w:frame="1"/>
          <w:lang w:eastAsia="en-US"/>
        </w:rPr>
      </w:pPr>
    </w:p>
    <w:p w14:paraId="738BA734" w14:textId="3DA0AB07" w:rsidR="007F1829" w:rsidRPr="009F5412" w:rsidRDefault="00E57F4D" w:rsidP="00BA37F3">
      <w:pPr>
        <w:pStyle w:val="Heading2"/>
        <w:rPr>
          <w:sz w:val="32"/>
        </w:rPr>
      </w:pPr>
      <w:bookmarkStart w:id="121" w:name="_Toc482371068"/>
      <w:bookmarkStart w:id="122" w:name="_Toc479244085"/>
      <w:bookmarkStart w:id="123" w:name="_Toc75364217"/>
      <w:r w:rsidRPr="009F5412">
        <w:t>Development</w:t>
      </w:r>
      <w:bookmarkEnd w:id="121"/>
      <w:bookmarkEnd w:id="122"/>
      <w:bookmarkEnd w:id="123"/>
      <w:r w:rsidR="007F1829" w:rsidRPr="009F5412">
        <w:tab/>
      </w:r>
    </w:p>
    <w:p w14:paraId="64FFDFAA" w14:textId="77777777" w:rsidR="00EF10C7" w:rsidRPr="00A32C48" w:rsidRDefault="007F1829" w:rsidP="00A32C48">
      <w:r w:rsidRPr="00A32C48">
        <w:t>Development will begin with the integration of the approved graphic design via web coding practices into the Magento Community Edition system.  We’ll also input up to 15 pages of your content.  This involves making each web page, typesetting of content, optimization and placement of images, linking to PDFs and such.</w:t>
      </w:r>
    </w:p>
    <w:p w14:paraId="7474BFAB" w14:textId="58A71E6F" w:rsidR="007F1829" w:rsidRPr="00A32C48" w:rsidRDefault="007F1829" w:rsidP="00A32C48">
      <w:r w:rsidRPr="00A32C48">
        <w:t xml:space="preserve">Expected Time frame: </w:t>
      </w:r>
      <w:r w:rsidR="00F26E8C" w:rsidRPr="00A32C48">
        <w:t>6</w:t>
      </w:r>
      <w:r w:rsidRPr="00A32C48">
        <w:t>0-</w:t>
      </w:r>
      <w:r w:rsidR="00F26E8C" w:rsidRPr="00A32C48">
        <w:t>90</w:t>
      </w:r>
      <w:r w:rsidRPr="00A32C48">
        <w:t xml:space="preserve"> Business Days after signing off design and the SRS document.</w:t>
      </w:r>
    </w:p>
    <w:p w14:paraId="54C801E6" w14:textId="67C2F6EE" w:rsidR="007F1829" w:rsidRPr="009F5412" w:rsidRDefault="00B65185" w:rsidP="00BA37F3">
      <w:pPr>
        <w:pStyle w:val="Heading2"/>
        <w:rPr>
          <w:rFonts w:eastAsia="Century Gothic" w:cs="Century Gothic"/>
        </w:rPr>
      </w:pPr>
      <w:bookmarkStart w:id="124" w:name="_Toc482371069"/>
      <w:bookmarkStart w:id="125" w:name="_Toc479244086"/>
      <w:bookmarkStart w:id="126" w:name="_Toc75364218"/>
      <w:r>
        <w:t xml:space="preserve">QA </w:t>
      </w:r>
      <w:r w:rsidR="00E57F4D" w:rsidRPr="009F5412">
        <w:t>Testing</w:t>
      </w:r>
      <w:bookmarkEnd w:id="124"/>
      <w:bookmarkEnd w:id="125"/>
      <w:r>
        <w:t xml:space="preserve"> / UAT</w:t>
      </w:r>
      <w:bookmarkEnd w:id="126"/>
    </w:p>
    <w:p w14:paraId="17FDA555" w14:textId="77777777" w:rsidR="007F1829" w:rsidRPr="00414776" w:rsidRDefault="007F1829" w:rsidP="00414776">
      <w:r w:rsidRPr="00414776">
        <w:t xml:space="preserve">At this point, our Quality Assurance team will attend to the final details and test your website.  We will test things such as the complete functionality of forms or other scripts, as well last testing for last minute compatibility issues (viewing differences between different web browsers), ensuring that your web site is optimized to be viewed properly in the most recent browser versions.  The QA team </w:t>
      </w:r>
      <w:r w:rsidRPr="00414776">
        <w:lastRenderedPageBreak/>
        <w:t>will be held accountable to this SRS document, so it is important that all functional requirements are considered here.</w:t>
      </w:r>
    </w:p>
    <w:p w14:paraId="78BC5A02" w14:textId="77777777" w:rsidR="007F1829" w:rsidRPr="00414776" w:rsidRDefault="007F1829" w:rsidP="00414776">
      <w:r w:rsidRPr="00414776">
        <w:t>After the QA approval, the website will be delivered to the client for User Acceptance Testing (UAT).  This will give a chance for the client to go through the website from their perspective and identify any issues or bugs.  This will give the client an opportunity to identify anything that is missing from the original requirements and specifications.  At this stage of the project, unless major unexpected issues are brought about during UAT, the final invoice of the development contract will be raised and due, 15 business days after submission to the client for UAT.</w:t>
      </w:r>
    </w:p>
    <w:p w14:paraId="6CD5FE67" w14:textId="77777777" w:rsidR="007F1829" w:rsidRPr="00414776" w:rsidRDefault="007F1829" w:rsidP="00414776">
      <w:r w:rsidRPr="00414776">
        <w:t>The website will be successfully tested in the following platforms:</w:t>
      </w:r>
    </w:p>
    <w:p w14:paraId="688DA309" w14:textId="004DC756" w:rsidR="007F1829" w:rsidRPr="00414776" w:rsidRDefault="007F1829" w:rsidP="00817825">
      <w:pPr>
        <w:pStyle w:val="ListParagraph"/>
        <w:numPr>
          <w:ilvl w:val="0"/>
          <w:numId w:val="35"/>
        </w:numPr>
        <w:rPr>
          <w:rFonts w:eastAsiaTheme="minorHAnsi"/>
          <w:lang w:eastAsia="en-US"/>
        </w:rPr>
      </w:pPr>
      <w:r w:rsidRPr="00414776">
        <w:t xml:space="preserve">Microsoft </w:t>
      </w:r>
      <w:r w:rsidR="00EF10C7" w:rsidRPr="00414776">
        <w:t>Edge</w:t>
      </w:r>
    </w:p>
    <w:p w14:paraId="1CB48695" w14:textId="77777777" w:rsidR="007F1829" w:rsidRPr="00414776" w:rsidRDefault="007F1829" w:rsidP="00817825">
      <w:pPr>
        <w:pStyle w:val="ListParagraph"/>
        <w:numPr>
          <w:ilvl w:val="0"/>
          <w:numId w:val="35"/>
        </w:numPr>
      </w:pPr>
      <w:r w:rsidRPr="00414776">
        <w:t>Firefox (Latest Stable Version)</w:t>
      </w:r>
    </w:p>
    <w:p w14:paraId="549BD4B3" w14:textId="77777777" w:rsidR="007F1829" w:rsidRPr="00414776" w:rsidRDefault="007F1829" w:rsidP="00817825">
      <w:pPr>
        <w:pStyle w:val="ListParagraph"/>
        <w:numPr>
          <w:ilvl w:val="0"/>
          <w:numId w:val="35"/>
        </w:numPr>
      </w:pPr>
      <w:r w:rsidRPr="00414776">
        <w:t>Safari for Mac OSX (Latest Stable Version)</w:t>
      </w:r>
    </w:p>
    <w:p w14:paraId="793BB74F" w14:textId="77777777" w:rsidR="007F1829" w:rsidRPr="00414776" w:rsidRDefault="007F1829" w:rsidP="00817825">
      <w:pPr>
        <w:pStyle w:val="ListParagraph"/>
        <w:numPr>
          <w:ilvl w:val="0"/>
          <w:numId w:val="35"/>
        </w:numPr>
      </w:pPr>
      <w:r w:rsidRPr="00414776">
        <w:t>Chrome (Latest Stable Version)</w:t>
      </w:r>
    </w:p>
    <w:p w14:paraId="02F43B34" w14:textId="77777777" w:rsidR="007F1829" w:rsidRPr="00414776" w:rsidRDefault="007F1829" w:rsidP="00817825">
      <w:pPr>
        <w:pStyle w:val="ListParagraph"/>
        <w:numPr>
          <w:ilvl w:val="0"/>
          <w:numId w:val="35"/>
        </w:numPr>
      </w:pPr>
      <w:r w:rsidRPr="00414776">
        <w:t>Selected iPad and Android tablets for device compatibility</w:t>
      </w:r>
    </w:p>
    <w:p w14:paraId="6E8FE3C6" w14:textId="77777777" w:rsidR="007F1829" w:rsidRPr="00414776" w:rsidRDefault="007F1829" w:rsidP="00817825">
      <w:pPr>
        <w:pStyle w:val="ListParagraph"/>
        <w:numPr>
          <w:ilvl w:val="0"/>
          <w:numId w:val="35"/>
        </w:numPr>
        <w:spacing w:after="0"/>
      </w:pPr>
      <w:r w:rsidRPr="00414776">
        <w:t>Selected iPhone and Android mobile devices</w:t>
      </w:r>
    </w:p>
    <w:p w14:paraId="21221161" w14:textId="03CA38C2" w:rsidR="007F1829" w:rsidRPr="00414776" w:rsidRDefault="007F1829" w:rsidP="00414776">
      <w:r w:rsidRPr="00414776">
        <w:t xml:space="preserve">Expected Time frame: </w:t>
      </w:r>
      <w:r w:rsidR="009C3473" w:rsidRPr="00414776">
        <w:t>15-20</w:t>
      </w:r>
      <w:r w:rsidRPr="00414776">
        <w:t xml:space="preserve"> Business Days</w:t>
      </w:r>
    </w:p>
    <w:p w14:paraId="330176C1" w14:textId="77777777" w:rsidR="007F1829" w:rsidRPr="009F5412" w:rsidRDefault="007F1829" w:rsidP="007F1829">
      <w:pPr>
        <w:pStyle w:val="Body"/>
        <w:spacing w:before="0" w:after="0"/>
        <w:rPr>
          <w:rFonts w:asciiTheme="minorHAnsi" w:eastAsia="Century Gothic" w:hAnsiTheme="minorHAnsi" w:cs="Century Gothic"/>
          <w:color w:val="auto"/>
        </w:rPr>
      </w:pPr>
    </w:p>
    <w:p w14:paraId="5A358CA6" w14:textId="513F021A" w:rsidR="007F1829" w:rsidRPr="009F5412" w:rsidRDefault="00E57F4D" w:rsidP="00BA37F3">
      <w:pPr>
        <w:pStyle w:val="Heading2"/>
      </w:pPr>
      <w:bookmarkStart w:id="127" w:name="_Toc482371070"/>
      <w:bookmarkStart w:id="128" w:name="_Toc479244087"/>
      <w:bookmarkStart w:id="129" w:name="_Toc75364219"/>
      <w:r w:rsidRPr="009F5412">
        <w:t xml:space="preserve">Deployment </w:t>
      </w:r>
      <w:r w:rsidR="00EF10C7" w:rsidRPr="009F5412">
        <w:t>a</w:t>
      </w:r>
      <w:r w:rsidRPr="009F5412">
        <w:t>nd Acceptance</w:t>
      </w:r>
      <w:bookmarkEnd w:id="127"/>
      <w:bookmarkEnd w:id="128"/>
      <w:bookmarkEnd w:id="129"/>
      <w:r w:rsidRPr="009F5412">
        <w:tab/>
      </w:r>
    </w:p>
    <w:p w14:paraId="5361A188" w14:textId="77777777" w:rsidR="007F1829" w:rsidRPr="00414776" w:rsidRDefault="007F1829" w:rsidP="00414776">
      <w:pPr>
        <w:spacing w:after="0"/>
      </w:pPr>
      <w:r w:rsidRPr="00414776">
        <w:t xml:space="preserve">Along with final details for your testing, a Project Acceptance Letter will be supplied for you to sign off on the final delivery and allow us to publish the website on your preferred domain name. </w:t>
      </w:r>
    </w:p>
    <w:p w14:paraId="637EC774" w14:textId="77777777" w:rsidR="007F1829" w:rsidRPr="00414776" w:rsidRDefault="007F1829" w:rsidP="00414776">
      <w:r w:rsidRPr="00414776">
        <w:t>It is generally recommended that a site is pushed live early in the week (Monday – Wednesday) to ensure 23 Digital staff are available to tend to any launch related issues in the following days, rather than a Thursday or Friday where issues may be encountered on a weekend with staff unavailable.</w:t>
      </w:r>
    </w:p>
    <w:p w14:paraId="402333AD" w14:textId="3AE73794" w:rsidR="00B830CB" w:rsidRDefault="007F1829" w:rsidP="00414776">
      <w:r w:rsidRPr="00414776">
        <w:t>Expected Time frame: 2-3 Business Days after signing off and receipt of payment.</w:t>
      </w:r>
    </w:p>
    <w:p w14:paraId="534BF484" w14:textId="56687A82" w:rsidR="00A34F12" w:rsidRDefault="00A34F12">
      <w:pPr>
        <w:spacing w:after="160"/>
        <w:jc w:val="left"/>
      </w:pPr>
      <w:r>
        <w:br w:type="page"/>
      </w:r>
    </w:p>
    <w:p w14:paraId="4A78DE05" w14:textId="39C7497E" w:rsidR="00B830CB" w:rsidRPr="009F5412" w:rsidRDefault="00807F62" w:rsidP="00807F62">
      <w:pPr>
        <w:pStyle w:val="Heading1"/>
        <w:rPr>
          <w:rFonts w:asciiTheme="minorHAnsi" w:hAnsiTheme="minorHAnsi"/>
          <w:color w:val="auto"/>
        </w:rPr>
      </w:pPr>
      <w:bookmarkStart w:id="130" w:name="_Toc75364220"/>
      <w:r w:rsidRPr="009F5412">
        <w:rPr>
          <w:rFonts w:asciiTheme="minorHAnsi" w:hAnsiTheme="minorHAnsi"/>
          <w:color w:val="auto"/>
        </w:rPr>
        <w:lastRenderedPageBreak/>
        <w:t xml:space="preserve">6. </w:t>
      </w:r>
      <w:bookmarkStart w:id="131" w:name="_Toc441832085"/>
      <w:r w:rsidR="00B830CB" w:rsidRPr="009F5412">
        <w:rPr>
          <w:rFonts w:asciiTheme="minorHAnsi" w:hAnsiTheme="minorHAnsi"/>
          <w:color w:val="auto"/>
        </w:rPr>
        <w:t xml:space="preserve">Hosting </w:t>
      </w:r>
      <w:r w:rsidR="00826D46">
        <w:rPr>
          <w:rFonts w:asciiTheme="minorHAnsi" w:hAnsiTheme="minorHAnsi"/>
          <w:color w:val="auto"/>
        </w:rPr>
        <w:t>R</w:t>
      </w:r>
      <w:r w:rsidR="00B830CB" w:rsidRPr="009F5412">
        <w:rPr>
          <w:rFonts w:asciiTheme="minorHAnsi" w:hAnsiTheme="minorHAnsi"/>
          <w:color w:val="auto"/>
        </w:rPr>
        <w:t>equirements</w:t>
      </w:r>
      <w:bookmarkEnd w:id="130"/>
      <w:bookmarkEnd w:id="131"/>
    </w:p>
    <w:p w14:paraId="19EA4D25" w14:textId="77777777" w:rsidR="00B830CB" w:rsidRPr="0044237E" w:rsidRDefault="00B830CB" w:rsidP="00B830CB">
      <w:r w:rsidRPr="0044237E">
        <w:t xml:space="preserve">Website has special hosting requirements because of the complexity of the functions and number of visitors envisaged in near future. </w:t>
      </w:r>
    </w:p>
    <w:p w14:paraId="4C9E4A6D" w14:textId="77777777" w:rsidR="00B830CB" w:rsidRPr="0044237E" w:rsidRDefault="00B830CB" w:rsidP="00B830CB">
      <w:r w:rsidRPr="0044237E">
        <w:t>We recommend VPS or Dedicated server for the website with support for below:</w:t>
      </w:r>
    </w:p>
    <w:p w14:paraId="6F9A0419" w14:textId="053C5C86" w:rsidR="00B830CB" w:rsidRPr="0044237E" w:rsidRDefault="00B830CB" w:rsidP="00817825">
      <w:pPr>
        <w:pStyle w:val="ListParagraph"/>
        <w:numPr>
          <w:ilvl w:val="0"/>
          <w:numId w:val="35"/>
        </w:numPr>
      </w:pPr>
      <w:r w:rsidRPr="0044237E">
        <w:t>50GB or more hosting space</w:t>
      </w:r>
      <w:r w:rsidR="00EF10C7" w:rsidRPr="0044237E">
        <w:t xml:space="preserve"> with SSD</w:t>
      </w:r>
    </w:p>
    <w:p w14:paraId="029C1E62" w14:textId="1DA89CCB" w:rsidR="00B830CB" w:rsidRPr="0044237E" w:rsidRDefault="00B830CB" w:rsidP="00817825">
      <w:pPr>
        <w:pStyle w:val="ListParagraph"/>
        <w:numPr>
          <w:ilvl w:val="0"/>
          <w:numId w:val="35"/>
        </w:numPr>
      </w:pPr>
      <w:r w:rsidRPr="0044237E">
        <w:t>PHP</w:t>
      </w:r>
      <w:r w:rsidR="00EF10C7" w:rsidRPr="0044237E">
        <w:t xml:space="preserve"> 7</w:t>
      </w:r>
      <w:r w:rsidRPr="0044237E">
        <w:t>, MySQL latest version</w:t>
      </w:r>
    </w:p>
    <w:p w14:paraId="3A464D46" w14:textId="1EFD40B3" w:rsidR="00B830CB" w:rsidRPr="0044237E" w:rsidRDefault="00B830CB" w:rsidP="00817825">
      <w:pPr>
        <w:pStyle w:val="ListParagraph"/>
        <w:numPr>
          <w:ilvl w:val="0"/>
          <w:numId w:val="35"/>
        </w:numPr>
      </w:pPr>
      <w:r w:rsidRPr="0044237E">
        <w:t xml:space="preserve">CPanel </w:t>
      </w:r>
      <w:r w:rsidR="00826D46" w:rsidRPr="0044237E">
        <w:t xml:space="preserve">and SSH </w:t>
      </w:r>
      <w:r w:rsidRPr="0044237E">
        <w:t>access</w:t>
      </w:r>
    </w:p>
    <w:p w14:paraId="1E37329E" w14:textId="673B1C6A" w:rsidR="00EF10C7" w:rsidRPr="0044237E" w:rsidRDefault="00B830CB" w:rsidP="00B830CB">
      <w:r w:rsidRPr="0044237E">
        <w:t>It’s recommended to build the website in MySQL and PHP</w:t>
      </w:r>
      <w:r w:rsidR="00EF10C7" w:rsidRPr="0044237E">
        <w:t xml:space="preserve"> (</w:t>
      </w:r>
      <w:r w:rsidRPr="0044237E">
        <w:t>CodeIgniter</w:t>
      </w:r>
      <w:r w:rsidR="00EF10C7" w:rsidRPr="0044237E">
        <w:t>)</w:t>
      </w:r>
      <w:r w:rsidRPr="0044237E">
        <w:t xml:space="preserve">, which is one of the top 5 coding </w:t>
      </w:r>
      <w:r w:rsidR="00B65185" w:rsidRPr="0044237E">
        <w:t>platforms</w:t>
      </w:r>
      <w:r w:rsidRPr="0044237E">
        <w:t>. It’s very powerful PHP framework with a very small footprint (modules are made of multiple small robust functions, for better speed).</w:t>
      </w:r>
    </w:p>
    <w:p w14:paraId="044AF276" w14:textId="0285EF37" w:rsidR="00B830CB" w:rsidRPr="009F5412" w:rsidRDefault="0000666B" w:rsidP="00B830CB">
      <w:pPr>
        <w:rPr>
          <w:rFonts w:asciiTheme="minorHAnsi" w:eastAsia="Times New Roman" w:hAnsiTheme="minorHAnsi"/>
          <w:color w:val="auto"/>
        </w:rPr>
      </w:pPr>
      <w:hyperlink r:id="rId41" w:history="1">
        <w:r w:rsidR="007B3FDB" w:rsidRPr="0050048F">
          <w:rPr>
            <w:rStyle w:val="Hyperlink"/>
            <w:rFonts w:asciiTheme="minorHAnsi" w:eastAsia="Times New Roman" w:hAnsiTheme="minorHAnsi"/>
          </w:rPr>
          <w:t>http://en.wikipedia.org/wiki/CodeIgniter</w:t>
        </w:r>
      </w:hyperlink>
      <w:r w:rsidR="00B830CB" w:rsidRPr="009F5412">
        <w:rPr>
          <w:rFonts w:asciiTheme="minorHAnsi" w:eastAsia="Times New Roman" w:hAnsiTheme="minorHAnsi"/>
          <w:color w:val="auto"/>
        </w:rPr>
        <w:t xml:space="preserve"> </w:t>
      </w:r>
    </w:p>
    <w:p w14:paraId="4A444CA4" w14:textId="213C6A79" w:rsidR="00622156" w:rsidRPr="0044237E" w:rsidRDefault="00B830CB" w:rsidP="00B830CB">
      <w:r w:rsidRPr="0044237E">
        <w:t xml:space="preserve">WordPress is a secondary option but not recommended because of the limitations to develop any custom modules. Standard forms and CMS pages can be easily done in </w:t>
      </w:r>
      <w:r w:rsidR="00B65185" w:rsidRPr="0044237E">
        <w:t>WordPress but</w:t>
      </w:r>
      <w:r w:rsidRPr="0044237E">
        <w:t xml:space="preserve"> creating any custom reports or complex calculations would be time consuming compared to PHP/CodeIgniter.</w:t>
      </w:r>
    </w:p>
    <w:p w14:paraId="25CD745B" w14:textId="77777777" w:rsidR="00622156" w:rsidRDefault="00622156">
      <w:pPr>
        <w:spacing w:after="160"/>
        <w:jc w:val="left"/>
        <w:rPr>
          <w:rFonts w:asciiTheme="minorHAnsi" w:eastAsia="Times New Roman" w:hAnsiTheme="minorHAnsi"/>
          <w:color w:val="auto"/>
        </w:rPr>
      </w:pPr>
      <w:r>
        <w:rPr>
          <w:rFonts w:asciiTheme="minorHAnsi" w:eastAsia="Times New Roman" w:hAnsiTheme="minorHAnsi"/>
          <w:color w:val="auto"/>
        </w:rPr>
        <w:br w:type="page"/>
      </w:r>
    </w:p>
    <w:p w14:paraId="2630B125" w14:textId="2501122E" w:rsidR="007F1829" w:rsidRPr="009F5412" w:rsidRDefault="00F963CE" w:rsidP="00807F62">
      <w:pPr>
        <w:pStyle w:val="Heading1"/>
        <w:rPr>
          <w:rFonts w:asciiTheme="minorHAnsi" w:hAnsiTheme="minorHAnsi"/>
          <w:color w:val="auto"/>
        </w:rPr>
      </w:pPr>
      <w:bookmarkStart w:id="132" w:name="_Toc75364221"/>
      <w:r>
        <w:rPr>
          <w:rFonts w:asciiTheme="minorHAnsi" w:hAnsiTheme="minorHAnsi"/>
          <w:color w:val="auto"/>
        </w:rPr>
        <w:lastRenderedPageBreak/>
        <w:t>7</w:t>
      </w:r>
      <w:r w:rsidR="00807F62" w:rsidRPr="009F5412">
        <w:rPr>
          <w:rFonts w:asciiTheme="minorHAnsi" w:hAnsiTheme="minorHAnsi"/>
          <w:color w:val="auto"/>
        </w:rPr>
        <w:t xml:space="preserve">. </w:t>
      </w:r>
      <w:bookmarkStart w:id="133" w:name="_Toc482371071"/>
      <w:bookmarkStart w:id="134" w:name="_Toc479244088"/>
      <w:r w:rsidR="007F1829" w:rsidRPr="009F5412">
        <w:rPr>
          <w:rFonts w:asciiTheme="minorHAnsi" w:hAnsiTheme="minorHAnsi"/>
          <w:color w:val="auto"/>
        </w:rPr>
        <w:t>Additional Comments</w:t>
      </w:r>
      <w:bookmarkEnd w:id="132"/>
      <w:bookmarkEnd w:id="133"/>
      <w:bookmarkEnd w:id="134"/>
    </w:p>
    <w:p w14:paraId="3508A5FE" w14:textId="77777777" w:rsidR="007F1829" w:rsidRPr="009F5412" w:rsidRDefault="007F1829" w:rsidP="007F1829">
      <w:pPr>
        <w:tabs>
          <w:tab w:val="left" w:leader="underscore" w:pos="8520"/>
        </w:tabs>
        <w:rPr>
          <w:rFonts w:asciiTheme="minorHAnsi" w:eastAsia="Century Gothic" w:hAnsiTheme="minorHAnsi" w:cs="Century Gothic"/>
          <w:color w:val="auto"/>
        </w:rPr>
      </w:pPr>
      <w:r w:rsidRPr="009F5412">
        <w:rPr>
          <w:rFonts w:asciiTheme="minorHAnsi" w:eastAsia="Century Gothic" w:hAnsiTheme="minorHAnsi" w:cs="Century Gothic"/>
          <w:color w:val="auto"/>
        </w:rPr>
        <w:tab/>
      </w:r>
    </w:p>
    <w:p w14:paraId="27D4DB0A" w14:textId="5B1C2E9F" w:rsidR="007F1829" w:rsidRPr="009F5412" w:rsidRDefault="007F1829" w:rsidP="007F1829">
      <w:pPr>
        <w:tabs>
          <w:tab w:val="left" w:leader="underscore" w:pos="8520"/>
        </w:tabs>
        <w:rPr>
          <w:rFonts w:asciiTheme="minorHAnsi" w:eastAsia="Century Gothic" w:hAnsiTheme="minorHAnsi" w:cs="Century Gothic"/>
          <w:color w:val="auto"/>
        </w:rPr>
      </w:pPr>
      <w:r w:rsidRPr="009F5412">
        <w:rPr>
          <w:rFonts w:asciiTheme="minorHAnsi" w:eastAsia="Century Gothic" w:hAnsiTheme="minorHAnsi" w:cs="Century Gothic"/>
          <w:color w:val="auto"/>
        </w:rPr>
        <w:tab/>
      </w:r>
    </w:p>
    <w:p w14:paraId="2BE3D956" w14:textId="77777777" w:rsidR="007F1829" w:rsidRPr="009F5412" w:rsidRDefault="007F1829" w:rsidP="007F1829">
      <w:pPr>
        <w:tabs>
          <w:tab w:val="left" w:leader="underscore" w:pos="8520"/>
        </w:tabs>
        <w:rPr>
          <w:rFonts w:asciiTheme="minorHAnsi" w:eastAsia="Century Gothic" w:hAnsiTheme="minorHAnsi" w:cs="Century Gothic"/>
          <w:color w:val="auto"/>
        </w:rPr>
      </w:pPr>
      <w:r w:rsidRPr="009F5412">
        <w:rPr>
          <w:rFonts w:asciiTheme="minorHAnsi" w:eastAsia="Century Gothic" w:hAnsiTheme="minorHAnsi" w:cs="Century Gothic"/>
          <w:color w:val="auto"/>
        </w:rPr>
        <w:tab/>
      </w:r>
    </w:p>
    <w:p w14:paraId="5F1595C0" w14:textId="0280EF8C" w:rsidR="007F1829" w:rsidRPr="009F5412" w:rsidRDefault="007F1829" w:rsidP="007F1829">
      <w:pPr>
        <w:tabs>
          <w:tab w:val="left" w:leader="underscore" w:pos="8520"/>
        </w:tabs>
        <w:rPr>
          <w:rFonts w:asciiTheme="minorHAnsi" w:eastAsia="Century Gothic" w:hAnsiTheme="minorHAnsi" w:cs="Century Gothic"/>
          <w:color w:val="auto"/>
        </w:rPr>
      </w:pPr>
      <w:r w:rsidRPr="009F5412">
        <w:rPr>
          <w:rFonts w:asciiTheme="minorHAnsi" w:eastAsia="Century Gothic" w:hAnsiTheme="minorHAnsi" w:cs="Century Gothic"/>
          <w:color w:val="auto"/>
        </w:rPr>
        <w:tab/>
      </w:r>
    </w:p>
    <w:p w14:paraId="788049C1" w14:textId="52088124" w:rsidR="00FE3E6F" w:rsidRPr="009F5412" w:rsidRDefault="00FE3E6F" w:rsidP="00FE3E6F">
      <w:pPr>
        <w:tabs>
          <w:tab w:val="left" w:leader="underscore" w:pos="8520"/>
        </w:tabs>
        <w:rPr>
          <w:rFonts w:asciiTheme="minorHAnsi" w:eastAsia="Century Gothic" w:hAnsiTheme="minorHAnsi" w:cs="Century Gothic"/>
          <w:color w:val="auto"/>
        </w:rPr>
      </w:pPr>
      <w:r w:rsidRPr="009F5412">
        <w:rPr>
          <w:rFonts w:asciiTheme="minorHAnsi" w:eastAsia="Century Gothic" w:hAnsiTheme="minorHAnsi" w:cs="Century Gothic"/>
          <w:color w:val="auto"/>
        </w:rPr>
        <w:tab/>
      </w:r>
    </w:p>
    <w:p w14:paraId="6C9A7848" w14:textId="77777777" w:rsidR="00FE3E6F" w:rsidRPr="009F5412" w:rsidRDefault="00FE3E6F" w:rsidP="00FE3E6F">
      <w:pPr>
        <w:tabs>
          <w:tab w:val="left" w:leader="underscore" w:pos="8520"/>
        </w:tabs>
        <w:rPr>
          <w:rFonts w:asciiTheme="minorHAnsi" w:eastAsia="Century Gothic" w:hAnsiTheme="minorHAnsi" w:cs="Century Gothic"/>
          <w:color w:val="auto"/>
        </w:rPr>
      </w:pPr>
      <w:r w:rsidRPr="009F5412">
        <w:rPr>
          <w:rFonts w:asciiTheme="minorHAnsi" w:eastAsia="Century Gothic" w:hAnsiTheme="minorHAnsi" w:cs="Century Gothic"/>
          <w:color w:val="auto"/>
        </w:rPr>
        <w:tab/>
      </w:r>
    </w:p>
    <w:p w14:paraId="78A03DFF" w14:textId="2B4F1E04" w:rsidR="007F1829" w:rsidRPr="009F5412" w:rsidRDefault="007F1829" w:rsidP="007F1829">
      <w:pPr>
        <w:tabs>
          <w:tab w:val="left" w:leader="underscore" w:pos="8520"/>
        </w:tabs>
        <w:rPr>
          <w:rFonts w:asciiTheme="minorHAnsi" w:eastAsia="Century Gothic" w:hAnsiTheme="minorHAnsi" w:cs="Century Gothic"/>
          <w:color w:val="auto"/>
        </w:rPr>
      </w:pPr>
      <w:r w:rsidRPr="009F5412">
        <w:rPr>
          <w:rFonts w:asciiTheme="minorHAnsi" w:eastAsia="Century Gothic" w:hAnsiTheme="minorHAnsi" w:cs="Century Gothic"/>
          <w:color w:val="auto"/>
        </w:rPr>
        <w:tab/>
      </w:r>
    </w:p>
    <w:p w14:paraId="5BE6AD9F" w14:textId="77777777" w:rsidR="00FE3E6F" w:rsidRPr="009F5412" w:rsidRDefault="00FE3E6F" w:rsidP="00FE3E6F">
      <w:pPr>
        <w:tabs>
          <w:tab w:val="left" w:leader="underscore" w:pos="8520"/>
        </w:tabs>
        <w:rPr>
          <w:rFonts w:asciiTheme="minorHAnsi" w:eastAsia="Century Gothic" w:hAnsiTheme="minorHAnsi" w:cs="Century Gothic"/>
          <w:color w:val="auto"/>
        </w:rPr>
      </w:pPr>
      <w:r w:rsidRPr="009F5412">
        <w:rPr>
          <w:rFonts w:asciiTheme="minorHAnsi" w:eastAsia="Century Gothic" w:hAnsiTheme="minorHAnsi" w:cs="Century Gothic"/>
          <w:color w:val="auto"/>
        </w:rPr>
        <w:tab/>
      </w:r>
    </w:p>
    <w:p w14:paraId="36774CBC" w14:textId="64BB1778" w:rsidR="007F1829" w:rsidRPr="009F5412" w:rsidRDefault="007F1829" w:rsidP="00FE3E6F">
      <w:pPr>
        <w:tabs>
          <w:tab w:val="left" w:leader="underscore" w:pos="8520"/>
        </w:tabs>
        <w:rPr>
          <w:rFonts w:asciiTheme="minorHAnsi" w:eastAsia="Century Gothic" w:hAnsiTheme="minorHAnsi" w:cs="Century Gothic"/>
          <w:color w:val="auto"/>
        </w:rPr>
      </w:pPr>
      <w:r w:rsidRPr="009F5412">
        <w:rPr>
          <w:rFonts w:asciiTheme="minorHAnsi" w:eastAsia="Century Gothic" w:hAnsiTheme="minorHAnsi" w:cs="Century Gothic"/>
          <w:color w:val="auto"/>
        </w:rPr>
        <w:tab/>
      </w:r>
    </w:p>
    <w:p w14:paraId="19C78DC2" w14:textId="77777777" w:rsidR="007F1829" w:rsidRPr="009F5412" w:rsidRDefault="007F1829" w:rsidP="007F1829">
      <w:pPr>
        <w:tabs>
          <w:tab w:val="left" w:leader="underscore" w:pos="8520"/>
        </w:tabs>
        <w:rPr>
          <w:rFonts w:asciiTheme="minorHAnsi" w:eastAsia="Century Gothic" w:hAnsiTheme="minorHAnsi" w:cs="Century Gothic"/>
          <w:color w:val="auto"/>
        </w:rPr>
      </w:pPr>
      <w:r w:rsidRPr="009F5412">
        <w:rPr>
          <w:rFonts w:asciiTheme="minorHAnsi" w:eastAsia="Century Gothic" w:hAnsiTheme="minorHAnsi" w:cs="Century Gothic"/>
          <w:color w:val="auto"/>
        </w:rPr>
        <w:tab/>
      </w:r>
    </w:p>
    <w:p w14:paraId="17960D91" w14:textId="7C697EE4" w:rsidR="007F1829" w:rsidRPr="009F5412" w:rsidRDefault="007F1829" w:rsidP="007F1829">
      <w:pPr>
        <w:tabs>
          <w:tab w:val="left" w:leader="underscore" w:pos="8520"/>
        </w:tabs>
        <w:rPr>
          <w:rFonts w:asciiTheme="minorHAnsi" w:eastAsia="Century Gothic" w:hAnsiTheme="minorHAnsi" w:cs="Century Gothic"/>
          <w:color w:val="auto"/>
        </w:rPr>
      </w:pPr>
      <w:r w:rsidRPr="009F5412">
        <w:rPr>
          <w:rFonts w:asciiTheme="minorHAnsi" w:eastAsia="Century Gothic" w:hAnsiTheme="minorHAnsi" w:cs="Century Gothic"/>
          <w:color w:val="auto"/>
        </w:rPr>
        <w:tab/>
      </w:r>
    </w:p>
    <w:p w14:paraId="72932F17" w14:textId="77777777" w:rsidR="007F1829" w:rsidRPr="009F5412" w:rsidRDefault="007F1829" w:rsidP="007F1829">
      <w:pPr>
        <w:tabs>
          <w:tab w:val="left" w:leader="underscore" w:pos="8520"/>
        </w:tabs>
        <w:rPr>
          <w:rFonts w:asciiTheme="minorHAnsi" w:eastAsia="Century Gothic" w:hAnsiTheme="minorHAnsi" w:cs="Century Gothic"/>
          <w:color w:val="auto"/>
        </w:rPr>
      </w:pPr>
      <w:r w:rsidRPr="009F5412">
        <w:rPr>
          <w:rFonts w:asciiTheme="minorHAnsi" w:eastAsia="Century Gothic" w:hAnsiTheme="minorHAnsi" w:cs="Century Gothic"/>
          <w:color w:val="auto"/>
        </w:rPr>
        <w:tab/>
      </w:r>
    </w:p>
    <w:p w14:paraId="13828722" w14:textId="5AC1ACC3" w:rsidR="007F1829" w:rsidRPr="009F5412" w:rsidRDefault="007F1829" w:rsidP="007F1829">
      <w:pPr>
        <w:tabs>
          <w:tab w:val="left" w:leader="underscore" w:pos="8520"/>
        </w:tabs>
        <w:rPr>
          <w:rFonts w:asciiTheme="minorHAnsi" w:eastAsia="Century Gothic" w:hAnsiTheme="minorHAnsi" w:cs="Century Gothic"/>
          <w:color w:val="auto"/>
        </w:rPr>
      </w:pPr>
      <w:r w:rsidRPr="009F5412">
        <w:rPr>
          <w:rFonts w:asciiTheme="minorHAnsi" w:eastAsia="Century Gothic" w:hAnsiTheme="minorHAnsi" w:cs="Century Gothic"/>
          <w:color w:val="auto"/>
        </w:rPr>
        <w:tab/>
      </w:r>
    </w:p>
    <w:p w14:paraId="1186EDE9" w14:textId="77777777" w:rsidR="007F1829" w:rsidRPr="009F5412" w:rsidRDefault="007F1829" w:rsidP="007F1829">
      <w:pPr>
        <w:tabs>
          <w:tab w:val="left" w:leader="underscore" w:pos="8520"/>
        </w:tabs>
        <w:rPr>
          <w:rFonts w:asciiTheme="minorHAnsi" w:eastAsia="Century Gothic" w:hAnsiTheme="minorHAnsi" w:cs="Century Gothic"/>
          <w:color w:val="auto"/>
        </w:rPr>
      </w:pPr>
      <w:r w:rsidRPr="009F5412">
        <w:rPr>
          <w:rFonts w:asciiTheme="minorHAnsi" w:eastAsia="Century Gothic" w:hAnsiTheme="minorHAnsi" w:cs="Century Gothic"/>
          <w:color w:val="auto"/>
        </w:rPr>
        <w:tab/>
      </w:r>
    </w:p>
    <w:p w14:paraId="0061ACDC" w14:textId="77777777" w:rsidR="007F1829" w:rsidRPr="009F5412" w:rsidRDefault="007F1829" w:rsidP="007F1829">
      <w:pPr>
        <w:tabs>
          <w:tab w:val="left" w:leader="underscore" w:pos="8520"/>
        </w:tabs>
        <w:rPr>
          <w:rFonts w:asciiTheme="minorHAnsi" w:eastAsia="Century Gothic" w:hAnsiTheme="minorHAnsi" w:cs="Century Gothic"/>
          <w:color w:val="auto"/>
        </w:rPr>
      </w:pPr>
      <w:r w:rsidRPr="009F5412">
        <w:rPr>
          <w:rFonts w:asciiTheme="minorHAnsi" w:eastAsia="Century Gothic" w:hAnsiTheme="minorHAnsi" w:cs="Century Gothic"/>
          <w:color w:val="auto"/>
        </w:rPr>
        <w:tab/>
      </w:r>
    </w:p>
    <w:p w14:paraId="3E3123A7" w14:textId="77777777" w:rsidR="007F1829" w:rsidRPr="009F5412" w:rsidRDefault="007F1829" w:rsidP="007F1829">
      <w:pPr>
        <w:tabs>
          <w:tab w:val="left" w:leader="underscore" w:pos="8520"/>
        </w:tabs>
        <w:rPr>
          <w:rFonts w:asciiTheme="minorHAnsi" w:eastAsia="Century Gothic" w:hAnsiTheme="minorHAnsi" w:cs="Century Gothic"/>
          <w:color w:val="auto"/>
        </w:rPr>
      </w:pPr>
      <w:r w:rsidRPr="009F5412">
        <w:rPr>
          <w:rFonts w:asciiTheme="minorHAnsi" w:eastAsia="Century Gothic" w:hAnsiTheme="minorHAnsi" w:cs="Century Gothic"/>
          <w:color w:val="auto"/>
        </w:rPr>
        <w:tab/>
      </w:r>
    </w:p>
    <w:p w14:paraId="7E318C31" w14:textId="77777777" w:rsidR="007F1829" w:rsidRPr="009F5412" w:rsidRDefault="007F1829" w:rsidP="007F1829">
      <w:pPr>
        <w:tabs>
          <w:tab w:val="left" w:leader="underscore" w:pos="8520"/>
        </w:tabs>
        <w:rPr>
          <w:rFonts w:asciiTheme="minorHAnsi" w:eastAsia="Century Gothic" w:hAnsiTheme="minorHAnsi" w:cs="Century Gothic"/>
          <w:color w:val="auto"/>
        </w:rPr>
      </w:pPr>
      <w:r w:rsidRPr="009F5412">
        <w:rPr>
          <w:rFonts w:asciiTheme="minorHAnsi" w:eastAsia="Century Gothic" w:hAnsiTheme="minorHAnsi" w:cs="Century Gothic"/>
          <w:color w:val="auto"/>
        </w:rPr>
        <w:tab/>
      </w:r>
    </w:p>
    <w:p w14:paraId="4DDC29D0" w14:textId="77777777" w:rsidR="007F1829" w:rsidRPr="009F5412" w:rsidRDefault="007F1829" w:rsidP="007F1829">
      <w:pPr>
        <w:tabs>
          <w:tab w:val="left" w:leader="underscore" w:pos="8520"/>
        </w:tabs>
        <w:rPr>
          <w:rFonts w:asciiTheme="minorHAnsi" w:eastAsia="Century Gothic" w:hAnsiTheme="minorHAnsi" w:cs="Century Gothic"/>
          <w:color w:val="auto"/>
        </w:rPr>
      </w:pPr>
      <w:r w:rsidRPr="009F5412">
        <w:rPr>
          <w:rFonts w:asciiTheme="minorHAnsi" w:eastAsia="Century Gothic" w:hAnsiTheme="minorHAnsi" w:cs="Century Gothic"/>
          <w:color w:val="auto"/>
        </w:rPr>
        <w:tab/>
      </w:r>
    </w:p>
    <w:p w14:paraId="123CEDB4" w14:textId="77777777" w:rsidR="007F1829" w:rsidRPr="009F5412" w:rsidRDefault="007F1829" w:rsidP="007F1829">
      <w:pPr>
        <w:tabs>
          <w:tab w:val="left" w:leader="underscore" w:pos="8520"/>
        </w:tabs>
        <w:rPr>
          <w:rFonts w:asciiTheme="minorHAnsi" w:eastAsia="Century Gothic" w:hAnsiTheme="minorHAnsi" w:cs="Century Gothic"/>
          <w:color w:val="auto"/>
        </w:rPr>
      </w:pPr>
      <w:r w:rsidRPr="009F5412">
        <w:rPr>
          <w:rFonts w:asciiTheme="minorHAnsi" w:eastAsia="Century Gothic" w:hAnsiTheme="minorHAnsi" w:cs="Century Gothic"/>
          <w:color w:val="auto"/>
        </w:rPr>
        <w:tab/>
      </w:r>
    </w:p>
    <w:p w14:paraId="4677BD66" w14:textId="77777777" w:rsidR="007F1829" w:rsidRPr="009F5412" w:rsidRDefault="007F1829" w:rsidP="007F1829">
      <w:pPr>
        <w:tabs>
          <w:tab w:val="left" w:leader="underscore" w:pos="8520"/>
        </w:tabs>
        <w:rPr>
          <w:rFonts w:asciiTheme="minorHAnsi" w:eastAsia="Century Gothic" w:hAnsiTheme="minorHAnsi" w:cs="Century Gothic"/>
          <w:color w:val="auto"/>
        </w:rPr>
      </w:pPr>
      <w:r w:rsidRPr="009F5412">
        <w:rPr>
          <w:rFonts w:asciiTheme="minorHAnsi" w:eastAsia="Century Gothic" w:hAnsiTheme="minorHAnsi" w:cs="Century Gothic"/>
          <w:color w:val="auto"/>
        </w:rPr>
        <w:tab/>
      </w:r>
    </w:p>
    <w:p w14:paraId="7AA9D5EE" w14:textId="6EF8113C" w:rsidR="00B80E9B" w:rsidRPr="009F5412" w:rsidRDefault="007F1829" w:rsidP="007F1829">
      <w:pPr>
        <w:rPr>
          <w:rFonts w:asciiTheme="minorHAnsi" w:hAnsiTheme="minorHAnsi"/>
          <w:color w:val="auto"/>
        </w:rPr>
      </w:pPr>
      <w:r w:rsidRPr="009F5412">
        <w:rPr>
          <w:rFonts w:asciiTheme="minorHAnsi" w:eastAsia="Century Gothic" w:hAnsiTheme="minorHAnsi" w:cs="Century Gothic"/>
          <w:color w:val="auto"/>
        </w:rPr>
        <w:tab/>
      </w:r>
    </w:p>
    <w:sectPr w:rsidR="00B80E9B" w:rsidRPr="009F5412" w:rsidSect="00775BEF">
      <w:headerReference w:type="default" r:id="rId42"/>
      <w:footerReference w:type="default" r:id="rId43"/>
      <w:pgSz w:w="11906" w:h="16838"/>
      <w:pgMar w:top="1440" w:right="1077" w:bottom="1440" w:left="1077"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Rakesh Patel" w:date="2021-06-24T09:15:00Z" w:initials="RP">
    <w:p w14:paraId="7EB31099" w14:textId="5EFD5B13" w:rsidR="00125C78" w:rsidRDefault="00125C78">
      <w:pPr>
        <w:pStyle w:val="CommentText"/>
      </w:pPr>
      <w:r>
        <w:rPr>
          <w:rStyle w:val="CommentReference"/>
        </w:rPr>
        <w:annotationRef/>
      </w:r>
      <w:r>
        <w:t>Need to discuss</w:t>
      </w:r>
    </w:p>
  </w:comment>
  <w:comment w:id="15" w:author="Hemant Gawande" w:date="2021-07-05T18:12:00Z" w:initials="HG">
    <w:p w14:paraId="64628F8D" w14:textId="4B5A31B4" w:rsidR="00125C78" w:rsidRDefault="00125C78">
      <w:pPr>
        <w:pStyle w:val="CommentText"/>
      </w:pPr>
      <w:r>
        <w:rPr>
          <w:rStyle w:val="CommentReference"/>
        </w:rPr>
        <w:annotationRef/>
      </w:r>
      <w:r>
        <w:t>Discussed on 1</w:t>
      </w:r>
      <w:r w:rsidRPr="00C73137">
        <w:rPr>
          <w:vertAlign w:val="superscript"/>
        </w:rPr>
        <w:t>st</w:t>
      </w:r>
      <w:r>
        <w:t xml:space="preserve"> July</w:t>
      </w:r>
    </w:p>
  </w:comment>
  <w:comment w:id="17" w:author="Rakesh Patel" w:date="2021-06-24T09:17:00Z" w:initials="RP">
    <w:p w14:paraId="37978024" w14:textId="2C90F791" w:rsidR="00125C78" w:rsidRDefault="00125C78">
      <w:pPr>
        <w:pStyle w:val="CommentText"/>
      </w:pPr>
      <w:r>
        <w:rPr>
          <w:rStyle w:val="CommentReference"/>
        </w:rPr>
        <w:annotationRef/>
      </w:r>
      <w:r>
        <w:t>How new account will be created?</w:t>
      </w:r>
    </w:p>
    <w:p w14:paraId="507637D6" w14:textId="3FE6CD65" w:rsidR="00125C78" w:rsidRDefault="00125C78">
      <w:pPr>
        <w:pStyle w:val="CommentText"/>
      </w:pPr>
      <w:r>
        <w:t>As discussed, we will provide Manage School Inquiry module in backend where client can check enquiries and then admin can create new school account from Manage School Section.</w:t>
      </w:r>
    </w:p>
  </w:comment>
  <w:comment w:id="18" w:author="Rakesh Patel" w:date="2021-07-22T09:35:00Z" w:initials="RP">
    <w:p w14:paraId="38332240" w14:textId="69D9B986" w:rsidR="00125C78" w:rsidRDefault="00125C78">
      <w:pPr>
        <w:pStyle w:val="CommentText"/>
      </w:pPr>
      <w:r>
        <w:rPr>
          <w:rStyle w:val="CommentReference"/>
        </w:rPr>
        <w:annotationRef/>
      </w:r>
      <w:r>
        <w:t>School Can’t add/update games</w:t>
      </w:r>
    </w:p>
  </w:comment>
  <w:comment w:id="19" w:author="Rakesh Patel" w:date="2021-06-24T09:19:00Z" w:initials="RP">
    <w:p w14:paraId="1E03F05D" w14:textId="2FD19791" w:rsidR="00125C78" w:rsidRDefault="00125C78">
      <w:pPr>
        <w:pStyle w:val="CommentText"/>
      </w:pPr>
      <w:r>
        <w:rPr>
          <w:rStyle w:val="CommentReference"/>
        </w:rPr>
        <w:annotationRef/>
      </w:r>
      <w:r>
        <w:t>Please explain</w:t>
      </w:r>
    </w:p>
  </w:comment>
  <w:comment w:id="20" w:author="Hemant Gawande" w:date="2021-07-05T18:12:00Z" w:initials="HG">
    <w:p w14:paraId="59CDBEA3" w14:textId="667B0809" w:rsidR="00125C78" w:rsidRDefault="00125C78">
      <w:pPr>
        <w:pStyle w:val="CommentText"/>
      </w:pPr>
      <w:r>
        <w:rPr>
          <w:rStyle w:val="CommentReference"/>
        </w:rPr>
        <w:annotationRef/>
      </w:r>
      <w:r>
        <w:t>Discussed on 1</w:t>
      </w:r>
      <w:r w:rsidRPr="00C73137">
        <w:rPr>
          <w:vertAlign w:val="superscript"/>
        </w:rPr>
        <w:t>st</w:t>
      </w:r>
      <w:r>
        <w:t xml:space="preserve"> July</w:t>
      </w:r>
    </w:p>
    <w:p w14:paraId="18F02766" w14:textId="549E0265" w:rsidR="00125C78" w:rsidRDefault="00125C78">
      <w:pPr>
        <w:pStyle w:val="CommentText"/>
      </w:pPr>
      <w:r>
        <w:t>As discussed on call, school can create/update student and teacher account.</w:t>
      </w:r>
    </w:p>
  </w:comment>
  <w:comment w:id="21" w:author="Rakesh Patel" w:date="2021-07-22T09:39:00Z" w:initials="RP">
    <w:p w14:paraId="5C9A8BC8" w14:textId="641F6836" w:rsidR="00125C78" w:rsidRDefault="00125C78">
      <w:pPr>
        <w:pStyle w:val="CommentText"/>
      </w:pPr>
      <w:r>
        <w:rPr>
          <w:rStyle w:val="CommentReference"/>
        </w:rPr>
        <w:annotationRef/>
      </w:r>
      <w:r>
        <w:t>Need exact logic for report</w:t>
      </w:r>
    </w:p>
  </w:comment>
  <w:comment w:id="23" w:author="Rakesh Patel" w:date="2021-06-24T09:20:00Z" w:initials="RP">
    <w:p w14:paraId="0BBCF51A" w14:textId="0BFEDC16" w:rsidR="00125C78" w:rsidRDefault="00125C78">
      <w:pPr>
        <w:pStyle w:val="CommentText"/>
      </w:pPr>
      <w:r>
        <w:rPr>
          <w:rStyle w:val="CommentReference"/>
        </w:rPr>
        <w:annotationRef/>
      </w:r>
      <w:r>
        <w:t>What’s the difference between these two?</w:t>
      </w:r>
    </w:p>
  </w:comment>
  <w:comment w:id="24" w:author="Hemant Gawande" w:date="2021-07-05T18:12:00Z" w:initials="HG">
    <w:p w14:paraId="2C35A3C1" w14:textId="0202CBBF" w:rsidR="00125C78" w:rsidRDefault="00125C78">
      <w:pPr>
        <w:pStyle w:val="CommentText"/>
      </w:pPr>
      <w:r>
        <w:rPr>
          <w:rStyle w:val="CommentReference"/>
        </w:rPr>
        <w:annotationRef/>
      </w:r>
      <w:r>
        <w:t>Discussed and explained on 1</w:t>
      </w:r>
      <w:r w:rsidRPr="00C73137">
        <w:rPr>
          <w:vertAlign w:val="superscript"/>
        </w:rPr>
        <w:t>st</w:t>
      </w:r>
      <w:r>
        <w:t xml:space="preserve"> july</w:t>
      </w:r>
    </w:p>
    <w:p w14:paraId="404F1FF3" w14:textId="027FC9FF" w:rsidR="00125C78" w:rsidRDefault="00125C78">
      <w:pPr>
        <w:pStyle w:val="CommentText"/>
      </w:pPr>
      <w:r>
        <w:t>As discussed, both are same</w:t>
      </w:r>
    </w:p>
  </w:comment>
  <w:comment w:id="25" w:author="Rakesh Patel" w:date="2021-06-24T09:22:00Z" w:initials="RP">
    <w:p w14:paraId="71EC108D" w14:textId="2FFA4B32" w:rsidR="00125C78" w:rsidRDefault="00125C78">
      <w:pPr>
        <w:pStyle w:val="CommentText"/>
      </w:pPr>
      <w:r>
        <w:rPr>
          <w:rStyle w:val="CommentReference"/>
        </w:rPr>
        <w:annotationRef/>
      </w:r>
      <w:r>
        <w:t>Please explain below in details</w:t>
      </w:r>
    </w:p>
  </w:comment>
  <w:comment w:id="26" w:author="Hemant Gawande" w:date="2021-07-05T18:13:00Z" w:initials="HG">
    <w:p w14:paraId="117D9415" w14:textId="58D076C7" w:rsidR="00125C78" w:rsidRDefault="00125C78">
      <w:pPr>
        <w:pStyle w:val="CommentText"/>
      </w:pPr>
      <w:r>
        <w:rPr>
          <w:rStyle w:val="CommentReference"/>
        </w:rPr>
        <w:annotationRef/>
      </w:r>
      <w:r>
        <w:t>Discussed in details with flow for 1</w:t>
      </w:r>
      <w:r w:rsidRPr="00C73137">
        <w:rPr>
          <w:vertAlign w:val="superscript"/>
        </w:rPr>
        <w:t>st</w:t>
      </w:r>
      <w:r>
        <w:t xml:space="preserve"> July.</w:t>
      </w:r>
    </w:p>
  </w:comment>
  <w:comment w:id="28" w:author="Rakesh Patel" w:date="2021-07-22T09:43:00Z" w:initials="RP">
    <w:p w14:paraId="5A3DC443" w14:textId="0DED5280" w:rsidR="00125C78" w:rsidRDefault="00125C78">
      <w:pPr>
        <w:pStyle w:val="CommentText"/>
      </w:pPr>
      <w:r>
        <w:rPr>
          <w:rStyle w:val="CommentReference"/>
        </w:rPr>
        <w:annotationRef/>
      </w:r>
      <w:r>
        <w:t>This is not in current scope</w:t>
      </w:r>
    </w:p>
  </w:comment>
  <w:comment w:id="39" w:author="Rakesh Patel" w:date="2021-06-24T09:25:00Z" w:initials="RP">
    <w:p w14:paraId="297DFFC6" w14:textId="24D9EE50" w:rsidR="00125C78" w:rsidRDefault="00125C78">
      <w:pPr>
        <w:pStyle w:val="CommentText"/>
      </w:pPr>
      <w:r>
        <w:rPr>
          <w:rStyle w:val="CommentReference"/>
        </w:rPr>
        <w:annotationRef/>
      </w:r>
      <w:r>
        <w:t>Please explain differences and how this will work</w:t>
      </w:r>
    </w:p>
  </w:comment>
  <w:comment w:id="40" w:author="Hemant Gawande" w:date="2021-07-05T18:13:00Z" w:initials="HG">
    <w:p w14:paraId="7141B073" w14:textId="3B5851B1" w:rsidR="00125C78" w:rsidRDefault="00125C78">
      <w:pPr>
        <w:pStyle w:val="CommentText"/>
      </w:pPr>
      <w:r>
        <w:rPr>
          <w:rStyle w:val="CommentReference"/>
        </w:rPr>
        <w:annotationRef/>
      </w:r>
      <w:r>
        <w:t>Discussed on 1</w:t>
      </w:r>
      <w:r w:rsidRPr="00C73137">
        <w:rPr>
          <w:vertAlign w:val="superscript"/>
        </w:rPr>
        <w:t>st</w:t>
      </w:r>
      <w:r>
        <w:t xml:space="preserve"> july</w:t>
      </w:r>
    </w:p>
  </w:comment>
  <w:comment w:id="42" w:author="Rakesh Patel" w:date="2021-06-28T09:32:00Z" w:initials="RP">
    <w:p w14:paraId="5BCDB8A7" w14:textId="10E951BC" w:rsidR="00125C78" w:rsidRDefault="00125C78">
      <w:pPr>
        <w:pStyle w:val="CommentText"/>
      </w:pPr>
      <w:r>
        <w:rPr>
          <w:rStyle w:val="CommentReference"/>
        </w:rPr>
        <w:annotationRef/>
      </w:r>
      <w:r>
        <w:t>What is this?</w:t>
      </w:r>
    </w:p>
  </w:comment>
  <w:comment w:id="43" w:author="Hemant Gawande" w:date="2021-07-05T18:13:00Z" w:initials="HG">
    <w:p w14:paraId="4642BB02" w14:textId="55946956" w:rsidR="00125C78" w:rsidRDefault="00125C78">
      <w:pPr>
        <w:pStyle w:val="CommentText"/>
      </w:pPr>
      <w:r>
        <w:rPr>
          <w:rStyle w:val="CommentReference"/>
        </w:rPr>
        <w:annotationRef/>
      </w:r>
      <w:r>
        <w:t>Discussed on 5</w:t>
      </w:r>
      <w:r w:rsidRPr="00C73137">
        <w:rPr>
          <w:vertAlign w:val="superscript"/>
        </w:rPr>
        <w:t>th</w:t>
      </w:r>
      <w:r>
        <w:t xml:space="preserve"> July</w:t>
      </w:r>
    </w:p>
    <w:p w14:paraId="3999DA4A" w14:textId="3BF75DBB" w:rsidR="00125C78" w:rsidRDefault="00125C78">
      <w:pPr>
        <w:pStyle w:val="CommentText"/>
      </w:pPr>
      <w:r>
        <w:t>This is writing nothing else</w:t>
      </w:r>
    </w:p>
  </w:comment>
  <w:comment w:id="44" w:author="Rakesh Patel" w:date="2021-06-28T09:32:00Z" w:initials="RP">
    <w:p w14:paraId="560175BC" w14:textId="0E73A22D" w:rsidR="00125C78" w:rsidRDefault="00125C78">
      <w:pPr>
        <w:pStyle w:val="CommentText"/>
      </w:pPr>
      <w:r>
        <w:rPr>
          <w:rStyle w:val="CommentReference"/>
        </w:rPr>
        <w:annotationRef/>
      </w:r>
      <w:r>
        <w:t>What is difference between writing genres and creations?</w:t>
      </w:r>
    </w:p>
  </w:comment>
  <w:comment w:id="45" w:author="Hemant Gawande" w:date="2021-07-05T18:14:00Z" w:initials="HG">
    <w:p w14:paraId="04B5B93F" w14:textId="69F7A20F" w:rsidR="00125C78" w:rsidRDefault="00125C78">
      <w:pPr>
        <w:pStyle w:val="CommentText"/>
      </w:pPr>
      <w:r>
        <w:rPr>
          <w:rStyle w:val="CommentReference"/>
        </w:rPr>
        <w:annotationRef/>
      </w:r>
      <w:r>
        <w:t>It is just a point added to have more points within the table on front end. It means an writing that can be added by users</w:t>
      </w:r>
    </w:p>
  </w:comment>
  <w:comment w:id="46" w:author="Rakesh Patel" w:date="2021-06-28T09:33:00Z" w:initials="RP">
    <w:p w14:paraId="05802B70" w14:textId="1BB84318" w:rsidR="00125C78" w:rsidRDefault="00125C78">
      <w:pPr>
        <w:pStyle w:val="CommentText"/>
      </w:pPr>
      <w:r>
        <w:rPr>
          <w:rStyle w:val="CommentReference"/>
        </w:rPr>
        <w:annotationRef/>
      </w:r>
      <w:r>
        <w:t>How can we calculate space means based on what criteria?</w:t>
      </w:r>
    </w:p>
  </w:comment>
  <w:comment w:id="47" w:author="Hemant Gawande" w:date="2021-07-05T18:14:00Z" w:initials="HG">
    <w:p w14:paraId="5C110F16" w14:textId="5C8E6FE0" w:rsidR="00125C78" w:rsidRDefault="00125C78">
      <w:pPr>
        <w:pStyle w:val="CommentText"/>
      </w:pPr>
      <w:r>
        <w:rPr>
          <w:rStyle w:val="CommentReference"/>
        </w:rPr>
        <w:annotationRef/>
      </w:r>
      <w:r>
        <w:t>This is based on accounts. So basically a free account can be having only 5 students thus limited space. Paid account can have 70/100 free accounts and unlimited paid accounts thus it is unlimited. As discussed on 5</w:t>
      </w:r>
      <w:r w:rsidRPr="00C73137">
        <w:rPr>
          <w:vertAlign w:val="superscript"/>
        </w:rPr>
        <w:t>th</w:t>
      </w:r>
      <w:r>
        <w:t xml:space="preserve"> July</w:t>
      </w:r>
    </w:p>
  </w:comment>
  <w:comment w:id="52" w:author="Rakesh Patel" w:date="2021-07-22T09:52:00Z" w:initials="RP">
    <w:p w14:paraId="49C3A96F" w14:textId="3E36D579" w:rsidR="00125C78" w:rsidRDefault="00125C78">
      <w:pPr>
        <w:pStyle w:val="CommentText"/>
      </w:pPr>
      <w:r>
        <w:rPr>
          <w:rStyle w:val="CommentReference"/>
        </w:rPr>
        <w:annotationRef/>
      </w:r>
      <w:r>
        <w:t>This is not in scope</w:t>
      </w:r>
    </w:p>
  </w:comment>
  <w:comment w:id="54" w:author="Rakesh Patel" w:date="2021-07-22T09:54:00Z" w:initials="RP">
    <w:p w14:paraId="62CF5655" w14:textId="4440B781" w:rsidR="00125C78" w:rsidRDefault="00125C78">
      <w:pPr>
        <w:pStyle w:val="CommentText"/>
      </w:pPr>
      <w:r>
        <w:rPr>
          <w:rStyle w:val="CommentReference"/>
        </w:rPr>
        <w:annotationRef/>
      </w:r>
      <w:r>
        <w:t>Not in current scope</w:t>
      </w:r>
    </w:p>
  </w:comment>
  <w:comment w:id="55" w:author="Rakesh Patel" w:date="2021-06-24T10:20:00Z" w:initials="RP">
    <w:p w14:paraId="276CFD2E" w14:textId="2CF97836" w:rsidR="00125C78" w:rsidRDefault="00125C78">
      <w:pPr>
        <w:pStyle w:val="CommentText"/>
      </w:pPr>
      <w:r>
        <w:rPr>
          <w:rStyle w:val="CommentReference"/>
        </w:rPr>
        <w:annotationRef/>
      </w:r>
      <w:r>
        <w:t>Please explain whole process</w:t>
      </w:r>
    </w:p>
  </w:comment>
  <w:comment w:id="56" w:author="Hemant Gawande" w:date="2021-07-05T18:09:00Z" w:initials="HG">
    <w:p w14:paraId="00E566B2" w14:textId="4C24E9C0" w:rsidR="00125C78" w:rsidRDefault="00125C78">
      <w:pPr>
        <w:pStyle w:val="CommentText"/>
      </w:pPr>
      <w:r>
        <w:rPr>
          <w:rStyle w:val="CommentReference"/>
        </w:rPr>
        <w:annotationRef/>
      </w:r>
      <w:r>
        <w:t>Discussed on call 5</w:t>
      </w:r>
      <w:r>
        <w:rPr>
          <w:vertAlign w:val="superscript"/>
        </w:rPr>
        <w:t>th</w:t>
      </w:r>
      <w:r>
        <w:t xml:space="preserve"> July</w:t>
      </w:r>
    </w:p>
    <w:p w14:paraId="3F284809" w14:textId="483FAA77" w:rsidR="00125C78" w:rsidRDefault="00125C78">
      <w:pPr>
        <w:pStyle w:val="CommentText"/>
      </w:pPr>
      <w:r>
        <w:t>As discussed, all teachers have one unique code per their account and every class have unique code as well, by using that student can able to enrol in class directly.</w:t>
      </w:r>
    </w:p>
  </w:comment>
  <w:comment w:id="57" w:author="Rakesh Patel" w:date="2021-07-22T09:57:00Z" w:initials="RP">
    <w:p w14:paraId="38EFA4AD" w14:textId="4FAC3B99" w:rsidR="00125C78" w:rsidRDefault="00125C78">
      <w:pPr>
        <w:pStyle w:val="CommentText"/>
      </w:pPr>
      <w:r>
        <w:rPr>
          <w:rStyle w:val="CommentReference"/>
        </w:rPr>
        <w:annotationRef/>
      </w:r>
      <w:r>
        <w:t>This can’t be possible.</w:t>
      </w:r>
    </w:p>
  </w:comment>
  <w:comment w:id="63" w:author="Rakesh Patel" w:date="2021-07-22T10:05:00Z" w:initials="RP">
    <w:p w14:paraId="75E6CD24" w14:textId="106B0481" w:rsidR="00125C78" w:rsidRDefault="00125C78">
      <w:pPr>
        <w:pStyle w:val="CommentText"/>
      </w:pPr>
      <w:r>
        <w:t xml:space="preserve">As discussed, </w:t>
      </w:r>
      <w:r>
        <w:rPr>
          <w:rStyle w:val="CommentReference"/>
        </w:rPr>
        <w:annotationRef/>
      </w:r>
      <w:r>
        <w:t>We can’t assign this three to student. We can assign assignments to students.</w:t>
      </w:r>
    </w:p>
  </w:comment>
  <w:comment w:id="66" w:author="Rakesh Patel" w:date="2021-06-24T19:22:00Z" w:initials="RP">
    <w:p w14:paraId="3FE429C8" w14:textId="23309497" w:rsidR="00125C78" w:rsidRDefault="00125C78">
      <w:pPr>
        <w:pStyle w:val="CommentText"/>
      </w:pPr>
      <w:r>
        <w:rPr>
          <w:rStyle w:val="CommentReference"/>
        </w:rPr>
        <w:annotationRef/>
      </w:r>
      <w:r>
        <w:t>Need to discuss</w:t>
      </w:r>
    </w:p>
  </w:comment>
  <w:comment w:id="67" w:author="Hemant Gawande" w:date="2021-07-05T18:10:00Z" w:initials="HG">
    <w:p w14:paraId="7AF9AF44" w14:textId="6A3B96B5" w:rsidR="00125C78" w:rsidRDefault="00125C78">
      <w:pPr>
        <w:pStyle w:val="CommentText"/>
      </w:pPr>
      <w:r>
        <w:rPr>
          <w:rStyle w:val="CommentReference"/>
        </w:rPr>
        <w:annotationRef/>
      </w:r>
      <w:r>
        <w:t>Discussed on 1</w:t>
      </w:r>
      <w:r w:rsidRPr="00C73137">
        <w:rPr>
          <w:vertAlign w:val="superscript"/>
        </w:rPr>
        <w:t>st</w:t>
      </w:r>
      <w:r>
        <w:t xml:space="preserve"> july</w:t>
      </w:r>
    </w:p>
    <w:p w14:paraId="0B118C47" w14:textId="4024025D" w:rsidR="00125C78" w:rsidRDefault="00125C78">
      <w:pPr>
        <w:pStyle w:val="CommentText"/>
      </w:pPr>
      <w:r>
        <w:t>As discussed, we will provide three different list, one for School, second for Teacher and third for Student.</w:t>
      </w:r>
    </w:p>
  </w:comment>
  <w:comment w:id="68" w:author="Rakesh Patel" w:date="2021-06-24T19:22:00Z" w:initials="RP">
    <w:p w14:paraId="60DDB3EB" w14:textId="5F4FDB68" w:rsidR="00125C78" w:rsidRDefault="00125C78">
      <w:pPr>
        <w:pStyle w:val="CommentText"/>
      </w:pPr>
      <w:r>
        <w:rPr>
          <w:rStyle w:val="CommentReference"/>
        </w:rPr>
        <w:annotationRef/>
      </w:r>
      <w:r>
        <w:t>Grades and classes are two different thing</w:t>
      </w:r>
    </w:p>
  </w:comment>
  <w:comment w:id="69" w:author="Hemant Gawande" w:date="2021-07-05T18:10:00Z" w:initials="HG">
    <w:p w14:paraId="0CA336B1" w14:textId="51B6BCF7" w:rsidR="00125C78" w:rsidRDefault="00125C78">
      <w:pPr>
        <w:pStyle w:val="CommentText"/>
      </w:pPr>
      <w:r>
        <w:rPr>
          <w:rStyle w:val="CommentReference"/>
        </w:rPr>
        <w:annotationRef/>
      </w:r>
      <w:r>
        <w:t>Discussed on 1</w:t>
      </w:r>
      <w:r w:rsidRPr="00C73137">
        <w:rPr>
          <w:vertAlign w:val="superscript"/>
        </w:rPr>
        <w:t>st</w:t>
      </w:r>
      <w:r>
        <w:t xml:space="preserve"> &amp; 5</w:t>
      </w:r>
      <w:r w:rsidRPr="00C73137">
        <w:rPr>
          <w:vertAlign w:val="superscript"/>
        </w:rPr>
        <w:t>th</w:t>
      </w:r>
      <w:r>
        <w:t xml:space="preserve"> July</w:t>
      </w:r>
    </w:p>
    <w:p w14:paraId="6A7C3D93" w14:textId="4AC4DFC9" w:rsidR="00125C78" w:rsidRDefault="00125C78">
      <w:pPr>
        <w:pStyle w:val="CommentText"/>
      </w:pPr>
      <w:r>
        <w:t>As discussed, you will have to check with client for the same. Or provide name for new “Class” module.</w:t>
      </w:r>
    </w:p>
  </w:comment>
  <w:comment w:id="70" w:author="Rakesh Patel" w:date="2021-07-22T10:09:00Z" w:initials="RP">
    <w:p w14:paraId="7B5AD3C4" w14:textId="7E7284E6" w:rsidR="00125C78" w:rsidRDefault="00125C78">
      <w:pPr>
        <w:pStyle w:val="CommentText"/>
      </w:pPr>
      <w:r>
        <w:rPr>
          <w:rStyle w:val="CommentReference"/>
        </w:rPr>
        <w:annotationRef/>
      </w:r>
      <w:r>
        <w:t>School admin can’t add new</w:t>
      </w:r>
    </w:p>
  </w:comment>
  <w:comment w:id="71" w:author="Rakesh Patel" w:date="2021-06-24T19:27:00Z" w:initials="RP">
    <w:p w14:paraId="4E5400AD" w14:textId="0A3B1496" w:rsidR="00125C78" w:rsidRDefault="00125C78">
      <w:pPr>
        <w:pStyle w:val="CommentText"/>
      </w:pPr>
      <w:r>
        <w:rPr>
          <w:rStyle w:val="CommentReference"/>
        </w:rPr>
        <w:annotationRef/>
      </w:r>
      <w:r>
        <w:t>Please explain how this will work?</w:t>
      </w:r>
    </w:p>
  </w:comment>
  <w:comment w:id="72" w:author="Hemant Gawande" w:date="2021-07-05T18:10:00Z" w:initials="HG">
    <w:p w14:paraId="487383C0" w14:textId="1295386A" w:rsidR="00125C78" w:rsidRDefault="00125C78">
      <w:pPr>
        <w:pStyle w:val="CommentText"/>
      </w:pPr>
      <w:r>
        <w:rPr>
          <w:rStyle w:val="CommentReference"/>
        </w:rPr>
        <w:annotationRef/>
      </w:r>
      <w:r>
        <w:t>Discussed on 5</w:t>
      </w:r>
      <w:r w:rsidRPr="00C73137">
        <w:rPr>
          <w:vertAlign w:val="superscript"/>
        </w:rPr>
        <w:t>st</w:t>
      </w:r>
      <w:r>
        <w:t xml:space="preserve"> July</w:t>
      </w:r>
    </w:p>
  </w:comment>
  <w:comment w:id="73" w:author="Rakesh Patel" w:date="2021-06-24T19:28:00Z" w:initials="RP">
    <w:p w14:paraId="2B5E75D6" w14:textId="04E1260A" w:rsidR="00125C78" w:rsidRDefault="00125C78">
      <w:pPr>
        <w:pStyle w:val="CommentText"/>
      </w:pPr>
      <w:r>
        <w:rPr>
          <w:rStyle w:val="CommentReference"/>
        </w:rPr>
        <w:annotationRef/>
      </w:r>
      <w:r>
        <w:t>Need to discuss</w:t>
      </w:r>
    </w:p>
  </w:comment>
  <w:comment w:id="74" w:author="Hemant Gawande" w:date="2021-07-05T18:11:00Z" w:initials="HG">
    <w:p w14:paraId="01A1F9E7" w14:textId="0D9F8691" w:rsidR="00125C78" w:rsidRDefault="00125C78">
      <w:pPr>
        <w:pStyle w:val="CommentText"/>
      </w:pPr>
      <w:r>
        <w:rPr>
          <w:rStyle w:val="CommentReference"/>
        </w:rPr>
        <w:annotationRef/>
      </w:r>
      <w:r>
        <w:t>Discussed on 5</w:t>
      </w:r>
      <w:r w:rsidRPr="00C73137">
        <w:rPr>
          <w:vertAlign w:val="superscript"/>
        </w:rPr>
        <w:t>th</w:t>
      </w:r>
      <w:r>
        <w:t xml:space="preserve"> July</w:t>
      </w:r>
    </w:p>
  </w:comment>
  <w:comment w:id="75" w:author="Rakesh Patel" w:date="2021-07-22T10:23:00Z" w:initials="RP">
    <w:p w14:paraId="2B7E1527" w14:textId="7FA2FA7D" w:rsidR="00125C78" w:rsidRDefault="00125C78">
      <w:pPr>
        <w:pStyle w:val="CommentText"/>
      </w:pPr>
      <w:r>
        <w:rPr>
          <w:rStyle w:val="CommentReference"/>
        </w:rPr>
        <w:annotationRef/>
      </w:r>
      <w:r>
        <w:t>I have explained whole flow on call to you and same converted to design and provided all design related to it. Also all confirmed from client.</w:t>
      </w:r>
    </w:p>
  </w:comment>
  <w:comment w:id="76" w:author="Rakesh Patel" w:date="2021-06-24T19:32:00Z" w:initials="RP">
    <w:p w14:paraId="0350AA47" w14:textId="77777777" w:rsidR="00125C78" w:rsidRDefault="00125C78">
      <w:pPr>
        <w:pStyle w:val="CommentText"/>
      </w:pPr>
      <w:r>
        <w:rPr>
          <w:rStyle w:val="CommentReference"/>
        </w:rPr>
        <w:annotationRef/>
      </w:r>
      <w:r>
        <w:t>Please Explain</w:t>
      </w:r>
    </w:p>
    <w:p w14:paraId="31CC5BAE" w14:textId="3BFA1050" w:rsidR="00125C78" w:rsidRDefault="00125C78">
      <w:pPr>
        <w:pStyle w:val="CommentText"/>
      </w:pPr>
    </w:p>
  </w:comment>
  <w:comment w:id="77" w:author="Hemant Gawande" w:date="2021-07-05T18:11:00Z" w:initials="HG">
    <w:p w14:paraId="48A117C5" w14:textId="33701D79" w:rsidR="00125C78" w:rsidRDefault="00125C78">
      <w:pPr>
        <w:pStyle w:val="CommentText"/>
      </w:pPr>
      <w:r>
        <w:rPr>
          <w:rStyle w:val="CommentReference"/>
        </w:rPr>
        <w:annotationRef/>
      </w:r>
      <w:r>
        <w:t>Discussed on 5</w:t>
      </w:r>
      <w:r w:rsidRPr="00C73137">
        <w:rPr>
          <w:vertAlign w:val="superscript"/>
        </w:rPr>
        <w:t>th</w:t>
      </w:r>
      <w:r>
        <w:t xml:space="preserve"> July</w:t>
      </w:r>
    </w:p>
    <w:p w14:paraId="6F277835" w14:textId="24B334FD" w:rsidR="009A7D81" w:rsidRDefault="009A7D81">
      <w:pPr>
        <w:pStyle w:val="CommentText"/>
      </w:pPr>
      <w:r>
        <w:rPr>
          <w:rStyle w:val="CommentReference"/>
        </w:rPr>
        <w:annotationRef/>
      </w:r>
      <w:r>
        <w:t>I have explained whole flow on call to you and same converted to design and provided all design related to it. Also all confirmed from client.</w:t>
      </w:r>
    </w:p>
  </w:comment>
  <w:comment w:id="78" w:author="Rakesh Patel" w:date="2021-07-22T10:57:00Z" w:initials="RP">
    <w:p w14:paraId="3823C991" w14:textId="4C8190F5" w:rsidR="00331F0B" w:rsidRDefault="00331F0B">
      <w:pPr>
        <w:pStyle w:val="CommentText"/>
      </w:pPr>
      <w:r>
        <w:rPr>
          <w:rStyle w:val="CommentReference"/>
        </w:rPr>
        <w:annotationRef/>
      </w:r>
      <w:r>
        <w:t>Please suggest way to display this to users</w:t>
      </w:r>
    </w:p>
  </w:comment>
  <w:comment w:id="81" w:author="Rakesh Patel" w:date="2021-07-22T10:58:00Z" w:initials="RP">
    <w:p w14:paraId="1A621E97" w14:textId="30F6419C" w:rsidR="00B83591" w:rsidRDefault="00B83591">
      <w:pPr>
        <w:pStyle w:val="CommentText"/>
      </w:pPr>
      <w:r>
        <w:rPr>
          <w:rStyle w:val="CommentReference"/>
        </w:rPr>
        <w:annotationRef/>
      </w:r>
      <w:r>
        <w:t>As mentioned in earlier comment, we will assign only assignments</w:t>
      </w:r>
    </w:p>
  </w:comment>
  <w:comment w:id="83" w:author="Rakesh Patel" w:date="2021-06-24T19:36:00Z" w:initials="RP">
    <w:p w14:paraId="474C6CF8" w14:textId="00DC99B4" w:rsidR="00125C78" w:rsidRDefault="00125C78">
      <w:pPr>
        <w:pStyle w:val="CommentText"/>
      </w:pPr>
      <w:r>
        <w:rPr>
          <w:rStyle w:val="CommentReference"/>
        </w:rPr>
        <w:annotationRef/>
      </w:r>
      <w:r>
        <w:t>Do we have to add student in system first and then add in to specific class? Or it’s different?</w:t>
      </w:r>
    </w:p>
  </w:comment>
  <w:comment w:id="84" w:author="Hemant Gawande" w:date="2021-07-05T18:11:00Z" w:initials="HG">
    <w:p w14:paraId="3B83286D" w14:textId="38A61684" w:rsidR="00125C78" w:rsidRDefault="00125C78">
      <w:pPr>
        <w:pStyle w:val="CommentText"/>
      </w:pPr>
      <w:r>
        <w:rPr>
          <w:rStyle w:val="CommentReference"/>
        </w:rPr>
        <w:annotationRef/>
      </w:r>
      <w:r>
        <w:t>Discussed on 5</w:t>
      </w:r>
      <w:r w:rsidRPr="00C73137">
        <w:rPr>
          <w:vertAlign w:val="superscript"/>
        </w:rPr>
        <w:t>th</w:t>
      </w:r>
      <w:r>
        <w:t xml:space="preserve"> July</w:t>
      </w:r>
    </w:p>
  </w:comment>
  <w:comment w:id="85" w:author="Rakesh Patel" w:date="2021-06-24T19:37:00Z" w:initials="RP">
    <w:p w14:paraId="4AC7F5B1" w14:textId="10DD2FF7" w:rsidR="00125C78" w:rsidRDefault="00125C78">
      <w:pPr>
        <w:pStyle w:val="CommentText"/>
      </w:pPr>
      <w:r>
        <w:rPr>
          <w:rStyle w:val="CommentReference"/>
        </w:rPr>
        <w:annotationRef/>
      </w:r>
      <w:r>
        <w:t>How this will work?</w:t>
      </w:r>
    </w:p>
  </w:comment>
  <w:comment w:id="86" w:author="Hemant Gawande" w:date="2021-07-05T18:11:00Z" w:initials="HG">
    <w:p w14:paraId="56BAA39D" w14:textId="39AA5F69" w:rsidR="00125C78" w:rsidRDefault="00125C78">
      <w:pPr>
        <w:pStyle w:val="CommentText"/>
      </w:pPr>
      <w:r>
        <w:rPr>
          <w:rStyle w:val="CommentReference"/>
        </w:rPr>
        <w:annotationRef/>
      </w:r>
      <w:r>
        <w:t>As discsued on 5</w:t>
      </w:r>
      <w:r w:rsidRPr="00C73137">
        <w:rPr>
          <w:vertAlign w:val="superscript"/>
        </w:rPr>
        <w:t>th</w:t>
      </w:r>
      <w:r>
        <w:t xml:space="preserve"> July, we can do it on student level</w:t>
      </w:r>
    </w:p>
  </w:comment>
  <w:comment w:id="89" w:author="Rakesh Patel" w:date="2021-06-24T19:39:00Z" w:initials="RP">
    <w:p w14:paraId="5619416B" w14:textId="787CB515" w:rsidR="00125C78" w:rsidRDefault="00125C78">
      <w:pPr>
        <w:pStyle w:val="CommentText"/>
      </w:pPr>
      <w:r>
        <w:rPr>
          <w:rStyle w:val="CommentReference"/>
        </w:rPr>
        <w:annotationRef/>
      </w:r>
      <w:r>
        <w:t>Explain this whole process</w:t>
      </w:r>
    </w:p>
  </w:comment>
  <w:comment w:id="90" w:author="Hemant Gawande" w:date="2021-07-05T18:17:00Z" w:initials="HG">
    <w:p w14:paraId="2DD644A3" w14:textId="11AD5000" w:rsidR="00125C78" w:rsidRDefault="00125C78">
      <w:pPr>
        <w:pStyle w:val="CommentText"/>
      </w:pPr>
      <w:r>
        <w:rPr>
          <w:rStyle w:val="CommentReference"/>
        </w:rPr>
        <w:annotationRef/>
      </w:r>
      <w:r>
        <w:t>Discussed on 1</w:t>
      </w:r>
      <w:r w:rsidRPr="000B4F44">
        <w:rPr>
          <w:vertAlign w:val="superscript"/>
        </w:rPr>
        <w:t>st</w:t>
      </w:r>
      <w:r>
        <w:t xml:space="preserve"> the complete flow. Please implement as discussed</w:t>
      </w:r>
    </w:p>
  </w:comment>
  <w:comment w:id="91" w:author="Rakesh Patel" w:date="2021-06-24T19:39:00Z" w:initials="RP">
    <w:p w14:paraId="55EBACFB" w14:textId="1DC68A59" w:rsidR="00125C78" w:rsidRDefault="00125C78">
      <w:pPr>
        <w:pStyle w:val="CommentText"/>
      </w:pPr>
      <w:r>
        <w:rPr>
          <w:rStyle w:val="CommentReference"/>
        </w:rPr>
        <w:annotationRef/>
      </w:r>
      <w:r>
        <w:t>??</w:t>
      </w:r>
    </w:p>
  </w:comment>
  <w:comment w:id="92" w:author="Hemant Gawande" w:date="2021-07-05T18:18:00Z" w:initials="HG">
    <w:p w14:paraId="0ADB41DA" w14:textId="0151D836" w:rsidR="00125C78" w:rsidRDefault="00125C78">
      <w:pPr>
        <w:pStyle w:val="CommentText"/>
      </w:pPr>
      <w:r>
        <w:rPr>
          <w:rStyle w:val="CommentReference"/>
        </w:rPr>
        <w:annotationRef/>
      </w:r>
      <w:r>
        <w:t>Explined sketch is drawing option and keyboard is ckeditor</w:t>
      </w:r>
    </w:p>
  </w:comment>
  <w:comment w:id="93" w:author="Rakesh Patel" w:date="2021-07-22T11:05:00Z" w:initials="RP">
    <w:p w14:paraId="21F2AB4C" w14:textId="52AC8857" w:rsidR="000F0EEC" w:rsidRDefault="000F0EEC">
      <w:pPr>
        <w:pStyle w:val="CommentText"/>
      </w:pPr>
      <w:r>
        <w:rPr>
          <w:rStyle w:val="CommentReference"/>
        </w:rPr>
        <w:annotationRef/>
      </w:r>
      <w:r>
        <w:rPr>
          <w:rFonts w:ascii="Arial" w:hAnsi="Arial" w:cs="Arial"/>
          <w:color w:val="000000"/>
        </w:rPr>
        <w:t>Initially we need to display only PDF and now we need to provide whole module, so we need to charge client for this. We require more than 30Hours for new changes.</w:t>
      </w:r>
    </w:p>
  </w:comment>
  <w:comment w:id="101" w:author="Rakesh Patel" w:date="2021-06-24T19:46:00Z" w:initials="RP">
    <w:p w14:paraId="54349771" w14:textId="5FF0CAD3" w:rsidR="00125C78" w:rsidRDefault="00125C78">
      <w:pPr>
        <w:pStyle w:val="CommentText"/>
      </w:pPr>
      <w:r>
        <w:rPr>
          <w:rStyle w:val="CommentReference"/>
        </w:rPr>
        <w:annotationRef/>
      </w:r>
      <w:r>
        <w:t>Can’t provide TrackChanges and Comment feature</w:t>
      </w:r>
    </w:p>
  </w:comment>
  <w:comment w:id="102" w:author="Hemant Gawande" w:date="2021-07-05T18:19:00Z" w:initials="HG">
    <w:p w14:paraId="7C0D5C78" w14:textId="0185E4CD" w:rsidR="00125C78" w:rsidRDefault="00125C78">
      <w:pPr>
        <w:pStyle w:val="CommentText"/>
      </w:pPr>
      <w:r>
        <w:rPr>
          <w:rStyle w:val="CommentReference"/>
        </w:rPr>
        <w:annotationRef/>
      </w:r>
      <w:r>
        <w:t>We can let client know once we share it for UAT or once I am back as this is something we can amend anytime.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B31099" w15:done="0"/>
  <w15:commentEx w15:paraId="64628F8D" w15:paraIdParent="7EB31099" w15:done="0"/>
  <w15:commentEx w15:paraId="507637D6" w15:done="0"/>
  <w15:commentEx w15:paraId="38332240" w15:done="0"/>
  <w15:commentEx w15:paraId="1E03F05D" w15:done="0"/>
  <w15:commentEx w15:paraId="18F02766" w15:paraIdParent="1E03F05D" w15:done="0"/>
  <w15:commentEx w15:paraId="5C9A8BC8" w15:done="0"/>
  <w15:commentEx w15:paraId="0BBCF51A" w15:done="0"/>
  <w15:commentEx w15:paraId="404F1FF3" w15:paraIdParent="0BBCF51A" w15:done="0"/>
  <w15:commentEx w15:paraId="71EC108D" w15:done="0"/>
  <w15:commentEx w15:paraId="117D9415" w15:paraIdParent="71EC108D" w15:done="0"/>
  <w15:commentEx w15:paraId="5A3DC443" w15:done="0"/>
  <w15:commentEx w15:paraId="297DFFC6" w15:done="0"/>
  <w15:commentEx w15:paraId="7141B073" w15:paraIdParent="297DFFC6" w15:done="0"/>
  <w15:commentEx w15:paraId="5BCDB8A7" w15:done="0"/>
  <w15:commentEx w15:paraId="3999DA4A" w15:paraIdParent="5BCDB8A7" w15:done="0"/>
  <w15:commentEx w15:paraId="560175BC" w15:done="0"/>
  <w15:commentEx w15:paraId="04B5B93F" w15:paraIdParent="560175BC" w15:done="0"/>
  <w15:commentEx w15:paraId="05802B70" w15:done="0"/>
  <w15:commentEx w15:paraId="5C110F16" w15:paraIdParent="05802B70" w15:done="0"/>
  <w15:commentEx w15:paraId="49C3A96F" w15:done="0"/>
  <w15:commentEx w15:paraId="62CF5655" w15:done="0"/>
  <w15:commentEx w15:paraId="276CFD2E" w15:done="0"/>
  <w15:commentEx w15:paraId="3F284809" w15:paraIdParent="276CFD2E" w15:done="0"/>
  <w15:commentEx w15:paraId="38EFA4AD" w15:done="0"/>
  <w15:commentEx w15:paraId="75E6CD24" w15:done="0"/>
  <w15:commentEx w15:paraId="3FE429C8" w15:done="0"/>
  <w15:commentEx w15:paraId="0B118C47" w15:paraIdParent="3FE429C8" w15:done="0"/>
  <w15:commentEx w15:paraId="60DDB3EB" w15:done="0"/>
  <w15:commentEx w15:paraId="6A7C3D93" w15:paraIdParent="60DDB3EB" w15:done="0"/>
  <w15:commentEx w15:paraId="7B5AD3C4" w15:done="0"/>
  <w15:commentEx w15:paraId="4E5400AD" w15:done="0"/>
  <w15:commentEx w15:paraId="487383C0" w15:paraIdParent="4E5400AD" w15:done="0"/>
  <w15:commentEx w15:paraId="2B5E75D6" w15:done="0"/>
  <w15:commentEx w15:paraId="01A1F9E7" w15:paraIdParent="2B5E75D6" w15:done="0"/>
  <w15:commentEx w15:paraId="2B7E1527" w15:done="0"/>
  <w15:commentEx w15:paraId="31CC5BAE" w15:done="0"/>
  <w15:commentEx w15:paraId="6F277835" w15:paraIdParent="31CC5BAE" w15:done="0"/>
  <w15:commentEx w15:paraId="3823C991" w15:done="0"/>
  <w15:commentEx w15:paraId="1A621E97" w15:done="0"/>
  <w15:commentEx w15:paraId="474C6CF8" w15:done="0"/>
  <w15:commentEx w15:paraId="3B83286D" w15:paraIdParent="474C6CF8" w15:done="0"/>
  <w15:commentEx w15:paraId="4AC7F5B1" w15:done="0"/>
  <w15:commentEx w15:paraId="56BAA39D" w15:paraIdParent="4AC7F5B1" w15:done="0"/>
  <w15:commentEx w15:paraId="5619416B" w15:done="0"/>
  <w15:commentEx w15:paraId="2DD644A3" w15:paraIdParent="5619416B" w15:done="0"/>
  <w15:commentEx w15:paraId="55EBACFB" w15:done="0"/>
  <w15:commentEx w15:paraId="0ADB41DA" w15:paraIdParent="55EBACFB" w15:done="0"/>
  <w15:commentEx w15:paraId="21F2AB4C" w15:done="0"/>
  <w15:commentEx w15:paraId="54349771" w15:done="0"/>
  <w15:commentEx w15:paraId="7C0D5C78" w15:paraIdParent="543497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DCA0C" w16cex:dateUtc="2021-07-05T08:12:00Z"/>
  <w16cex:commentExtensible w16cex:durableId="248DCA1F" w16cex:dateUtc="2021-07-05T08:12:00Z"/>
  <w16cex:commentExtensible w16cex:durableId="248DCA2A" w16cex:dateUtc="2021-07-05T08:12:00Z"/>
  <w16cex:commentExtensible w16cex:durableId="248DCA34" w16cex:dateUtc="2021-07-05T08:13:00Z"/>
  <w16cex:commentExtensible w16cex:durableId="248DCA5A" w16cex:dateUtc="2021-07-05T08:13:00Z"/>
  <w16cex:commentExtensible w16cex:durableId="248DCA64" w16cex:dateUtc="2021-07-05T08:13:00Z"/>
  <w16cex:commentExtensible w16cex:durableId="248DCA6F" w16cex:dateUtc="2021-07-05T08:14:00Z"/>
  <w16cex:commentExtensible w16cex:durableId="248DCA98" w16cex:dateUtc="2021-07-05T08:14:00Z"/>
  <w16cex:commentExtensible w16cex:durableId="248DC95A" w16cex:dateUtc="2021-07-05T08:09:00Z"/>
  <w16cex:commentExtensible w16cex:durableId="248DC994" w16cex:dateUtc="2021-07-05T08:10:00Z"/>
  <w16cex:commentExtensible w16cex:durableId="248DC99D" w16cex:dateUtc="2021-07-05T08:10:00Z"/>
  <w16cex:commentExtensible w16cex:durableId="248DC9B0" w16cex:dateUtc="2021-07-05T08:10:00Z"/>
  <w16cex:commentExtensible w16cex:durableId="248DC9BC" w16cex:dateUtc="2021-07-05T08:11:00Z"/>
  <w16cex:commentExtensible w16cex:durableId="248DC9CA" w16cex:dateUtc="2021-07-05T08:11:00Z"/>
  <w16cex:commentExtensible w16cex:durableId="248DC9D5" w16cex:dateUtc="2021-07-05T08:11:00Z"/>
  <w16cex:commentExtensible w16cex:durableId="248DC9E3" w16cex:dateUtc="2021-07-05T08:11:00Z"/>
  <w16cex:commentExtensible w16cex:durableId="248DCB46" w16cex:dateUtc="2021-07-05T08:17:00Z"/>
  <w16cex:commentExtensible w16cex:durableId="248DCB59" w16cex:dateUtc="2021-07-05T08:18:00Z"/>
  <w16cex:commentExtensible w16cex:durableId="248DCBA9" w16cex:dateUtc="2021-07-05T0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B31099" w16cid:durableId="248DC910"/>
  <w16cid:commentId w16cid:paraId="4055B2E3" w16cid:durableId="248DCA0C"/>
  <w16cid:commentId w16cid:paraId="37978024" w16cid:durableId="248DC912"/>
  <w16cid:commentId w16cid:paraId="1E03F05D" w16cid:durableId="248DC913"/>
  <w16cid:commentId w16cid:paraId="59CDBEA3" w16cid:durableId="248DCA1F"/>
  <w16cid:commentId w16cid:paraId="0BBCF51A" w16cid:durableId="248DC914"/>
  <w16cid:commentId w16cid:paraId="2C35A3C1" w16cid:durableId="248DCA2A"/>
  <w16cid:commentId w16cid:paraId="71EC108D" w16cid:durableId="248DC915"/>
  <w16cid:commentId w16cid:paraId="117D9415" w16cid:durableId="248DCA34"/>
  <w16cid:commentId w16cid:paraId="297DFFC6" w16cid:durableId="248DC917"/>
  <w16cid:commentId w16cid:paraId="7141B073" w16cid:durableId="248DCA5A"/>
  <w16cid:commentId w16cid:paraId="5BCDB8A7" w16cid:durableId="248DC918"/>
  <w16cid:commentId w16cid:paraId="4642BB02" w16cid:durableId="248DCA64"/>
  <w16cid:commentId w16cid:paraId="560175BC" w16cid:durableId="248DC919"/>
  <w16cid:commentId w16cid:paraId="04B5B93F" w16cid:durableId="248DCA6F"/>
  <w16cid:commentId w16cid:paraId="05802B70" w16cid:durableId="248DC91A"/>
  <w16cid:commentId w16cid:paraId="5C110F16" w16cid:durableId="248DCA98"/>
  <w16cid:commentId w16cid:paraId="276CFD2E" w16cid:durableId="248DC91B"/>
  <w16cid:commentId w16cid:paraId="00E566B2" w16cid:durableId="248DC95A"/>
  <w16cid:commentId w16cid:paraId="3FE429C8" w16cid:durableId="248DC91C"/>
  <w16cid:commentId w16cid:paraId="7AF9AF44" w16cid:durableId="248DC994"/>
  <w16cid:commentId w16cid:paraId="60DDB3EB" w16cid:durableId="248DC91D"/>
  <w16cid:commentId w16cid:paraId="0CA336B1" w16cid:durableId="248DC99D"/>
  <w16cid:commentId w16cid:paraId="4E5400AD" w16cid:durableId="248DC91E"/>
  <w16cid:commentId w16cid:paraId="487383C0" w16cid:durableId="248DC9B0"/>
  <w16cid:commentId w16cid:paraId="2B5E75D6" w16cid:durableId="248DC91F"/>
  <w16cid:commentId w16cid:paraId="01A1F9E7" w16cid:durableId="248DC9BC"/>
  <w16cid:commentId w16cid:paraId="31CC5BAE" w16cid:durableId="248DC920"/>
  <w16cid:commentId w16cid:paraId="48A117C5" w16cid:durableId="248DC9CA"/>
  <w16cid:commentId w16cid:paraId="474C6CF8" w16cid:durableId="248DC921"/>
  <w16cid:commentId w16cid:paraId="3B83286D" w16cid:durableId="248DC9D5"/>
  <w16cid:commentId w16cid:paraId="4AC7F5B1" w16cid:durableId="248DC923"/>
  <w16cid:commentId w16cid:paraId="56BAA39D" w16cid:durableId="248DC9E3"/>
  <w16cid:commentId w16cid:paraId="5619416B" w16cid:durableId="248DC925"/>
  <w16cid:commentId w16cid:paraId="2DD644A3" w16cid:durableId="248DCB46"/>
  <w16cid:commentId w16cid:paraId="55EBACFB" w16cid:durableId="248DC926"/>
  <w16cid:commentId w16cid:paraId="0ADB41DA" w16cid:durableId="248DCB59"/>
  <w16cid:commentId w16cid:paraId="14363DCD" w16cid:durableId="248DC928"/>
  <w16cid:commentId w16cid:paraId="54349771" w16cid:durableId="248DC929"/>
  <w16cid:commentId w16cid:paraId="7C0D5C78" w16cid:durableId="248DCBA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B73548" w14:textId="77777777" w:rsidR="0000666B" w:rsidRDefault="0000666B" w:rsidP="00211CED">
      <w:pPr>
        <w:spacing w:after="0" w:line="240" w:lineRule="auto"/>
      </w:pPr>
      <w:r>
        <w:separator/>
      </w:r>
    </w:p>
  </w:endnote>
  <w:endnote w:type="continuationSeparator" w:id="0">
    <w:p w14:paraId="47A1800F" w14:textId="77777777" w:rsidR="0000666B" w:rsidRDefault="0000666B" w:rsidP="00211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ato">
    <w:altName w:val="Calibr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Lato Thin">
    <w:altName w:val="Calibri"/>
    <w:charset w:val="00"/>
    <w:family w:val="swiss"/>
    <w:pitch w:val="variable"/>
    <w:sig w:usb0="E10002FF" w:usb1="5000EC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85 Heavy">
    <w:altName w:val="Arial"/>
    <w:panose1 w:val="00000000000000000000"/>
    <w:charset w:val="00"/>
    <w:family w:val="modern"/>
    <w:notTrueType/>
    <w:pitch w:val="variable"/>
    <w:sig w:usb0="8000002F" w:usb1="40000048"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Lucida Grande">
    <w:altName w:val="Segoe UI"/>
    <w:charset w:val="00"/>
    <w:family w:val="auto"/>
    <w:pitch w:val="variable"/>
    <w:sig w:usb0="E1000AEF" w:usb1="5000A1FF" w:usb2="00000000" w:usb3="00000000" w:csb0="000001BF" w:csb1="00000000"/>
  </w:font>
  <w:font w:name="Lato Heavy">
    <w:altName w:val="Calibri"/>
    <w:charset w:val="00"/>
    <w:family w:val="swiss"/>
    <w:pitch w:val="variable"/>
    <w:sig w:usb0="E10002FF" w:usb1="5000ECFF" w:usb2="00000021" w:usb3="00000000" w:csb0="0000019F" w:csb1="00000000"/>
  </w:font>
  <w:font w:name="Lato Semibold">
    <w:altName w:val="Calibri"/>
    <w:charset w:val="00"/>
    <w:family w:val="swiss"/>
    <w:pitch w:val="variable"/>
    <w:sig w:usb0="E10002FF" w:usb1="5000ECFF" w:usb2="0000002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11063" w14:textId="77777777" w:rsidR="00125C78" w:rsidRDefault="00125C78">
    <w:pPr>
      <w:pStyle w:val="Footer"/>
    </w:pPr>
    <w:r>
      <w:rPr>
        <w:noProof/>
        <w:lang w:val="en-IN" w:eastAsia="en-IN"/>
      </w:rPr>
      <mc:AlternateContent>
        <mc:Choice Requires="wps">
          <w:drawing>
            <wp:anchor distT="0" distB="0" distL="114300" distR="114300" simplePos="0" relativeHeight="251661824" behindDoc="0" locked="0" layoutInCell="1" allowOverlap="1" wp14:anchorId="18E764D0" wp14:editId="00135090">
              <wp:simplePos x="0" y="0"/>
              <wp:positionH relativeFrom="page">
                <wp:posOffset>5322627</wp:posOffset>
              </wp:positionH>
              <wp:positionV relativeFrom="paragraph">
                <wp:posOffset>139018</wp:posOffset>
              </wp:positionV>
              <wp:extent cx="2230243" cy="647700"/>
              <wp:effectExtent l="0" t="0" r="0" b="0"/>
              <wp:wrapNone/>
              <wp:docPr id="31" name="Rectangle 31"/>
              <wp:cNvGraphicFramePr/>
              <a:graphic xmlns:a="http://schemas.openxmlformats.org/drawingml/2006/main">
                <a:graphicData uri="http://schemas.microsoft.com/office/word/2010/wordprocessingShape">
                  <wps:wsp>
                    <wps:cNvSpPr/>
                    <wps:spPr>
                      <a:xfrm>
                        <a:off x="0" y="0"/>
                        <a:ext cx="2230243" cy="6477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D98046" w14:textId="77777777" w:rsidR="00125C78" w:rsidRPr="00C751A1" w:rsidRDefault="00125C78" w:rsidP="00EF4191">
                          <w:pPr>
                            <w:jc w:val="right"/>
                            <w:rPr>
                              <w:color w:val="FFFFFF" w:themeColor="background1"/>
                            </w:rPr>
                          </w:pPr>
                          <w:r>
                            <w:rPr>
                              <w:color w:val="FFFFFF" w:themeColor="background1"/>
                            </w:rPr>
                            <w:t>Commercial in Confidence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8E764D0" id="Rectangle 31" o:spid="_x0000_s1034" style="position:absolute;left:0;text-align:left;margin-left:419.1pt;margin-top:10.95pt;width:175.6pt;height:51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" fillcolor="#272727 [2749]" stroked="f" strokeweight="1pt">
              <v:textbox>
                <w:txbxContent>
                  <w:p w14:paraId="42D98046" w14:textId="77777777" w:rsidR="00034E8B" w:rsidRPr="00C751A1" w:rsidRDefault="00034E8B" w:rsidP="00EF4191">
                    <w:pPr>
                      <w:jc w:val="right"/>
                      <w:rPr>
                        <w:color w:val="FFFFFF" w:themeColor="background1"/>
                      </w:rPr>
                    </w:pPr>
                    <w:r>
                      <w:rPr>
                        <w:color w:val="FFFFFF" w:themeColor="background1"/>
                      </w:rPr>
                      <w:t>Commercial in Confidence</w:t>
                    </w:r>
                  </w:p>
                </w:txbxContent>
              </v:textbox>
              <w10:wrap anchorx="page"/>
            </v:rect>
          </w:pict>
        </mc:Fallback>
      </mc:AlternateContent>
    </w:r>
    <w:r>
      <w:rPr>
        <w:noProof/>
        <w:lang w:val="en-IN" w:eastAsia="en-IN"/>
      </w:rPr>
      <mc:AlternateContent>
        <mc:Choice Requires="wps">
          <w:drawing>
            <wp:anchor distT="0" distB="0" distL="114300" distR="114300" simplePos="0" relativeHeight="251659776" behindDoc="0" locked="0" layoutInCell="1" allowOverlap="1" wp14:anchorId="0006655B" wp14:editId="106AFAA7">
              <wp:simplePos x="0" y="0"/>
              <wp:positionH relativeFrom="page">
                <wp:align>left</wp:align>
              </wp:positionH>
              <wp:positionV relativeFrom="paragraph">
                <wp:posOffset>138430</wp:posOffset>
              </wp:positionV>
              <wp:extent cx="7553325" cy="647700"/>
              <wp:effectExtent l="0" t="0" r="9525" b="0"/>
              <wp:wrapNone/>
              <wp:docPr id="19" name="Rectangle 19"/>
              <wp:cNvGraphicFramePr/>
              <a:graphic xmlns:a="http://schemas.openxmlformats.org/drawingml/2006/main">
                <a:graphicData uri="http://schemas.microsoft.com/office/word/2010/wordprocessingShape">
                  <wps:wsp>
                    <wps:cNvSpPr/>
                    <wps:spPr>
                      <a:xfrm>
                        <a:off x="0" y="0"/>
                        <a:ext cx="7553325" cy="6477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D03C9F" w14:textId="78BA1C7A" w:rsidR="00125C78" w:rsidRPr="00C751A1" w:rsidRDefault="00125C78" w:rsidP="00FD500A">
                          <w:pPr>
                            <w:jc w:val="left"/>
                            <w:rPr>
                              <w:color w:val="FFFFFF" w:themeColor="background1"/>
                            </w:rPr>
                          </w:pPr>
                          <w:r w:rsidRPr="00BB14DA">
                            <w:rPr>
                              <w:color w:val="FFFFFF" w:themeColor="background1"/>
                            </w:rPr>
                            <w:fldChar w:fldCharType="begin"/>
                          </w:r>
                          <w:r w:rsidRPr="00BB14DA">
                            <w:rPr>
                              <w:color w:val="FFFFFF" w:themeColor="background1"/>
                            </w:rPr>
                            <w:instrText xml:space="preserve"> PAGE   \* MERGEFORMAT </w:instrText>
                          </w:r>
                          <w:r w:rsidRPr="00BB14DA">
                            <w:rPr>
                              <w:color w:val="FFFFFF" w:themeColor="background1"/>
                            </w:rPr>
                            <w:fldChar w:fldCharType="separate"/>
                          </w:r>
                          <w:r w:rsidR="00A24CBB">
                            <w:rPr>
                              <w:noProof/>
                              <w:color w:val="FFFFFF" w:themeColor="background1"/>
                            </w:rPr>
                            <w:t>19</w:t>
                          </w:r>
                          <w:r w:rsidRPr="00BB14DA">
                            <w:rPr>
                              <w:noProof/>
                              <w:color w:val="FFFFFF" w:themeColor="background1"/>
                            </w:rPr>
                            <w:fldChar w:fldCharType="end"/>
                          </w:r>
                          <w:r>
                            <w:rPr>
                              <w:noProof/>
                              <w:color w:val="FFFFFF" w:themeColor="background1"/>
                            </w:rPr>
                            <w:t xml:space="preserve">  | </w:t>
                          </w:r>
                          <w:r>
                            <w:rPr>
                              <w:color w:val="FFFFFF" w:themeColor="background1"/>
                            </w:rPr>
                            <w:t xml:space="preserve"> </w:t>
                          </w:r>
                          <w:r w:rsidRPr="00C751A1">
                            <w:rPr>
                              <w:color w:val="FFFFFF" w:themeColor="background1"/>
                            </w:rPr>
                            <w:t xml:space="preserve">23 Digital Pty </w:t>
                          </w:r>
                          <w:r>
                            <w:rPr>
                              <w:color w:val="FFFFFF" w:themeColor="background1"/>
                            </w:rPr>
                            <w:t>Ltd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06655B" id="Rectangle 19" o:spid="_x0000_s1035" style="position:absolute;left:0;text-align:left;margin-left:0;margin-top:10.9pt;width:594.75pt;height:51pt;z-index:25165977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" fillcolor="#272727 [2749]" stroked="f" strokeweight="1pt">
              <v:textbox>
                <w:txbxContent>
                  <w:p w14:paraId="76D03C9F" w14:textId="78BA1C7A" w:rsidR="00125C78" w:rsidRPr="00C751A1" w:rsidRDefault="00125C78" w:rsidP="00FD500A">
                    <w:pPr>
                      <w:jc w:val="left"/>
                      <w:rPr>
                        <w:color w:val="FFFFFF" w:themeColor="background1"/>
                      </w:rPr>
                    </w:pPr>
                    <w:r w:rsidRPr="00BB14DA">
                      <w:rPr>
                        <w:color w:val="FFFFFF" w:themeColor="background1"/>
                      </w:rPr>
                      <w:fldChar w:fldCharType="begin"/>
                    </w:r>
                    <w:r w:rsidRPr="00BB14DA">
                      <w:rPr>
                        <w:color w:val="FFFFFF" w:themeColor="background1"/>
                      </w:rPr>
                      <w:instrText xml:space="preserve"> PAGE   \* MERGEFORMAT </w:instrText>
                    </w:r>
                    <w:r w:rsidRPr="00BB14DA">
                      <w:rPr>
                        <w:color w:val="FFFFFF" w:themeColor="background1"/>
                      </w:rPr>
                      <w:fldChar w:fldCharType="separate"/>
                    </w:r>
                    <w:r w:rsidR="00A24CBB">
                      <w:rPr>
                        <w:noProof/>
                        <w:color w:val="FFFFFF" w:themeColor="background1"/>
                      </w:rPr>
                      <w:t>19</w:t>
                    </w:r>
                    <w:r w:rsidRPr="00BB14DA">
                      <w:rPr>
                        <w:noProof/>
                        <w:color w:val="FFFFFF" w:themeColor="background1"/>
                      </w:rPr>
                      <w:fldChar w:fldCharType="end"/>
                    </w:r>
                    <w:r>
                      <w:rPr>
                        <w:noProof/>
                        <w:color w:val="FFFFFF" w:themeColor="background1"/>
                      </w:rPr>
                      <w:t xml:space="preserve">  | </w:t>
                    </w:r>
                    <w:r>
                      <w:rPr>
                        <w:color w:val="FFFFFF" w:themeColor="background1"/>
                      </w:rPr>
                      <w:t xml:space="preserve"> </w:t>
                    </w:r>
                    <w:r w:rsidRPr="00C751A1">
                      <w:rPr>
                        <w:color w:val="FFFFFF" w:themeColor="background1"/>
                      </w:rPr>
                      <w:t xml:space="preserve">23 Digital Pty </w:t>
                    </w:r>
                    <w:r>
                      <w:rPr>
                        <w:color w:val="FFFFFF" w:themeColor="background1"/>
                      </w:rPr>
                      <w:t>Ltd</w:t>
                    </w: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EB178D" w14:textId="77777777" w:rsidR="0000666B" w:rsidRDefault="0000666B" w:rsidP="00211CED">
      <w:pPr>
        <w:spacing w:after="0" w:line="240" w:lineRule="auto"/>
      </w:pPr>
      <w:r>
        <w:separator/>
      </w:r>
    </w:p>
  </w:footnote>
  <w:footnote w:type="continuationSeparator" w:id="0">
    <w:p w14:paraId="7B9D377B" w14:textId="77777777" w:rsidR="0000666B" w:rsidRDefault="0000666B" w:rsidP="00211C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9F96F" w14:textId="00672C52" w:rsidR="00125C78" w:rsidRDefault="00125C78">
    <w:pPr>
      <w:pStyle w:val="Header"/>
    </w:pPr>
    <w:r>
      <w:rPr>
        <w:noProof/>
        <w:lang w:val="en-IN" w:eastAsia="en-IN"/>
      </w:rPr>
      <mc:AlternateContent>
        <mc:Choice Requires="wps">
          <w:drawing>
            <wp:anchor distT="0" distB="0" distL="114300" distR="114300" simplePos="0" relativeHeight="251656704" behindDoc="0" locked="0" layoutInCell="1" allowOverlap="1" wp14:anchorId="17BCC287" wp14:editId="3A57ACFC">
              <wp:simplePos x="0" y="0"/>
              <wp:positionH relativeFrom="page">
                <wp:align>right</wp:align>
              </wp:positionH>
              <wp:positionV relativeFrom="paragraph">
                <wp:posOffset>-450215</wp:posOffset>
              </wp:positionV>
              <wp:extent cx="7781925" cy="657225"/>
              <wp:effectExtent l="0" t="0" r="9525" b="9525"/>
              <wp:wrapNone/>
              <wp:docPr id="17" name="Rectangle 17"/>
              <wp:cNvGraphicFramePr/>
              <a:graphic xmlns:a="http://schemas.openxmlformats.org/drawingml/2006/main">
                <a:graphicData uri="http://schemas.microsoft.com/office/word/2010/wordprocessingShape">
                  <wps:wsp>
                    <wps:cNvSpPr/>
                    <wps:spPr>
                      <a:xfrm>
                        <a:off x="0" y="0"/>
                        <a:ext cx="7781925" cy="657225"/>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DC46235" id="Rectangle 17" o:spid="_x0000_s1026" style="position:absolute;margin-left:561.55pt;margin-top:-35.45pt;width:612.75pt;height:51.75pt;z-index:25165670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" fillcolor="#dbdbdb [1302]" stroked="f" strokeweight="1pt">
              <w10:wrap anchorx="page"/>
            </v:rect>
          </w:pict>
        </mc:Fallback>
      </mc:AlternateContent>
    </w:r>
    <w:r>
      <w:rPr>
        <w:noProof/>
        <w:lang w:val="en-IN" w:eastAsia="en-IN"/>
      </w:rPr>
      <mc:AlternateContent>
        <mc:Choice Requires="wps">
          <w:drawing>
            <wp:anchor distT="45720" distB="45720" distL="114300" distR="114300" simplePos="0" relativeHeight="251660800" behindDoc="0" locked="0" layoutInCell="1" allowOverlap="1" wp14:anchorId="3DBC461D" wp14:editId="7ADAAE28">
              <wp:simplePos x="0" y="0"/>
              <wp:positionH relativeFrom="margin">
                <wp:posOffset>4572654</wp:posOffset>
              </wp:positionH>
              <wp:positionV relativeFrom="paragraph">
                <wp:posOffset>-242570</wp:posOffset>
              </wp:positionV>
              <wp:extent cx="2128520" cy="446405"/>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8520" cy="446405"/>
                      </a:xfrm>
                      <a:prstGeom prst="rect">
                        <a:avLst/>
                      </a:prstGeom>
                      <a:noFill/>
                      <a:ln w="9525">
                        <a:noFill/>
                        <a:miter lim="800000"/>
                        <a:headEnd/>
                        <a:tailEnd/>
                      </a:ln>
                    </wps:spPr>
                    <wps:txbx>
                      <w:txbxContent>
                        <w:p w14:paraId="65CB4D31" w14:textId="29E8C850" w:rsidR="00125C78" w:rsidRPr="00211CED" w:rsidRDefault="00125C78" w:rsidP="00EF4191">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DBC461D" id="_x0000_t202" coordsize="21600,21600" o:spt="202" path="m,l,21600r21600,l21600,xe">
              <v:stroke joinstyle="miter"/>
              <v:path gradientshapeok="t" o:connecttype="rect"/>
            </v:shapetype>
            <v:shape id="_x0000_s1032" type="#_x0000_t202" style="position:absolute;left:0;text-align:left;margin-left:360.05pt;margin-top:-19.1pt;width:167.6pt;height:35.15pt;z-index:251660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" filled="f" stroked="f">
              <v:textbox>
                <w:txbxContent>
                  <w:p w14:paraId="65CB4D31" w14:textId="29E8C850" w:rsidR="00034E8B" w:rsidRPr="00211CED" w:rsidRDefault="00034E8B" w:rsidP="00EF4191">
                    <w:pPr>
                      <w:jc w:val="right"/>
                    </w:pPr>
                  </w:p>
                </w:txbxContent>
              </v:textbox>
              <w10:wrap type="square" anchorx="margin"/>
            </v:shape>
          </w:pict>
        </mc:Fallback>
      </mc:AlternateContent>
    </w:r>
    <w:r>
      <w:rPr>
        <w:noProof/>
        <w:lang w:val="en-IN" w:eastAsia="en-IN"/>
      </w:rPr>
      <mc:AlternateContent>
        <mc:Choice Requires="wps">
          <w:drawing>
            <wp:anchor distT="45720" distB="45720" distL="114300" distR="114300" simplePos="0" relativeHeight="251658752" behindDoc="0" locked="0" layoutInCell="1" allowOverlap="1" wp14:anchorId="32583CC1" wp14:editId="59CE116A">
              <wp:simplePos x="0" y="0"/>
              <wp:positionH relativeFrom="margin">
                <wp:posOffset>-588645</wp:posOffset>
              </wp:positionH>
              <wp:positionV relativeFrom="paragraph">
                <wp:posOffset>-245745</wp:posOffset>
              </wp:positionV>
              <wp:extent cx="2128520" cy="446405"/>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8520" cy="446405"/>
                      </a:xfrm>
                      <a:prstGeom prst="rect">
                        <a:avLst/>
                      </a:prstGeom>
                      <a:noFill/>
                      <a:ln w="9525">
                        <a:noFill/>
                        <a:miter lim="800000"/>
                        <a:headEnd/>
                        <a:tailEnd/>
                      </a:ln>
                    </wps:spPr>
                    <wps:txbx>
                      <w:txbxContent>
                        <w:p w14:paraId="6878F2CA" w14:textId="6E762BA7" w:rsidR="00125C78" w:rsidRPr="00211CED" w:rsidRDefault="00125C78">
                          <w:r>
                            <w:t>Write Styler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2583CC1" id="_x0000_s1033" type="#_x0000_t202" style="position:absolute;left:0;text-align:left;margin-left:-46.35pt;margin-top:-19.35pt;width:167.6pt;height:35.15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" filled="f" stroked="f">
              <v:textbox>
                <w:txbxContent>
                  <w:p w14:paraId="6878F2CA" w14:textId="6E762BA7" w:rsidR="00034E8B" w:rsidRPr="00211CED" w:rsidRDefault="00034E8B">
                    <w:r>
                      <w:t>Write Styler</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667A1A3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25pt;height:14.25pt" o:bullet="t">
        <v:imagedata r:id="rId1" o:title="bullet-6"/>
      </v:shape>
    </w:pict>
  </w:numPicBullet>
  <w:abstractNum w:abstractNumId="0" w15:restartNumberingAfterBreak="0">
    <w:nsid w:val="02F115F0"/>
    <w:multiLevelType w:val="hybridMultilevel"/>
    <w:tmpl w:val="B79C5BA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130C52"/>
    <w:multiLevelType w:val="hybridMultilevel"/>
    <w:tmpl w:val="36D281F6"/>
    <w:lvl w:ilvl="0" w:tplc="E50CB8B2">
      <w:start w:val="1"/>
      <w:numFmt w:val="bullet"/>
      <w:lvlText w:val="-"/>
      <w:lvlJc w:val="left"/>
      <w:pPr>
        <w:ind w:left="720" w:hanging="360"/>
      </w:pPr>
      <w:rPr>
        <w:rFonts w:ascii="Lato" w:eastAsiaTheme="minorHAnsi" w:hAnsi="Lato"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368AC"/>
    <w:multiLevelType w:val="hybridMultilevel"/>
    <w:tmpl w:val="ADAE94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0C74C2D"/>
    <w:multiLevelType w:val="hybridMultilevel"/>
    <w:tmpl w:val="A5820D5E"/>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43868FA"/>
    <w:multiLevelType w:val="hybridMultilevel"/>
    <w:tmpl w:val="14E26B82"/>
    <w:lvl w:ilvl="0" w:tplc="9B741A3E">
      <w:start w:val="1"/>
      <w:numFmt w:val="bullet"/>
      <w:pStyle w:val="ListParagraph"/>
      <w:lvlText w:val=""/>
      <w:lvlJc w:val="left"/>
      <w:pPr>
        <w:ind w:left="360" w:hanging="360"/>
      </w:pPr>
      <w:rPr>
        <w:rFonts w:ascii="Wingdings" w:hAnsi="Wingdings"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5701D7D"/>
    <w:multiLevelType w:val="hybridMultilevel"/>
    <w:tmpl w:val="EFDE98F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917308"/>
    <w:multiLevelType w:val="hybridMultilevel"/>
    <w:tmpl w:val="852ED0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A9B50AF"/>
    <w:multiLevelType w:val="hybridMultilevel"/>
    <w:tmpl w:val="8DFA54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B53600"/>
    <w:multiLevelType w:val="hybridMultilevel"/>
    <w:tmpl w:val="EAB26C3C"/>
    <w:lvl w:ilvl="0" w:tplc="A1607ED0">
      <w:start w:val="1"/>
      <w:numFmt w:val="bullet"/>
      <w:pStyle w:val="Bullet-Listing"/>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Arial"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Arial"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5D47549"/>
    <w:multiLevelType w:val="hybridMultilevel"/>
    <w:tmpl w:val="D7125F4A"/>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0" w15:restartNumberingAfterBreak="0">
    <w:nsid w:val="261A6714"/>
    <w:multiLevelType w:val="hybridMultilevel"/>
    <w:tmpl w:val="845C28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75D6571"/>
    <w:multiLevelType w:val="hybridMultilevel"/>
    <w:tmpl w:val="F872E8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88F393A"/>
    <w:multiLevelType w:val="hybridMultilevel"/>
    <w:tmpl w:val="4F968F9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28D83262"/>
    <w:multiLevelType w:val="hybridMultilevel"/>
    <w:tmpl w:val="B79C5BA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BAF1246"/>
    <w:multiLevelType w:val="hybridMultilevel"/>
    <w:tmpl w:val="B1849C5C"/>
    <w:lvl w:ilvl="0" w:tplc="9D0451E8">
      <w:start w:val="1"/>
      <w:numFmt w:val="decimal"/>
      <w:lvlText w:val="%1."/>
      <w:lvlJc w:val="left"/>
      <w:pPr>
        <w:ind w:left="720" w:hanging="360"/>
      </w:pPr>
      <w:rPr>
        <w:rFonts w:hint="default"/>
        <w:color w:val="595959" w:themeColor="text1" w:themeTint="A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C5F743E"/>
    <w:multiLevelType w:val="hybridMultilevel"/>
    <w:tmpl w:val="05FCF13A"/>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2E066E1"/>
    <w:multiLevelType w:val="hybridMultilevel"/>
    <w:tmpl w:val="359C16C4"/>
    <w:lvl w:ilvl="0" w:tplc="FB348584">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B3DC8F90">
      <w:start w:val="2"/>
      <w:numFmt w:val="bullet"/>
      <w:lvlText w:val="-"/>
      <w:lvlJc w:val="left"/>
      <w:pPr>
        <w:ind w:left="3600" w:hanging="360"/>
      </w:pPr>
      <w:rPr>
        <w:rFonts w:ascii="Lato" w:eastAsiaTheme="minorEastAsia" w:hAnsi="Lato" w:cstheme="minorBidi" w:hint="default"/>
      </w:r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3A459C2"/>
    <w:multiLevelType w:val="hybridMultilevel"/>
    <w:tmpl w:val="7892D81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46828CD"/>
    <w:multiLevelType w:val="hybridMultilevel"/>
    <w:tmpl w:val="B79C5BA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A767B4E"/>
    <w:multiLevelType w:val="hybridMultilevel"/>
    <w:tmpl w:val="8DFA54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E74662"/>
    <w:multiLevelType w:val="hybridMultilevel"/>
    <w:tmpl w:val="B79C5BA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E952460"/>
    <w:multiLevelType w:val="hybridMultilevel"/>
    <w:tmpl w:val="56E034A0"/>
    <w:lvl w:ilvl="0" w:tplc="FB348584">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37A627D"/>
    <w:multiLevelType w:val="hybridMultilevel"/>
    <w:tmpl w:val="25A828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3B53C69"/>
    <w:multiLevelType w:val="hybridMultilevel"/>
    <w:tmpl w:val="848A11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8302387"/>
    <w:multiLevelType w:val="hybridMultilevel"/>
    <w:tmpl w:val="967CB26E"/>
    <w:lvl w:ilvl="0" w:tplc="FB348584">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B973000"/>
    <w:multiLevelType w:val="hybridMultilevel"/>
    <w:tmpl w:val="BDACFAF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4BD1C39"/>
    <w:multiLevelType w:val="hybridMultilevel"/>
    <w:tmpl w:val="D5281B0C"/>
    <w:lvl w:ilvl="0" w:tplc="0C090001">
      <w:start w:val="1"/>
      <w:numFmt w:val="bullet"/>
      <w:lvlText w:val=""/>
      <w:lvlJc w:val="left"/>
      <w:pPr>
        <w:ind w:left="2520" w:hanging="360"/>
      </w:pPr>
      <w:rPr>
        <w:rFonts w:ascii="Symbol" w:hAnsi="Symbol" w:hint="default"/>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27" w15:restartNumberingAfterBreak="0">
    <w:nsid w:val="56B06E94"/>
    <w:multiLevelType w:val="hybridMultilevel"/>
    <w:tmpl w:val="D21E6164"/>
    <w:lvl w:ilvl="0" w:tplc="0C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C74EF1"/>
    <w:multiLevelType w:val="hybridMultilevel"/>
    <w:tmpl w:val="5058D36E"/>
    <w:lvl w:ilvl="0" w:tplc="8C82D804">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7AA60B1"/>
    <w:multiLevelType w:val="hybridMultilevel"/>
    <w:tmpl w:val="A5820D5E"/>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9764C29"/>
    <w:multiLevelType w:val="hybridMultilevel"/>
    <w:tmpl w:val="EC4A9A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C283C8F"/>
    <w:multiLevelType w:val="hybridMultilevel"/>
    <w:tmpl w:val="967CB26E"/>
    <w:lvl w:ilvl="0" w:tplc="FB348584">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D1C3C42"/>
    <w:multiLevelType w:val="hybridMultilevel"/>
    <w:tmpl w:val="8DFA54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2C44A7"/>
    <w:multiLevelType w:val="hybridMultilevel"/>
    <w:tmpl w:val="EF40F64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2A054CF"/>
    <w:multiLevelType w:val="hybridMultilevel"/>
    <w:tmpl w:val="848A11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30745C2"/>
    <w:multiLevelType w:val="hybridMultilevel"/>
    <w:tmpl w:val="2DAEB282"/>
    <w:lvl w:ilvl="0" w:tplc="A3EC1AD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55121C1"/>
    <w:multiLevelType w:val="hybridMultilevel"/>
    <w:tmpl w:val="0DC0BE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68671D3"/>
    <w:multiLevelType w:val="hybridMultilevel"/>
    <w:tmpl w:val="14381E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94543F4"/>
    <w:multiLevelType w:val="hybridMultilevel"/>
    <w:tmpl w:val="01766412"/>
    <w:lvl w:ilvl="0" w:tplc="FB34858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A495338"/>
    <w:multiLevelType w:val="hybridMultilevel"/>
    <w:tmpl w:val="63065A8E"/>
    <w:lvl w:ilvl="0" w:tplc="8E48D680">
      <w:start w:val="1"/>
      <w:numFmt w:val="decimal"/>
      <w:lvlText w:val="%1."/>
      <w:lvlJc w:val="left"/>
      <w:pPr>
        <w:ind w:left="720" w:hanging="360"/>
      </w:pPr>
      <w:rPr>
        <w:rFonts w:hint="default"/>
        <w:color w:val="595959" w:themeColor="text1" w:themeTint="A6"/>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41764C6"/>
    <w:multiLevelType w:val="hybridMultilevel"/>
    <w:tmpl w:val="91280F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89A76BC"/>
    <w:multiLevelType w:val="hybridMultilevel"/>
    <w:tmpl w:val="B6E64B62"/>
    <w:styleLink w:val="ImportedStyle27"/>
    <w:lvl w:ilvl="0" w:tplc="5AC47546">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u w:val="none"/>
        <w:effect w:val="none"/>
        <w:vertAlign w:val="baseline"/>
      </w:rPr>
    </w:lvl>
    <w:lvl w:ilvl="1" w:tplc="732497B8">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u w:val="none"/>
        <w:effect w:val="none"/>
        <w:vertAlign w:val="baseline"/>
      </w:rPr>
    </w:lvl>
    <w:lvl w:ilvl="2" w:tplc="FCB2D7E4">
      <w:start w:val="1"/>
      <w:numFmt w:val="lowerRoman"/>
      <w:lvlText w:val="%3."/>
      <w:lvlJc w:val="left"/>
      <w:pPr>
        <w:ind w:left="2160" w:hanging="287"/>
      </w:pPr>
      <w:rPr>
        <w:rFonts w:hAnsi="Arial Unicode MS"/>
        <w:caps w:val="0"/>
        <w:smallCaps w:val="0"/>
        <w:strike w:val="0"/>
        <w:dstrike w:val="0"/>
        <w:color w:val="000000"/>
        <w:spacing w:val="0"/>
        <w:w w:val="100"/>
        <w:kern w:val="0"/>
        <w:position w:val="0"/>
        <w:highlight w:val="none"/>
        <w:u w:val="none"/>
        <w:effect w:val="none"/>
        <w:vertAlign w:val="baseline"/>
      </w:rPr>
    </w:lvl>
    <w:lvl w:ilvl="3" w:tplc="F4120C90">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u w:val="none"/>
        <w:effect w:val="none"/>
        <w:vertAlign w:val="baseline"/>
      </w:rPr>
    </w:lvl>
    <w:lvl w:ilvl="4" w:tplc="56B4AD20">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u w:val="none"/>
        <w:effect w:val="none"/>
        <w:vertAlign w:val="baseline"/>
      </w:rPr>
    </w:lvl>
    <w:lvl w:ilvl="5" w:tplc="2B9C5742">
      <w:start w:val="1"/>
      <w:numFmt w:val="lowerRoman"/>
      <w:lvlText w:val="%6."/>
      <w:lvlJc w:val="left"/>
      <w:pPr>
        <w:ind w:left="4320" w:hanging="287"/>
      </w:pPr>
      <w:rPr>
        <w:rFonts w:hAnsi="Arial Unicode MS"/>
        <w:caps w:val="0"/>
        <w:smallCaps w:val="0"/>
        <w:strike w:val="0"/>
        <w:dstrike w:val="0"/>
        <w:color w:val="000000"/>
        <w:spacing w:val="0"/>
        <w:w w:val="100"/>
        <w:kern w:val="0"/>
        <w:position w:val="0"/>
        <w:highlight w:val="none"/>
        <w:u w:val="none"/>
        <w:effect w:val="none"/>
        <w:vertAlign w:val="baseline"/>
      </w:rPr>
    </w:lvl>
    <w:lvl w:ilvl="6" w:tplc="E568729E">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u w:val="none"/>
        <w:effect w:val="none"/>
        <w:vertAlign w:val="baseline"/>
      </w:rPr>
    </w:lvl>
    <w:lvl w:ilvl="7" w:tplc="83C22DAA">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u w:val="none"/>
        <w:effect w:val="none"/>
        <w:vertAlign w:val="baseline"/>
      </w:rPr>
    </w:lvl>
    <w:lvl w:ilvl="8" w:tplc="2150727C">
      <w:start w:val="1"/>
      <w:numFmt w:val="lowerRoman"/>
      <w:lvlText w:val="%9."/>
      <w:lvlJc w:val="left"/>
      <w:pPr>
        <w:ind w:left="6480" w:hanging="287"/>
      </w:pPr>
      <w:rPr>
        <w:rFonts w:hAnsi="Arial Unicode MS"/>
        <w:caps w:val="0"/>
        <w:smallCaps w:val="0"/>
        <w:strike w:val="0"/>
        <w:dstrike w:val="0"/>
        <w:color w:val="000000"/>
        <w:spacing w:val="0"/>
        <w:w w:val="100"/>
        <w:kern w:val="0"/>
        <w:position w:val="0"/>
        <w:highlight w:val="none"/>
        <w:u w:val="none"/>
        <w:effect w:val="none"/>
        <w:vertAlign w:val="baseline"/>
      </w:rPr>
    </w:lvl>
  </w:abstractNum>
  <w:abstractNum w:abstractNumId="42" w15:restartNumberingAfterBreak="0">
    <w:nsid w:val="79F16808"/>
    <w:multiLevelType w:val="hybridMultilevel"/>
    <w:tmpl w:val="8272ED60"/>
    <w:lvl w:ilvl="0" w:tplc="0C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A1511E"/>
    <w:multiLevelType w:val="hybridMultilevel"/>
    <w:tmpl w:val="8DFA54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5"/>
  </w:num>
  <w:num w:numId="4">
    <w:abstractNumId w:val="41"/>
  </w:num>
  <w:num w:numId="5">
    <w:abstractNumId w:val="2"/>
  </w:num>
  <w:num w:numId="6">
    <w:abstractNumId w:val="0"/>
  </w:num>
  <w:num w:numId="7">
    <w:abstractNumId w:val="35"/>
  </w:num>
  <w:num w:numId="8">
    <w:abstractNumId w:val="21"/>
  </w:num>
  <w:num w:numId="9">
    <w:abstractNumId w:val="38"/>
  </w:num>
  <w:num w:numId="10">
    <w:abstractNumId w:val="16"/>
  </w:num>
  <w:num w:numId="11">
    <w:abstractNumId w:val="31"/>
  </w:num>
  <w:num w:numId="12">
    <w:abstractNumId w:val="24"/>
  </w:num>
  <w:num w:numId="13">
    <w:abstractNumId w:val="28"/>
  </w:num>
  <w:num w:numId="14">
    <w:abstractNumId w:val="18"/>
  </w:num>
  <w:num w:numId="15">
    <w:abstractNumId w:val="13"/>
  </w:num>
  <w:num w:numId="16">
    <w:abstractNumId w:val="20"/>
  </w:num>
  <w:num w:numId="17">
    <w:abstractNumId w:val="19"/>
  </w:num>
  <w:num w:numId="18">
    <w:abstractNumId w:val="43"/>
  </w:num>
  <w:num w:numId="19">
    <w:abstractNumId w:val="1"/>
  </w:num>
  <w:num w:numId="20">
    <w:abstractNumId w:val="42"/>
  </w:num>
  <w:num w:numId="21">
    <w:abstractNumId w:val="17"/>
  </w:num>
  <w:num w:numId="22">
    <w:abstractNumId w:val="27"/>
  </w:num>
  <w:num w:numId="23">
    <w:abstractNumId w:val="10"/>
  </w:num>
  <w:num w:numId="24">
    <w:abstractNumId w:val="30"/>
  </w:num>
  <w:num w:numId="25">
    <w:abstractNumId w:val="22"/>
  </w:num>
  <w:num w:numId="26">
    <w:abstractNumId w:val="33"/>
  </w:num>
  <w:num w:numId="27">
    <w:abstractNumId w:val="23"/>
  </w:num>
  <w:num w:numId="28">
    <w:abstractNumId w:val="6"/>
  </w:num>
  <w:num w:numId="29">
    <w:abstractNumId w:val="3"/>
  </w:num>
  <w:num w:numId="30">
    <w:abstractNumId w:val="25"/>
  </w:num>
  <w:num w:numId="31">
    <w:abstractNumId w:val="36"/>
  </w:num>
  <w:num w:numId="32">
    <w:abstractNumId w:val="29"/>
  </w:num>
  <w:num w:numId="33">
    <w:abstractNumId w:val="34"/>
  </w:num>
  <w:num w:numId="34">
    <w:abstractNumId w:val="40"/>
  </w:num>
  <w:num w:numId="35">
    <w:abstractNumId w:val="11"/>
  </w:num>
  <w:num w:numId="36">
    <w:abstractNumId w:val="12"/>
  </w:num>
  <w:num w:numId="37">
    <w:abstractNumId w:val="32"/>
  </w:num>
  <w:num w:numId="38">
    <w:abstractNumId w:val="14"/>
  </w:num>
  <w:num w:numId="39">
    <w:abstractNumId w:val="39"/>
  </w:num>
  <w:num w:numId="40">
    <w:abstractNumId w:val="37"/>
  </w:num>
  <w:num w:numId="41">
    <w:abstractNumId w:val="26"/>
  </w:num>
  <w:num w:numId="42">
    <w:abstractNumId w:val="9"/>
  </w:num>
  <w:num w:numId="43">
    <w:abstractNumId w:val="5"/>
  </w:num>
  <w:num w:numId="44">
    <w:abstractNumId w:val="7"/>
  </w:num>
  <w:num w:numId="45">
    <w:abstractNumId w:val="4"/>
  </w:num>
  <w:numIdMacAtCleanup w:val="4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kesh Patel">
    <w15:presenceInfo w15:providerId="None" w15:userId="Rakesh Patel"/>
  </w15:person>
  <w15:person w15:author="Hemant Gawande">
    <w15:presenceInfo w15:providerId="None" w15:userId="Hemant Gawan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687"/>
    <w:rsid w:val="000008C0"/>
    <w:rsid w:val="00000A8B"/>
    <w:rsid w:val="0000100F"/>
    <w:rsid w:val="0000666B"/>
    <w:rsid w:val="0000698A"/>
    <w:rsid w:val="00007BF7"/>
    <w:rsid w:val="000106B0"/>
    <w:rsid w:val="00021436"/>
    <w:rsid w:val="00021A2C"/>
    <w:rsid w:val="00021CED"/>
    <w:rsid w:val="00023F83"/>
    <w:rsid w:val="00025B56"/>
    <w:rsid w:val="0003054B"/>
    <w:rsid w:val="00031EBB"/>
    <w:rsid w:val="0003235A"/>
    <w:rsid w:val="00033713"/>
    <w:rsid w:val="0003460C"/>
    <w:rsid w:val="00034B94"/>
    <w:rsid w:val="00034E8B"/>
    <w:rsid w:val="00035215"/>
    <w:rsid w:val="00035E59"/>
    <w:rsid w:val="000365E8"/>
    <w:rsid w:val="000431E8"/>
    <w:rsid w:val="00043275"/>
    <w:rsid w:val="00045F5D"/>
    <w:rsid w:val="00047B4C"/>
    <w:rsid w:val="00050F80"/>
    <w:rsid w:val="00053C86"/>
    <w:rsid w:val="000548BA"/>
    <w:rsid w:val="00056CE9"/>
    <w:rsid w:val="000613EE"/>
    <w:rsid w:val="00062D69"/>
    <w:rsid w:val="00066376"/>
    <w:rsid w:val="00071398"/>
    <w:rsid w:val="00071E83"/>
    <w:rsid w:val="00072F2E"/>
    <w:rsid w:val="0007676E"/>
    <w:rsid w:val="000769DB"/>
    <w:rsid w:val="00076B29"/>
    <w:rsid w:val="0007773F"/>
    <w:rsid w:val="00081774"/>
    <w:rsid w:val="00082BCE"/>
    <w:rsid w:val="00090E89"/>
    <w:rsid w:val="00091316"/>
    <w:rsid w:val="000920BE"/>
    <w:rsid w:val="000941B6"/>
    <w:rsid w:val="0009489F"/>
    <w:rsid w:val="00095424"/>
    <w:rsid w:val="00096A7E"/>
    <w:rsid w:val="000A0A3B"/>
    <w:rsid w:val="000A0BB2"/>
    <w:rsid w:val="000A1EE7"/>
    <w:rsid w:val="000A2CEB"/>
    <w:rsid w:val="000A573D"/>
    <w:rsid w:val="000A5BBC"/>
    <w:rsid w:val="000B06AB"/>
    <w:rsid w:val="000B4113"/>
    <w:rsid w:val="000B4919"/>
    <w:rsid w:val="000B4F44"/>
    <w:rsid w:val="000B6211"/>
    <w:rsid w:val="000B6BA5"/>
    <w:rsid w:val="000B709F"/>
    <w:rsid w:val="000B7E81"/>
    <w:rsid w:val="000C0BC8"/>
    <w:rsid w:val="000C25B0"/>
    <w:rsid w:val="000C34DB"/>
    <w:rsid w:val="000C4E29"/>
    <w:rsid w:val="000D08F0"/>
    <w:rsid w:val="000D246C"/>
    <w:rsid w:val="000D3583"/>
    <w:rsid w:val="000D3761"/>
    <w:rsid w:val="000D3B21"/>
    <w:rsid w:val="000D65B1"/>
    <w:rsid w:val="000D7172"/>
    <w:rsid w:val="000E412E"/>
    <w:rsid w:val="000E50B2"/>
    <w:rsid w:val="000E74C1"/>
    <w:rsid w:val="000F0EEC"/>
    <w:rsid w:val="000F342D"/>
    <w:rsid w:val="000F6773"/>
    <w:rsid w:val="000F74E2"/>
    <w:rsid w:val="00102133"/>
    <w:rsid w:val="001047D7"/>
    <w:rsid w:val="001067D0"/>
    <w:rsid w:val="0010760C"/>
    <w:rsid w:val="0010787D"/>
    <w:rsid w:val="00107A19"/>
    <w:rsid w:val="00111352"/>
    <w:rsid w:val="0011215B"/>
    <w:rsid w:val="00112173"/>
    <w:rsid w:val="00113E98"/>
    <w:rsid w:val="0011422E"/>
    <w:rsid w:val="001153FC"/>
    <w:rsid w:val="00115412"/>
    <w:rsid w:val="00117268"/>
    <w:rsid w:val="00122404"/>
    <w:rsid w:val="00123580"/>
    <w:rsid w:val="00123BA1"/>
    <w:rsid w:val="001248B7"/>
    <w:rsid w:val="0012503A"/>
    <w:rsid w:val="00125C64"/>
    <w:rsid w:val="00125C78"/>
    <w:rsid w:val="00133837"/>
    <w:rsid w:val="001345FC"/>
    <w:rsid w:val="001358B9"/>
    <w:rsid w:val="00135E0D"/>
    <w:rsid w:val="00137D0E"/>
    <w:rsid w:val="00143A2B"/>
    <w:rsid w:val="00144E10"/>
    <w:rsid w:val="0014557F"/>
    <w:rsid w:val="001459E7"/>
    <w:rsid w:val="00145BC7"/>
    <w:rsid w:val="00150B49"/>
    <w:rsid w:val="00153395"/>
    <w:rsid w:val="00154274"/>
    <w:rsid w:val="00155343"/>
    <w:rsid w:val="001553B5"/>
    <w:rsid w:val="001562F3"/>
    <w:rsid w:val="00156C25"/>
    <w:rsid w:val="00157287"/>
    <w:rsid w:val="00160EEA"/>
    <w:rsid w:val="001643D9"/>
    <w:rsid w:val="00164B97"/>
    <w:rsid w:val="001659CE"/>
    <w:rsid w:val="00166B23"/>
    <w:rsid w:val="00167DED"/>
    <w:rsid w:val="0017260A"/>
    <w:rsid w:val="00174043"/>
    <w:rsid w:val="00174461"/>
    <w:rsid w:val="00175FF8"/>
    <w:rsid w:val="00176AB3"/>
    <w:rsid w:val="001812DE"/>
    <w:rsid w:val="00182238"/>
    <w:rsid w:val="001828DA"/>
    <w:rsid w:val="001839C0"/>
    <w:rsid w:val="00184B2B"/>
    <w:rsid w:val="001851BF"/>
    <w:rsid w:val="001901A5"/>
    <w:rsid w:val="00190F4B"/>
    <w:rsid w:val="0019170E"/>
    <w:rsid w:val="001921E2"/>
    <w:rsid w:val="00194121"/>
    <w:rsid w:val="001971FB"/>
    <w:rsid w:val="001A0956"/>
    <w:rsid w:val="001A1FFC"/>
    <w:rsid w:val="001A220C"/>
    <w:rsid w:val="001B1AE3"/>
    <w:rsid w:val="001B322B"/>
    <w:rsid w:val="001B720E"/>
    <w:rsid w:val="001C161C"/>
    <w:rsid w:val="001C208F"/>
    <w:rsid w:val="001C25DD"/>
    <w:rsid w:val="001C7119"/>
    <w:rsid w:val="001D2226"/>
    <w:rsid w:val="001D4AAB"/>
    <w:rsid w:val="001D4C54"/>
    <w:rsid w:val="001D4E61"/>
    <w:rsid w:val="001D7047"/>
    <w:rsid w:val="001D7171"/>
    <w:rsid w:val="001D75E1"/>
    <w:rsid w:val="001E1F15"/>
    <w:rsid w:val="001E27A2"/>
    <w:rsid w:val="001E5553"/>
    <w:rsid w:val="001E5965"/>
    <w:rsid w:val="001F1560"/>
    <w:rsid w:val="001F1B3E"/>
    <w:rsid w:val="001F5C55"/>
    <w:rsid w:val="001F5F92"/>
    <w:rsid w:val="00200DB2"/>
    <w:rsid w:val="00203E1B"/>
    <w:rsid w:val="00203E98"/>
    <w:rsid w:val="0020720E"/>
    <w:rsid w:val="00211CED"/>
    <w:rsid w:val="0021252D"/>
    <w:rsid w:val="0021348D"/>
    <w:rsid w:val="002148D8"/>
    <w:rsid w:val="00217E1E"/>
    <w:rsid w:val="00220635"/>
    <w:rsid w:val="00220853"/>
    <w:rsid w:val="00222247"/>
    <w:rsid w:val="00224FAB"/>
    <w:rsid w:val="00225D96"/>
    <w:rsid w:val="00226352"/>
    <w:rsid w:val="002273EA"/>
    <w:rsid w:val="002275C4"/>
    <w:rsid w:val="00227821"/>
    <w:rsid w:val="00227B7D"/>
    <w:rsid w:val="00227E1F"/>
    <w:rsid w:val="0023066D"/>
    <w:rsid w:val="00230B39"/>
    <w:rsid w:val="0023254F"/>
    <w:rsid w:val="00235C46"/>
    <w:rsid w:val="002365C1"/>
    <w:rsid w:val="002372E8"/>
    <w:rsid w:val="0023768A"/>
    <w:rsid w:val="002378B2"/>
    <w:rsid w:val="002419F5"/>
    <w:rsid w:val="00242345"/>
    <w:rsid w:val="00244448"/>
    <w:rsid w:val="00244490"/>
    <w:rsid w:val="00247E37"/>
    <w:rsid w:val="00260CA6"/>
    <w:rsid w:val="00260FE9"/>
    <w:rsid w:val="0026265B"/>
    <w:rsid w:val="00266114"/>
    <w:rsid w:val="00266E9A"/>
    <w:rsid w:val="00271A6B"/>
    <w:rsid w:val="002751F4"/>
    <w:rsid w:val="00277CE5"/>
    <w:rsid w:val="00280C69"/>
    <w:rsid w:val="00280EA3"/>
    <w:rsid w:val="00282147"/>
    <w:rsid w:val="00282A49"/>
    <w:rsid w:val="00284128"/>
    <w:rsid w:val="0028575E"/>
    <w:rsid w:val="00286085"/>
    <w:rsid w:val="00286292"/>
    <w:rsid w:val="00286EA1"/>
    <w:rsid w:val="002A08F6"/>
    <w:rsid w:val="002A0A5A"/>
    <w:rsid w:val="002A6D0E"/>
    <w:rsid w:val="002A7CDC"/>
    <w:rsid w:val="002B0030"/>
    <w:rsid w:val="002B1731"/>
    <w:rsid w:val="002B1879"/>
    <w:rsid w:val="002B1F02"/>
    <w:rsid w:val="002B4B34"/>
    <w:rsid w:val="002B6588"/>
    <w:rsid w:val="002B7008"/>
    <w:rsid w:val="002B739D"/>
    <w:rsid w:val="002B7469"/>
    <w:rsid w:val="002C1BA1"/>
    <w:rsid w:val="002C1EBF"/>
    <w:rsid w:val="002C1FEB"/>
    <w:rsid w:val="002C24D6"/>
    <w:rsid w:val="002C5C59"/>
    <w:rsid w:val="002C6F6F"/>
    <w:rsid w:val="002D3E8C"/>
    <w:rsid w:val="002D654E"/>
    <w:rsid w:val="002D6D2D"/>
    <w:rsid w:val="002D6EF1"/>
    <w:rsid w:val="002E102C"/>
    <w:rsid w:val="002E1A0C"/>
    <w:rsid w:val="002E458A"/>
    <w:rsid w:val="002E57BB"/>
    <w:rsid w:val="002E6081"/>
    <w:rsid w:val="002F2C02"/>
    <w:rsid w:val="002F4EC1"/>
    <w:rsid w:val="00301C65"/>
    <w:rsid w:val="003031C7"/>
    <w:rsid w:val="00304B60"/>
    <w:rsid w:val="00305AFB"/>
    <w:rsid w:val="0030730D"/>
    <w:rsid w:val="00307CAE"/>
    <w:rsid w:val="00310DD2"/>
    <w:rsid w:val="003137BE"/>
    <w:rsid w:val="00313A29"/>
    <w:rsid w:val="003163C6"/>
    <w:rsid w:val="0031648A"/>
    <w:rsid w:val="00316871"/>
    <w:rsid w:val="00317405"/>
    <w:rsid w:val="00323928"/>
    <w:rsid w:val="0032604D"/>
    <w:rsid w:val="00326C7C"/>
    <w:rsid w:val="00327AC2"/>
    <w:rsid w:val="00330FFE"/>
    <w:rsid w:val="00331F0B"/>
    <w:rsid w:val="00332AA8"/>
    <w:rsid w:val="00335C84"/>
    <w:rsid w:val="003361C3"/>
    <w:rsid w:val="0033709C"/>
    <w:rsid w:val="003505CD"/>
    <w:rsid w:val="00350EC2"/>
    <w:rsid w:val="0036035E"/>
    <w:rsid w:val="00362D04"/>
    <w:rsid w:val="0036539C"/>
    <w:rsid w:val="0036792C"/>
    <w:rsid w:val="003706E7"/>
    <w:rsid w:val="0037155C"/>
    <w:rsid w:val="00371DE7"/>
    <w:rsid w:val="0037229B"/>
    <w:rsid w:val="00373CB4"/>
    <w:rsid w:val="00374121"/>
    <w:rsid w:val="003741A8"/>
    <w:rsid w:val="00374494"/>
    <w:rsid w:val="0037709C"/>
    <w:rsid w:val="00384996"/>
    <w:rsid w:val="00384E8D"/>
    <w:rsid w:val="0038544C"/>
    <w:rsid w:val="0038585C"/>
    <w:rsid w:val="003873E1"/>
    <w:rsid w:val="00390F5D"/>
    <w:rsid w:val="003936EB"/>
    <w:rsid w:val="0039411C"/>
    <w:rsid w:val="003A1097"/>
    <w:rsid w:val="003A1B48"/>
    <w:rsid w:val="003A2860"/>
    <w:rsid w:val="003A2AC9"/>
    <w:rsid w:val="003A321F"/>
    <w:rsid w:val="003A377B"/>
    <w:rsid w:val="003A4D6D"/>
    <w:rsid w:val="003A6F8A"/>
    <w:rsid w:val="003A7FA0"/>
    <w:rsid w:val="003B1BE2"/>
    <w:rsid w:val="003B21CF"/>
    <w:rsid w:val="003B2295"/>
    <w:rsid w:val="003B3E85"/>
    <w:rsid w:val="003B6779"/>
    <w:rsid w:val="003B715E"/>
    <w:rsid w:val="003C04C9"/>
    <w:rsid w:val="003C1558"/>
    <w:rsid w:val="003C56E2"/>
    <w:rsid w:val="003C6B9E"/>
    <w:rsid w:val="003C7D53"/>
    <w:rsid w:val="003D2E01"/>
    <w:rsid w:val="003D32FE"/>
    <w:rsid w:val="003D5386"/>
    <w:rsid w:val="003D54F9"/>
    <w:rsid w:val="003E527A"/>
    <w:rsid w:val="003E6541"/>
    <w:rsid w:val="003E6D61"/>
    <w:rsid w:val="003F091C"/>
    <w:rsid w:val="003F1F2A"/>
    <w:rsid w:val="003F212E"/>
    <w:rsid w:val="003F53D5"/>
    <w:rsid w:val="004012F5"/>
    <w:rsid w:val="00403685"/>
    <w:rsid w:val="00403D50"/>
    <w:rsid w:val="004052C0"/>
    <w:rsid w:val="00406895"/>
    <w:rsid w:val="00406BFA"/>
    <w:rsid w:val="004100AF"/>
    <w:rsid w:val="0041035C"/>
    <w:rsid w:val="00410E76"/>
    <w:rsid w:val="00411415"/>
    <w:rsid w:val="0041180F"/>
    <w:rsid w:val="00414776"/>
    <w:rsid w:val="004151F2"/>
    <w:rsid w:val="00420486"/>
    <w:rsid w:val="00420FDA"/>
    <w:rsid w:val="00421E4A"/>
    <w:rsid w:val="00422553"/>
    <w:rsid w:val="00422DDE"/>
    <w:rsid w:val="0042385C"/>
    <w:rsid w:val="00423EC4"/>
    <w:rsid w:val="004245A5"/>
    <w:rsid w:val="00424F0A"/>
    <w:rsid w:val="00426898"/>
    <w:rsid w:val="004269B4"/>
    <w:rsid w:val="00426AA7"/>
    <w:rsid w:val="00430D31"/>
    <w:rsid w:val="00433AEC"/>
    <w:rsid w:val="004346EA"/>
    <w:rsid w:val="00436954"/>
    <w:rsid w:val="00440DCC"/>
    <w:rsid w:val="004410DA"/>
    <w:rsid w:val="0044237E"/>
    <w:rsid w:val="00446183"/>
    <w:rsid w:val="004604C3"/>
    <w:rsid w:val="00461AEB"/>
    <w:rsid w:val="004631B2"/>
    <w:rsid w:val="00464D76"/>
    <w:rsid w:val="004655A3"/>
    <w:rsid w:val="0046683C"/>
    <w:rsid w:val="00467092"/>
    <w:rsid w:val="00471482"/>
    <w:rsid w:val="00473794"/>
    <w:rsid w:val="0047456D"/>
    <w:rsid w:val="00475D88"/>
    <w:rsid w:val="00476B9D"/>
    <w:rsid w:val="00476D1D"/>
    <w:rsid w:val="004818BD"/>
    <w:rsid w:val="00485069"/>
    <w:rsid w:val="004860B5"/>
    <w:rsid w:val="004862D2"/>
    <w:rsid w:val="00487ABE"/>
    <w:rsid w:val="00492251"/>
    <w:rsid w:val="00496128"/>
    <w:rsid w:val="004A119A"/>
    <w:rsid w:val="004A3708"/>
    <w:rsid w:val="004A6A8D"/>
    <w:rsid w:val="004B03E8"/>
    <w:rsid w:val="004B1490"/>
    <w:rsid w:val="004B1AAC"/>
    <w:rsid w:val="004B3B64"/>
    <w:rsid w:val="004B5222"/>
    <w:rsid w:val="004B5BF2"/>
    <w:rsid w:val="004B64E4"/>
    <w:rsid w:val="004B677A"/>
    <w:rsid w:val="004C3008"/>
    <w:rsid w:val="004C36D3"/>
    <w:rsid w:val="004C4273"/>
    <w:rsid w:val="004C44D1"/>
    <w:rsid w:val="004C4D5A"/>
    <w:rsid w:val="004C549F"/>
    <w:rsid w:val="004D32EA"/>
    <w:rsid w:val="004D7A15"/>
    <w:rsid w:val="004E1113"/>
    <w:rsid w:val="004F099C"/>
    <w:rsid w:val="004F7BD3"/>
    <w:rsid w:val="00502941"/>
    <w:rsid w:val="00504839"/>
    <w:rsid w:val="00510735"/>
    <w:rsid w:val="005141F5"/>
    <w:rsid w:val="00515919"/>
    <w:rsid w:val="00520772"/>
    <w:rsid w:val="00522FB9"/>
    <w:rsid w:val="005230B8"/>
    <w:rsid w:val="00523E56"/>
    <w:rsid w:val="00524D7B"/>
    <w:rsid w:val="00525787"/>
    <w:rsid w:val="00526F32"/>
    <w:rsid w:val="005273E0"/>
    <w:rsid w:val="00530483"/>
    <w:rsid w:val="00532BAD"/>
    <w:rsid w:val="005345A8"/>
    <w:rsid w:val="00534A53"/>
    <w:rsid w:val="00535B75"/>
    <w:rsid w:val="00537701"/>
    <w:rsid w:val="00540A54"/>
    <w:rsid w:val="00540C8A"/>
    <w:rsid w:val="00543137"/>
    <w:rsid w:val="00544780"/>
    <w:rsid w:val="00551181"/>
    <w:rsid w:val="00551894"/>
    <w:rsid w:val="005529C5"/>
    <w:rsid w:val="00553C10"/>
    <w:rsid w:val="00554E27"/>
    <w:rsid w:val="005563B3"/>
    <w:rsid w:val="005620BE"/>
    <w:rsid w:val="00563B36"/>
    <w:rsid w:val="00564FF4"/>
    <w:rsid w:val="005667F1"/>
    <w:rsid w:val="00570D55"/>
    <w:rsid w:val="005723AA"/>
    <w:rsid w:val="005734ED"/>
    <w:rsid w:val="005747C6"/>
    <w:rsid w:val="005756D0"/>
    <w:rsid w:val="00575AD1"/>
    <w:rsid w:val="00575D98"/>
    <w:rsid w:val="00581A97"/>
    <w:rsid w:val="00581CDF"/>
    <w:rsid w:val="00584EEE"/>
    <w:rsid w:val="005905C9"/>
    <w:rsid w:val="00592167"/>
    <w:rsid w:val="0059263D"/>
    <w:rsid w:val="00593891"/>
    <w:rsid w:val="00593F25"/>
    <w:rsid w:val="005955E9"/>
    <w:rsid w:val="00595FDF"/>
    <w:rsid w:val="00596548"/>
    <w:rsid w:val="00597287"/>
    <w:rsid w:val="00597566"/>
    <w:rsid w:val="00597A8D"/>
    <w:rsid w:val="005A451A"/>
    <w:rsid w:val="005A5513"/>
    <w:rsid w:val="005A5CA4"/>
    <w:rsid w:val="005B0ECD"/>
    <w:rsid w:val="005B1006"/>
    <w:rsid w:val="005B395E"/>
    <w:rsid w:val="005B638A"/>
    <w:rsid w:val="005C0000"/>
    <w:rsid w:val="005C0370"/>
    <w:rsid w:val="005C4A99"/>
    <w:rsid w:val="005C4EE4"/>
    <w:rsid w:val="005C6B69"/>
    <w:rsid w:val="005D00EE"/>
    <w:rsid w:val="005D0831"/>
    <w:rsid w:val="005D08D7"/>
    <w:rsid w:val="005D11F0"/>
    <w:rsid w:val="005D3C39"/>
    <w:rsid w:val="005D600B"/>
    <w:rsid w:val="005E05B3"/>
    <w:rsid w:val="005E0804"/>
    <w:rsid w:val="005E0B42"/>
    <w:rsid w:val="005E0DD7"/>
    <w:rsid w:val="005E17BB"/>
    <w:rsid w:val="005E2B4D"/>
    <w:rsid w:val="005E47C3"/>
    <w:rsid w:val="005E6701"/>
    <w:rsid w:val="005F0E44"/>
    <w:rsid w:val="005F7BEB"/>
    <w:rsid w:val="00601668"/>
    <w:rsid w:val="006033D8"/>
    <w:rsid w:val="00603795"/>
    <w:rsid w:val="00603CF7"/>
    <w:rsid w:val="006078F5"/>
    <w:rsid w:val="006106F6"/>
    <w:rsid w:val="00615062"/>
    <w:rsid w:val="00621119"/>
    <w:rsid w:val="00622156"/>
    <w:rsid w:val="006234C3"/>
    <w:rsid w:val="0062616B"/>
    <w:rsid w:val="006268CB"/>
    <w:rsid w:val="006279A9"/>
    <w:rsid w:val="00627D81"/>
    <w:rsid w:val="00632AB5"/>
    <w:rsid w:val="006346EC"/>
    <w:rsid w:val="00634DD2"/>
    <w:rsid w:val="00635762"/>
    <w:rsid w:val="00636D66"/>
    <w:rsid w:val="00636DD4"/>
    <w:rsid w:val="00643F97"/>
    <w:rsid w:val="00647F43"/>
    <w:rsid w:val="00650C5C"/>
    <w:rsid w:val="0065267F"/>
    <w:rsid w:val="00652D82"/>
    <w:rsid w:val="0065776E"/>
    <w:rsid w:val="00661136"/>
    <w:rsid w:val="006615ED"/>
    <w:rsid w:val="00664A72"/>
    <w:rsid w:val="00664B23"/>
    <w:rsid w:val="0067160B"/>
    <w:rsid w:val="00673AC1"/>
    <w:rsid w:val="006744DA"/>
    <w:rsid w:val="00676C33"/>
    <w:rsid w:val="0067780D"/>
    <w:rsid w:val="00677A4E"/>
    <w:rsid w:val="00682AED"/>
    <w:rsid w:val="00684F1C"/>
    <w:rsid w:val="0068718E"/>
    <w:rsid w:val="006872DC"/>
    <w:rsid w:val="00690EC3"/>
    <w:rsid w:val="0069238A"/>
    <w:rsid w:val="00692534"/>
    <w:rsid w:val="00692892"/>
    <w:rsid w:val="006935A7"/>
    <w:rsid w:val="00694347"/>
    <w:rsid w:val="006949C5"/>
    <w:rsid w:val="00695369"/>
    <w:rsid w:val="006A0932"/>
    <w:rsid w:val="006A0DC5"/>
    <w:rsid w:val="006A2AC5"/>
    <w:rsid w:val="006A5BF1"/>
    <w:rsid w:val="006B0551"/>
    <w:rsid w:val="006B0ADD"/>
    <w:rsid w:val="006B3047"/>
    <w:rsid w:val="006B31F3"/>
    <w:rsid w:val="006B4C86"/>
    <w:rsid w:val="006B52C4"/>
    <w:rsid w:val="006C0D26"/>
    <w:rsid w:val="006C11A7"/>
    <w:rsid w:val="006C2FFC"/>
    <w:rsid w:val="006C3102"/>
    <w:rsid w:val="006D2C4B"/>
    <w:rsid w:val="006D5FE4"/>
    <w:rsid w:val="006D72EC"/>
    <w:rsid w:val="006E160F"/>
    <w:rsid w:val="006E53D9"/>
    <w:rsid w:val="006E5E60"/>
    <w:rsid w:val="006F1D86"/>
    <w:rsid w:val="006F2531"/>
    <w:rsid w:val="006F2699"/>
    <w:rsid w:val="006F49EF"/>
    <w:rsid w:val="006F675F"/>
    <w:rsid w:val="0070058A"/>
    <w:rsid w:val="00702269"/>
    <w:rsid w:val="0070229A"/>
    <w:rsid w:val="007052A3"/>
    <w:rsid w:val="00705EF5"/>
    <w:rsid w:val="00706737"/>
    <w:rsid w:val="00706A20"/>
    <w:rsid w:val="00706AA0"/>
    <w:rsid w:val="00706FAD"/>
    <w:rsid w:val="00712E24"/>
    <w:rsid w:val="007200E6"/>
    <w:rsid w:val="007213E6"/>
    <w:rsid w:val="00722782"/>
    <w:rsid w:val="00723DD3"/>
    <w:rsid w:val="007249C8"/>
    <w:rsid w:val="00727432"/>
    <w:rsid w:val="00733553"/>
    <w:rsid w:val="0073522A"/>
    <w:rsid w:val="00735DB0"/>
    <w:rsid w:val="00740BD1"/>
    <w:rsid w:val="00740E85"/>
    <w:rsid w:val="007465A2"/>
    <w:rsid w:val="00746EEA"/>
    <w:rsid w:val="007478A1"/>
    <w:rsid w:val="00747C87"/>
    <w:rsid w:val="00747F76"/>
    <w:rsid w:val="00750209"/>
    <w:rsid w:val="0075287C"/>
    <w:rsid w:val="00752B80"/>
    <w:rsid w:val="00752CDA"/>
    <w:rsid w:val="0075465E"/>
    <w:rsid w:val="00757CED"/>
    <w:rsid w:val="00762C1C"/>
    <w:rsid w:val="00766EB5"/>
    <w:rsid w:val="00767521"/>
    <w:rsid w:val="0077030E"/>
    <w:rsid w:val="00771494"/>
    <w:rsid w:val="00772901"/>
    <w:rsid w:val="00774F00"/>
    <w:rsid w:val="00775B1B"/>
    <w:rsid w:val="00775BEF"/>
    <w:rsid w:val="00775C24"/>
    <w:rsid w:val="00776435"/>
    <w:rsid w:val="007770A0"/>
    <w:rsid w:val="00777E39"/>
    <w:rsid w:val="00780E07"/>
    <w:rsid w:val="00782922"/>
    <w:rsid w:val="00782A83"/>
    <w:rsid w:val="0078488E"/>
    <w:rsid w:val="00786B9B"/>
    <w:rsid w:val="007923ED"/>
    <w:rsid w:val="00795AE4"/>
    <w:rsid w:val="00795DB4"/>
    <w:rsid w:val="00796B36"/>
    <w:rsid w:val="007A0749"/>
    <w:rsid w:val="007A3165"/>
    <w:rsid w:val="007A33F8"/>
    <w:rsid w:val="007A42E6"/>
    <w:rsid w:val="007A5CDC"/>
    <w:rsid w:val="007A67D9"/>
    <w:rsid w:val="007A7479"/>
    <w:rsid w:val="007B1AFE"/>
    <w:rsid w:val="007B3E36"/>
    <w:rsid w:val="007B3FDB"/>
    <w:rsid w:val="007B7B27"/>
    <w:rsid w:val="007C34B3"/>
    <w:rsid w:val="007C40DA"/>
    <w:rsid w:val="007C54C3"/>
    <w:rsid w:val="007C57AD"/>
    <w:rsid w:val="007C5A4D"/>
    <w:rsid w:val="007C7B86"/>
    <w:rsid w:val="007D4472"/>
    <w:rsid w:val="007D5E64"/>
    <w:rsid w:val="007D7653"/>
    <w:rsid w:val="007D7A79"/>
    <w:rsid w:val="007E0030"/>
    <w:rsid w:val="007E0FF7"/>
    <w:rsid w:val="007E1BF8"/>
    <w:rsid w:val="007E2EED"/>
    <w:rsid w:val="007E372E"/>
    <w:rsid w:val="007E418F"/>
    <w:rsid w:val="007E71E2"/>
    <w:rsid w:val="007F1829"/>
    <w:rsid w:val="007F2712"/>
    <w:rsid w:val="007F2745"/>
    <w:rsid w:val="007F31B6"/>
    <w:rsid w:val="007F3A34"/>
    <w:rsid w:val="007F51D6"/>
    <w:rsid w:val="007F6A72"/>
    <w:rsid w:val="007F79DB"/>
    <w:rsid w:val="00800AEB"/>
    <w:rsid w:val="008013CF"/>
    <w:rsid w:val="008045B0"/>
    <w:rsid w:val="00804C36"/>
    <w:rsid w:val="00807F62"/>
    <w:rsid w:val="008115BF"/>
    <w:rsid w:val="008122FC"/>
    <w:rsid w:val="00813D18"/>
    <w:rsid w:val="00815976"/>
    <w:rsid w:val="00816345"/>
    <w:rsid w:val="0081750B"/>
    <w:rsid w:val="0081755D"/>
    <w:rsid w:val="00817825"/>
    <w:rsid w:val="0082180F"/>
    <w:rsid w:val="00822C14"/>
    <w:rsid w:val="00823509"/>
    <w:rsid w:val="00824B61"/>
    <w:rsid w:val="00825D42"/>
    <w:rsid w:val="00826D46"/>
    <w:rsid w:val="00827E80"/>
    <w:rsid w:val="00832716"/>
    <w:rsid w:val="00832CF0"/>
    <w:rsid w:val="00833B29"/>
    <w:rsid w:val="00834BCC"/>
    <w:rsid w:val="008365FC"/>
    <w:rsid w:val="00836F99"/>
    <w:rsid w:val="00836FA4"/>
    <w:rsid w:val="00840E3F"/>
    <w:rsid w:val="00842676"/>
    <w:rsid w:val="00842B2F"/>
    <w:rsid w:val="00842CF5"/>
    <w:rsid w:val="0084508D"/>
    <w:rsid w:val="00845822"/>
    <w:rsid w:val="008459D6"/>
    <w:rsid w:val="008473B0"/>
    <w:rsid w:val="008501BD"/>
    <w:rsid w:val="008505AB"/>
    <w:rsid w:val="00851FE8"/>
    <w:rsid w:val="00854AE9"/>
    <w:rsid w:val="00854BD6"/>
    <w:rsid w:val="008560A7"/>
    <w:rsid w:val="00862A38"/>
    <w:rsid w:val="00862EC8"/>
    <w:rsid w:val="008637EA"/>
    <w:rsid w:val="00864477"/>
    <w:rsid w:val="00865A36"/>
    <w:rsid w:val="00866112"/>
    <w:rsid w:val="008670A0"/>
    <w:rsid w:val="00867F72"/>
    <w:rsid w:val="0087000C"/>
    <w:rsid w:val="00873654"/>
    <w:rsid w:val="00876747"/>
    <w:rsid w:val="00882149"/>
    <w:rsid w:val="0088304A"/>
    <w:rsid w:val="0088375F"/>
    <w:rsid w:val="008876F7"/>
    <w:rsid w:val="00890FDF"/>
    <w:rsid w:val="00893A1D"/>
    <w:rsid w:val="00894C0B"/>
    <w:rsid w:val="00896929"/>
    <w:rsid w:val="008A03FC"/>
    <w:rsid w:val="008A16B2"/>
    <w:rsid w:val="008A390C"/>
    <w:rsid w:val="008A3FAB"/>
    <w:rsid w:val="008A5A65"/>
    <w:rsid w:val="008B3250"/>
    <w:rsid w:val="008B5C8A"/>
    <w:rsid w:val="008B64D4"/>
    <w:rsid w:val="008B6527"/>
    <w:rsid w:val="008B6CDD"/>
    <w:rsid w:val="008B6D11"/>
    <w:rsid w:val="008B7A15"/>
    <w:rsid w:val="008B7C1E"/>
    <w:rsid w:val="008C0D21"/>
    <w:rsid w:val="008C3594"/>
    <w:rsid w:val="008C4652"/>
    <w:rsid w:val="008C6FCE"/>
    <w:rsid w:val="008C7564"/>
    <w:rsid w:val="008C7DC6"/>
    <w:rsid w:val="008D773A"/>
    <w:rsid w:val="008D7A9B"/>
    <w:rsid w:val="008E0E4A"/>
    <w:rsid w:val="008E23A3"/>
    <w:rsid w:val="008E3ABE"/>
    <w:rsid w:val="008E491E"/>
    <w:rsid w:val="008E5138"/>
    <w:rsid w:val="008E5F98"/>
    <w:rsid w:val="008E685C"/>
    <w:rsid w:val="008F1CDA"/>
    <w:rsid w:val="008F6889"/>
    <w:rsid w:val="008F777F"/>
    <w:rsid w:val="0090156F"/>
    <w:rsid w:val="00901A6F"/>
    <w:rsid w:val="00904BBB"/>
    <w:rsid w:val="00906668"/>
    <w:rsid w:val="009101FF"/>
    <w:rsid w:val="009109A2"/>
    <w:rsid w:val="00910ACF"/>
    <w:rsid w:val="009111A6"/>
    <w:rsid w:val="00911C42"/>
    <w:rsid w:val="009135B7"/>
    <w:rsid w:val="00913703"/>
    <w:rsid w:val="0091375A"/>
    <w:rsid w:val="0091384A"/>
    <w:rsid w:val="00915662"/>
    <w:rsid w:val="009158F3"/>
    <w:rsid w:val="00921F58"/>
    <w:rsid w:val="00927092"/>
    <w:rsid w:val="00927F42"/>
    <w:rsid w:val="009302E8"/>
    <w:rsid w:val="00930AC6"/>
    <w:rsid w:val="00930FCB"/>
    <w:rsid w:val="00935106"/>
    <w:rsid w:val="00936DED"/>
    <w:rsid w:val="0093751A"/>
    <w:rsid w:val="0094071F"/>
    <w:rsid w:val="00942A3D"/>
    <w:rsid w:val="00942BD3"/>
    <w:rsid w:val="0094471A"/>
    <w:rsid w:val="009455EB"/>
    <w:rsid w:val="0095168D"/>
    <w:rsid w:val="00952B6A"/>
    <w:rsid w:val="00956114"/>
    <w:rsid w:val="00956994"/>
    <w:rsid w:val="00960260"/>
    <w:rsid w:val="00960EEE"/>
    <w:rsid w:val="009646E5"/>
    <w:rsid w:val="00970049"/>
    <w:rsid w:val="00970839"/>
    <w:rsid w:val="0098048A"/>
    <w:rsid w:val="00981F09"/>
    <w:rsid w:val="00982C1D"/>
    <w:rsid w:val="0098332B"/>
    <w:rsid w:val="009837A2"/>
    <w:rsid w:val="0098398E"/>
    <w:rsid w:val="00986F29"/>
    <w:rsid w:val="00987DC7"/>
    <w:rsid w:val="00991466"/>
    <w:rsid w:val="009927B3"/>
    <w:rsid w:val="00996601"/>
    <w:rsid w:val="00997525"/>
    <w:rsid w:val="009A1323"/>
    <w:rsid w:val="009A218A"/>
    <w:rsid w:val="009A26FB"/>
    <w:rsid w:val="009A3B3D"/>
    <w:rsid w:val="009A70C5"/>
    <w:rsid w:val="009A7816"/>
    <w:rsid w:val="009A7D81"/>
    <w:rsid w:val="009B1AF4"/>
    <w:rsid w:val="009B349C"/>
    <w:rsid w:val="009B5692"/>
    <w:rsid w:val="009B5E66"/>
    <w:rsid w:val="009B6F9A"/>
    <w:rsid w:val="009C233F"/>
    <w:rsid w:val="009C276E"/>
    <w:rsid w:val="009C3473"/>
    <w:rsid w:val="009C51D0"/>
    <w:rsid w:val="009C6361"/>
    <w:rsid w:val="009C6F16"/>
    <w:rsid w:val="009C73F9"/>
    <w:rsid w:val="009C74AC"/>
    <w:rsid w:val="009D0EF8"/>
    <w:rsid w:val="009D27CE"/>
    <w:rsid w:val="009D31CA"/>
    <w:rsid w:val="009D3213"/>
    <w:rsid w:val="009D33D6"/>
    <w:rsid w:val="009D3A14"/>
    <w:rsid w:val="009D5EE4"/>
    <w:rsid w:val="009D6222"/>
    <w:rsid w:val="009E1E8B"/>
    <w:rsid w:val="009E4055"/>
    <w:rsid w:val="009E6CAB"/>
    <w:rsid w:val="009F036C"/>
    <w:rsid w:val="009F03D7"/>
    <w:rsid w:val="009F3B10"/>
    <w:rsid w:val="009F4E6C"/>
    <w:rsid w:val="009F5157"/>
    <w:rsid w:val="009F5412"/>
    <w:rsid w:val="009F6067"/>
    <w:rsid w:val="009F62AF"/>
    <w:rsid w:val="009F63CB"/>
    <w:rsid w:val="009F669E"/>
    <w:rsid w:val="009F6974"/>
    <w:rsid w:val="00A00982"/>
    <w:rsid w:val="00A0606E"/>
    <w:rsid w:val="00A06A20"/>
    <w:rsid w:val="00A06BE5"/>
    <w:rsid w:val="00A11455"/>
    <w:rsid w:val="00A1158B"/>
    <w:rsid w:val="00A12572"/>
    <w:rsid w:val="00A14626"/>
    <w:rsid w:val="00A15CCD"/>
    <w:rsid w:val="00A24609"/>
    <w:rsid w:val="00A24BE9"/>
    <w:rsid w:val="00A24CBB"/>
    <w:rsid w:val="00A2506A"/>
    <w:rsid w:val="00A25D4E"/>
    <w:rsid w:val="00A271E7"/>
    <w:rsid w:val="00A304D0"/>
    <w:rsid w:val="00A30A41"/>
    <w:rsid w:val="00A311F4"/>
    <w:rsid w:val="00A32C48"/>
    <w:rsid w:val="00A33F59"/>
    <w:rsid w:val="00A344CC"/>
    <w:rsid w:val="00A34F12"/>
    <w:rsid w:val="00A404DD"/>
    <w:rsid w:val="00A42219"/>
    <w:rsid w:val="00A432B5"/>
    <w:rsid w:val="00A44242"/>
    <w:rsid w:val="00A4585B"/>
    <w:rsid w:val="00A501BC"/>
    <w:rsid w:val="00A514BA"/>
    <w:rsid w:val="00A519AA"/>
    <w:rsid w:val="00A55654"/>
    <w:rsid w:val="00A64B7D"/>
    <w:rsid w:val="00A65C16"/>
    <w:rsid w:val="00A6738C"/>
    <w:rsid w:val="00A70346"/>
    <w:rsid w:val="00A70ABA"/>
    <w:rsid w:val="00A716E3"/>
    <w:rsid w:val="00A71847"/>
    <w:rsid w:val="00A71B11"/>
    <w:rsid w:val="00A71C7F"/>
    <w:rsid w:val="00A72D60"/>
    <w:rsid w:val="00A73384"/>
    <w:rsid w:val="00A737AC"/>
    <w:rsid w:val="00A74A03"/>
    <w:rsid w:val="00A769F3"/>
    <w:rsid w:val="00A808DE"/>
    <w:rsid w:val="00A812CE"/>
    <w:rsid w:val="00A8204D"/>
    <w:rsid w:val="00A82273"/>
    <w:rsid w:val="00A82DAF"/>
    <w:rsid w:val="00A84A79"/>
    <w:rsid w:val="00A86CDB"/>
    <w:rsid w:val="00A87A52"/>
    <w:rsid w:val="00A900B0"/>
    <w:rsid w:val="00A92154"/>
    <w:rsid w:val="00A92999"/>
    <w:rsid w:val="00A93007"/>
    <w:rsid w:val="00A95086"/>
    <w:rsid w:val="00A9573C"/>
    <w:rsid w:val="00A95D04"/>
    <w:rsid w:val="00AA2BBE"/>
    <w:rsid w:val="00AA4A30"/>
    <w:rsid w:val="00AA522C"/>
    <w:rsid w:val="00AA6CA4"/>
    <w:rsid w:val="00AA73FE"/>
    <w:rsid w:val="00AB2451"/>
    <w:rsid w:val="00AB7687"/>
    <w:rsid w:val="00AC12F7"/>
    <w:rsid w:val="00AC3CA2"/>
    <w:rsid w:val="00AC564B"/>
    <w:rsid w:val="00AC56FD"/>
    <w:rsid w:val="00AD3058"/>
    <w:rsid w:val="00AD312D"/>
    <w:rsid w:val="00AD3733"/>
    <w:rsid w:val="00AD4544"/>
    <w:rsid w:val="00AD4A68"/>
    <w:rsid w:val="00AD6D0A"/>
    <w:rsid w:val="00AD77A6"/>
    <w:rsid w:val="00AE0D30"/>
    <w:rsid w:val="00AE1C5C"/>
    <w:rsid w:val="00AE3AC4"/>
    <w:rsid w:val="00AE5602"/>
    <w:rsid w:val="00AE5D38"/>
    <w:rsid w:val="00AE5F74"/>
    <w:rsid w:val="00AE6272"/>
    <w:rsid w:val="00AE7D4A"/>
    <w:rsid w:val="00AE7E38"/>
    <w:rsid w:val="00AF0D7F"/>
    <w:rsid w:val="00AF236D"/>
    <w:rsid w:val="00AF3E8A"/>
    <w:rsid w:val="00AF67D1"/>
    <w:rsid w:val="00AF7133"/>
    <w:rsid w:val="00B01E70"/>
    <w:rsid w:val="00B03983"/>
    <w:rsid w:val="00B03A5C"/>
    <w:rsid w:val="00B1060F"/>
    <w:rsid w:val="00B10DA4"/>
    <w:rsid w:val="00B11FD8"/>
    <w:rsid w:val="00B16026"/>
    <w:rsid w:val="00B176F5"/>
    <w:rsid w:val="00B20369"/>
    <w:rsid w:val="00B26783"/>
    <w:rsid w:val="00B3000E"/>
    <w:rsid w:val="00B32506"/>
    <w:rsid w:val="00B336E9"/>
    <w:rsid w:val="00B33896"/>
    <w:rsid w:val="00B3506B"/>
    <w:rsid w:val="00B350BD"/>
    <w:rsid w:val="00B35573"/>
    <w:rsid w:val="00B36397"/>
    <w:rsid w:val="00B36A0E"/>
    <w:rsid w:val="00B42EBB"/>
    <w:rsid w:val="00B4331F"/>
    <w:rsid w:val="00B46E81"/>
    <w:rsid w:val="00B47913"/>
    <w:rsid w:val="00B50826"/>
    <w:rsid w:val="00B50CB3"/>
    <w:rsid w:val="00B517EC"/>
    <w:rsid w:val="00B52ED9"/>
    <w:rsid w:val="00B53E92"/>
    <w:rsid w:val="00B54156"/>
    <w:rsid w:val="00B56E8E"/>
    <w:rsid w:val="00B6228B"/>
    <w:rsid w:val="00B62C1A"/>
    <w:rsid w:val="00B645C8"/>
    <w:rsid w:val="00B64909"/>
    <w:rsid w:val="00B65185"/>
    <w:rsid w:val="00B651B9"/>
    <w:rsid w:val="00B655EA"/>
    <w:rsid w:val="00B66489"/>
    <w:rsid w:val="00B67BA4"/>
    <w:rsid w:val="00B70529"/>
    <w:rsid w:val="00B710F7"/>
    <w:rsid w:val="00B728A7"/>
    <w:rsid w:val="00B72A07"/>
    <w:rsid w:val="00B72D97"/>
    <w:rsid w:val="00B73E0F"/>
    <w:rsid w:val="00B74E19"/>
    <w:rsid w:val="00B75369"/>
    <w:rsid w:val="00B768B7"/>
    <w:rsid w:val="00B77651"/>
    <w:rsid w:val="00B801EE"/>
    <w:rsid w:val="00B80375"/>
    <w:rsid w:val="00B80E9B"/>
    <w:rsid w:val="00B82C02"/>
    <w:rsid w:val="00B830CB"/>
    <w:rsid w:val="00B83268"/>
    <w:rsid w:val="00B83591"/>
    <w:rsid w:val="00B83C36"/>
    <w:rsid w:val="00B83EEE"/>
    <w:rsid w:val="00B8671A"/>
    <w:rsid w:val="00B86E06"/>
    <w:rsid w:val="00B905E1"/>
    <w:rsid w:val="00B906FC"/>
    <w:rsid w:val="00B92869"/>
    <w:rsid w:val="00B94DA6"/>
    <w:rsid w:val="00B97476"/>
    <w:rsid w:val="00BA37F3"/>
    <w:rsid w:val="00BA393A"/>
    <w:rsid w:val="00BA3B42"/>
    <w:rsid w:val="00BA4640"/>
    <w:rsid w:val="00BA4BD4"/>
    <w:rsid w:val="00BA533C"/>
    <w:rsid w:val="00BA6BC2"/>
    <w:rsid w:val="00BA7A82"/>
    <w:rsid w:val="00BB14DA"/>
    <w:rsid w:val="00BB3F1A"/>
    <w:rsid w:val="00BB4F36"/>
    <w:rsid w:val="00BB7389"/>
    <w:rsid w:val="00BC09DC"/>
    <w:rsid w:val="00BC2457"/>
    <w:rsid w:val="00BC648C"/>
    <w:rsid w:val="00BC6D24"/>
    <w:rsid w:val="00BD0F1F"/>
    <w:rsid w:val="00BD1406"/>
    <w:rsid w:val="00BD3E37"/>
    <w:rsid w:val="00BD4138"/>
    <w:rsid w:val="00BD4BB0"/>
    <w:rsid w:val="00BD4CCA"/>
    <w:rsid w:val="00BD63E0"/>
    <w:rsid w:val="00BE018D"/>
    <w:rsid w:val="00BE08B4"/>
    <w:rsid w:val="00BE3265"/>
    <w:rsid w:val="00BE38F7"/>
    <w:rsid w:val="00BE3A77"/>
    <w:rsid w:val="00BE6816"/>
    <w:rsid w:val="00BE6903"/>
    <w:rsid w:val="00BF294F"/>
    <w:rsid w:val="00BF382D"/>
    <w:rsid w:val="00BF4E8F"/>
    <w:rsid w:val="00BF6A76"/>
    <w:rsid w:val="00BF77B6"/>
    <w:rsid w:val="00C01113"/>
    <w:rsid w:val="00C0355B"/>
    <w:rsid w:val="00C04DDD"/>
    <w:rsid w:val="00C07B56"/>
    <w:rsid w:val="00C07DCF"/>
    <w:rsid w:val="00C12696"/>
    <w:rsid w:val="00C1375A"/>
    <w:rsid w:val="00C20210"/>
    <w:rsid w:val="00C233AF"/>
    <w:rsid w:val="00C248E9"/>
    <w:rsid w:val="00C269AC"/>
    <w:rsid w:val="00C2729B"/>
    <w:rsid w:val="00C27F31"/>
    <w:rsid w:val="00C32761"/>
    <w:rsid w:val="00C32A94"/>
    <w:rsid w:val="00C358BD"/>
    <w:rsid w:val="00C35D58"/>
    <w:rsid w:val="00C37A86"/>
    <w:rsid w:val="00C41201"/>
    <w:rsid w:val="00C424C8"/>
    <w:rsid w:val="00C457F0"/>
    <w:rsid w:val="00C47229"/>
    <w:rsid w:val="00C4737D"/>
    <w:rsid w:val="00C5121D"/>
    <w:rsid w:val="00C514E8"/>
    <w:rsid w:val="00C52CE1"/>
    <w:rsid w:val="00C5359B"/>
    <w:rsid w:val="00C54D53"/>
    <w:rsid w:val="00C5530F"/>
    <w:rsid w:val="00C567F2"/>
    <w:rsid w:val="00C5718A"/>
    <w:rsid w:val="00C6241A"/>
    <w:rsid w:val="00C62658"/>
    <w:rsid w:val="00C627A8"/>
    <w:rsid w:val="00C62B53"/>
    <w:rsid w:val="00C666AC"/>
    <w:rsid w:val="00C703F8"/>
    <w:rsid w:val="00C70A3C"/>
    <w:rsid w:val="00C71749"/>
    <w:rsid w:val="00C73137"/>
    <w:rsid w:val="00C73399"/>
    <w:rsid w:val="00C74316"/>
    <w:rsid w:val="00C751A1"/>
    <w:rsid w:val="00C75FC1"/>
    <w:rsid w:val="00C778EC"/>
    <w:rsid w:val="00C81B9D"/>
    <w:rsid w:val="00C838FE"/>
    <w:rsid w:val="00C84B54"/>
    <w:rsid w:val="00C86D86"/>
    <w:rsid w:val="00C878AF"/>
    <w:rsid w:val="00C90F33"/>
    <w:rsid w:val="00C97290"/>
    <w:rsid w:val="00C97443"/>
    <w:rsid w:val="00CA36E2"/>
    <w:rsid w:val="00CA3974"/>
    <w:rsid w:val="00CA3D17"/>
    <w:rsid w:val="00CA3E32"/>
    <w:rsid w:val="00CA757A"/>
    <w:rsid w:val="00CA7EA3"/>
    <w:rsid w:val="00CB23CC"/>
    <w:rsid w:val="00CB24DB"/>
    <w:rsid w:val="00CB67A9"/>
    <w:rsid w:val="00CC1E83"/>
    <w:rsid w:val="00CC3F29"/>
    <w:rsid w:val="00CC5F45"/>
    <w:rsid w:val="00CC6399"/>
    <w:rsid w:val="00CC77EC"/>
    <w:rsid w:val="00CD0C68"/>
    <w:rsid w:val="00CD0FAA"/>
    <w:rsid w:val="00CD40FA"/>
    <w:rsid w:val="00CD56F4"/>
    <w:rsid w:val="00CD56FB"/>
    <w:rsid w:val="00CE04E0"/>
    <w:rsid w:val="00CE1397"/>
    <w:rsid w:val="00CE3163"/>
    <w:rsid w:val="00CE3E1D"/>
    <w:rsid w:val="00CE4428"/>
    <w:rsid w:val="00CE4810"/>
    <w:rsid w:val="00CE4CA1"/>
    <w:rsid w:val="00CE7C00"/>
    <w:rsid w:val="00CE7D38"/>
    <w:rsid w:val="00CF0019"/>
    <w:rsid w:val="00CF0BC2"/>
    <w:rsid w:val="00CF4528"/>
    <w:rsid w:val="00CF70EE"/>
    <w:rsid w:val="00CF7665"/>
    <w:rsid w:val="00D0044D"/>
    <w:rsid w:val="00D118E9"/>
    <w:rsid w:val="00D15B5F"/>
    <w:rsid w:val="00D16876"/>
    <w:rsid w:val="00D178A8"/>
    <w:rsid w:val="00D20CA8"/>
    <w:rsid w:val="00D20CC1"/>
    <w:rsid w:val="00D25BA3"/>
    <w:rsid w:val="00D34166"/>
    <w:rsid w:val="00D342DC"/>
    <w:rsid w:val="00D34942"/>
    <w:rsid w:val="00D34D3F"/>
    <w:rsid w:val="00D35434"/>
    <w:rsid w:val="00D373D4"/>
    <w:rsid w:val="00D37C07"/>
    <w:rsid w:val="00D417E4"/>
    <w:rsid w:val="00D417F9"/>
    <w:rsid w:val="00D420C7"/>
    <w:rsid w:val="00D436CA"/>
    <w:rsid w:val="00D43A1D"/>
    <w:rsid w:val="00D43F33"/>
    <w:rsid w:val="00D4495B"/>
    <w:rsid w:val="00D450B8"/>
    <w:rsid w:val="00D46096"/>
    <w:rsid w:val="00D46240"/>
    <w:rsid w:val="00D472AC"/>
    <w:rsid w:val="00D47761"/>
    <w:rsid w:val="00D520B4"/>
    <w:rsid w:val="00D53CE6"/>
    <w:rsid w:val="00D54919"/>
    <w:rsid w:val="00D54AC1"/>
    <w:rsid w:val="00D55D46"/>
    <w:rsid w:val="00D56702"/>
    <w:rsid w:val="00D57BF7"/>
    <w:rsid w:val="00D62DFB"/>
    <w:rsid w:val="00D657CC"/>
    <w:rsid w:val="00D7018B"/>
    <w:rsid w:val="00D71C45"/>
    <w:rsid w:val="00D722DF"/>
    <w:rsid w:val="00D73BBD"/>
    <w:rsid w:val="00D74723"/>
    <w:rsid w:val="00D76E8A"/>
    <w:rsid w:val="00D81633"/>
    <w:rsid w:val="00D82AC0"/>
    <w:rsid w:val="00D85819"/>
    <w:rsid w:val="00D930DB"/>
    <w:rsid w:val="00D95478"/>
    <w:rsid w:val="00D95D37"/>
    <w:rsid w:val="00D971BB"/>
    <w:rsid w:val="00D976E4"/>
    <w:rsid w:val="00DA066F"/>
    <w:rsid w:val="00DA2E95"/>
    <w:rsid w:val="00DA3E5D"/>
    <w:rsid w:val="00DA4E56"/>
    <w:rsid w:val="00DA590F"/>
    <w:rsid w:val="00DA5958"/>
    <w:rsid w:val="00DA5BB1"/>
    <w:rsid w:val="00DA7923"/>
    <w:rsid w:val="00DB2478"/>
    <w:rsid w:val="00DB3257"/>
    <w:rsid w:val="00DB5520"/>
    <w:rsid w:val="00DB7063"/>
    <w:rsid w:val="00DC0B2C"/>
    <w:rsid w:val="00DC268F"/>
    <w:rsid w:val="00DC2EF5"/>
    <w:rsid w:val="00DC54EB"/>
    <w:rsid w:val="00DC565D"/>
    <w:rsid w:val="00DC57B6"/>
    <w:rsid w:val="00DC75C3"/>
    <w:rsid w:val="00DD115E"/>
    <w:rsid w:val="00DD421E"/>
    <w:rsid w:val="00DD4DE2"/>
    <w:rsid w:val="00DD6AAA"/>
    <w:rsid w:val="00DD6D11"/>
    <w:rsid w:val="00DE0948"/>
    <w:rsid w:val="00DE188A"/>
    <w:rsid w:val="00DE3C68"/>
    <w:rsid w:val="00DE6AAE"/>
    <w:rsid w:val="00DE7942"/>
    <w:rsid w:val="00DF3A2B"/>
    <w:rsid w:val="00DF3CA5"/>
    <w:rsid w:val="00DF5EA6"/>
    <w:rsid w:val="00DF6C28"/>
    <w:rsid w:val="00DF7BB7"/>
    <w:rsid w:val="00E00457"/>
    <w:rsid w:val="00E10332"/>
    <w:rsid w:val="00E13126"/>
    <w:rsid w:val="00E140BD"/>
    <w:rsid w:val="00E1562D"/>
    <w:rsid w:val="00E2003E"/>
    <w:rsid w:val="00E20DD1"/>
    <w:rsid w:val="00E23D71"/>
    <w:rsid w:val="00E245DD"/>
    <w:rsid w:val="00E33FD2"/>
    <w:rsid w:val="00E347FF"/>
    <w:rsid w:val="00E36E84"/>
    <w:rsid w:val="00E40A08"/>
    <w:rsid w:val="00E4176A"/>
    <w:rsid w:val="00E4445F"/>
    <w:rsid w:val="00E45034"/>
    <w:rsid w:val="00E45E92"/>
    <w:rsid w:val="00E539A0"/>
    <w:rsid w:val="00E544A2"/>
    <w:rsid w:val="00E5548B"/>
    <w:rsid w:val="00E5684F"/>
    <w:rsid w:val="00E56A3A"/>
    <w:rsid w:val="00E57C50"/>
    <w:rsid w:val="00E57F4D"/>
    <w:rsid w:val="00E60150"/>
    <w:rsid w:val="00E61EE5"/>
    <w:rsid w:val="00E62104"/>
    <w:rsid w:val="00E636E7"/>
    <w:rsid w:val="00E64FD4"/>
    <w:rsid w:val="00E674E5"/>
    <w:rsid w:val="00E7146B"/>
    <w:rsid w:val="00E72167"/>
    <w:rsid w:val="00E75170"/>
    <w:rsid w:val="00E765EB"/>
    <w:rsid w:val="00E84E17"/>
    <w:rsid w:val="00E8636F"/>
    <w:rsid w:val="00E92E0B"/>
    <w:rsid w:val="00E95D2E"/>
    <w:rsid w:val="00E960A6"/>
    <w:rsid w:val="00E96F36"/>
    <w:rsid w:val="00E97621"/>
    <w:rsid w:val="00EA2412"/>
    <w:rsid w:val="00EA28A0"/>
    <w:rsid w:val="00EA51E4"/>
    <w:rsid w:val="00EA66EE"/>
    <w:rsid w:val="00EB26B9"/>
    <w:rsid w:val="00EB49E8"/>
    <w:rsid w:val="00EB72B6"/>
    <w:rsid w:val="00EC3CB7"/>
    <w:rsid w:val="00EC636A"/>
    <w:rsid w:val="00ED1668"/>
    <w:rsid w:val="00ED1AFC"/>
    <w:rsid w:val="00ED3A4D"/>
    <w:rsid w:val="00ED4AC7"/>
    <w:rsid w:val="00ED53DB"/>
    <w:rsid w:val="00ED5580"/>
    <w:rsid w:val="00ED572A"/>
    <w:rsid w:val="00ED760E"/>
    <w:rsid w:val="00ED7700"/>
    <w:rsid w:val="00ED7BF1"/>
    <w:rsid w:val="00EE2C5B"/>
    <w:rsid w:val="00EE30C8"/>
    <w:rsid w:val="00EE33AC"/>
    <w:rsid w:val="00EE4524"/>
    <w:rsid w:val="00EE5177"/>
    <w:rsid w:val="00EE7343"/>
    <w:rsid w:val="00EF10C7"/>
    <w:rsid w:val="00EF20DE"/>
    <w:rsid w:val="00EF21D4"/>
    <w:rsid w:val="00EF4191"/>
    <w:rsid w:val="00EF4974"/>
    <w:rsid w:val="00EF7600"/>
    <w:rsid w:val="00EF7C91"/>
    <w:rsid w:val="00F00631"/>
    <w:rsid w:val="00F0135A"/>
    <w:rsid w:val="00F018D1"/>
    <w:rsid w:val="00F051CA"/>
    <w:rsid w:val="00F11BEA"/>
    <w:rsid w:val="00F17AA0"/>
    <w:rsid w:val="00F25BA3"/>
    <w:rsid w:val="00F25FA6"/>
    <w:rsid w:val="00F262A6"/>
    <w:rsid w:val="00F26E8C"/>
    <w:rsid w:val="00F32C45"/>
    <w:rsid w:val="00F346E3"/>
    <w:rsid w:val="00F37438"/>
    <w:rsid w:val="00F40E11"/>
    <w:rsid w:val="00F412F9"/>
    <w:rsid w:val="00F41C8E"/>
    <w:rsid w:val="00F421BE"/>
    <w:rsid w:val="00F42998"/>
    <w:rsid w:val="00F50F6B"/>
    <w:rsid w:val="00F51032"/>
    <w:rsid w:val="00F52082"/>
    <w:rsid w:val="00F53C00"/>
    <w:rsid w:val="00F56017"/>
    <w:rsid w:val="00F56311"/>
    <w:rsid w:val="00F56E44"/>
    <w:rsid w:val="00F579BB"/>
    <w:rsid w:val="00F623FB"/>
    <w:rsid w:val="00F62F8B"/>
    <w:rsid w:val="00F649BB"/>
    <w:rsid w:val="00F65E3A"/>
    <w:rsid w:val="00F66ACA"/>
    <w:rsid w:val="00F7133C"/>
    <w:rsid w:val="00F73DAF"/>
    <w:rsid w:val="00F777BF"/>
    <w:rsid w:val="00F81ABA"/>
    <w:rsid w:val="00F81CEC"/>
    <w:rsid w:val="00F81D54"/>
    <w:rsid w:val="00F83917"/>
    <w:rsid w:val="00F83D8E"/>
    <w:rsid w:val="00F840C1"/>
    <w:rsid w:val="00F8534A"/>
    <w:rsid w:val="00F91306"/>
    <w:rsid w:val="00F93AF6"/>
    <w:rsid w:val="00F94310"/>
    <w:rsid w:val="00F96089"/>
    <w:rsid w:val="00F963CE"/>
    <w:rsid w:val="00FA07A5"/>
    <w:rsid w:val="00FA1562"/>
    <w:rsid w:val="00FA2BC9"/>
    <w:rsid w:val="00FA4B20"/>
    <w:rsid w:val="00FA5A57"/>
    <w:rsid w:val="00FA6244"/>
    <w:rsid w:val="00FB3AD5"/>
    <w:rsid w:val="00FB46BA"/>
    <w:rsid w:val="00FB6081"/>
    <w:rsid w:val="00FB76F7"/>
    <w:rsid w:val="00FB7C7D"/>
    <w:rsid w:val="00FC1055"/>
    <w:rsid w:val="00FC3B42"/>
    <w:rsid w:val="00FD0BCE"/>
    <w:rsid w:val="00FD440F"/>
    <w:rsid w:val="00FD4C4A"/>
    <w:rsid w:val="00FD4C60"/>
    <w:rsid w:val="00FD500A"/>
    <w:rsid w:val="00FD639C"/>
    <w:rsid w:val="00FD64A9"/>
    <w:rsid w:val="00FE2A5E"/>
    <w:rsid w:val="00FE3E6F"/>
    <w:rsid w:val="00FE48BF"/>
    <w:rsid w:val="00FF3139"/>
    <w:rsid w:val="00FF3842"/>
    <w:rsid w:val="00FF76B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F88C75"/>
  <w15:docId w15:val="{27582B29-9FBB-4AD2-9649-E1D96A659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AE4"/>
    <w:pPr>
      <w:spacing w:after="200"/>
      <w:jc w:val="both"/>
    </w:pPr>
    <w:rPr>
      <w:rFonts w:ascii="Lato" w:hAnsi="Lato"/>
      <w:color w:val="595959" w:themeColor="text1" w:themeTint="A6"/>
      <w:sz w:val="24"/>
    </w:rPr>
  </w:style>
  <w:style w:type="paragraph" w:styleId="Heading1">
    <w:name w:val="heading 1"/>
    <w:basedOn w:val="Normal"/>
    <w:next w:val="Normal"/>
    <w:link w:val="Heading1Char"/>
    <w:uiPriority w:val="9"/>
    <w:qFormat/>
    <w:rsid w:val="00BF6A76"/>
    <w:pPr>
      <w:keepNext/>
      <w:keepLines/>
      <w:shd w:val="pct10" w:color="auto" w:fill="auto"/>
      <w:spacing w:before="240" w:after="0"/>
      <w:outlineLvl w:val="0"/>
    </w:pPr>
    <w:rPr>
      <w:rFonts w:ascii="Lato Thin" w:eastAsiaTheme="majorEastAsia" w:hAnsi="Lato Thin" w:cstheme="majorBidi"/>
      <w:b/>
      <w:sz w:val="52"/>
      <w:szCs w:val="32"/>
    </w:rPr>
  </w:style>
  <w:style w:type="paragraph" w:styleId="Heading2">
    <w:name w:val="heading 2"/>
    <w:basedOn w:val="Normal"/>
    <w:next w:val="Normal"/>
    <w:link w:val="Heading2Char"/>
    <w:autoRedefine/>
    <w:uiPriority w:val="9"/>
    <w:unhideWhenUsed/>
    <w:qFormat/>
    <w:rsid w:val="00BA37F3"/>
    <w:pPr>
      <w:outlineLvl w:val="1"/>
    </w:pPr>
    <w:rPr>
      <w:b/>
      <w:sz w:val="36"/>
    </w:rPr>
  </w:style>
  <w:style w:type="paragraph" w:styleId="Heading3">
    <w:name w:val="heading 3"/>
    <w:basedOn w:val="Heading2"/>
    <w:next w:val="Normal"/>
    <w:link w:val="Heading3Char"/>
    <w:uiPriority w:val="9"/>
    <w:unhideWhenUsed/>
    <w:qFormat/>
    <w:rsid w:val="00650C5C"/>
    <w:pPr>
      <w:keepNext/>
      <w:keepLines/>
      <w:spacing w:before="40" w:after="0"/>
      <w:outlineLvl w:val="2"/>
    </w:pPr>
    <w:rPr>
      <w:rFonts w:eastAsiaTheme="majorEastAsia" w:cstheme="majorBidi"/>
      <w:sz w:val="28"/>
      <w:szCs w:val="24"/>
    </w:rPr>
  </w:style>
  <w:style w:type="paragraph" w:styleId="Heading4">
    <w:name w:val="heading 4"/>
    <w:basedOn w:val="Heading3"/>
    <w:next w:val="Normal"/>
    <w:link w:val="Heading4Char"/>
    <w:uiPriority w:val="9"/>
    <w:unhideWhenUsed/>
    <w:qFormat/>
    <w:rsid w:val="00650C5C"/>
    <w:pPr>
      <w:spacing w:line="240" w:lineRule="auto"/>
      <w:outlineLvl w:val="3"/>
    </w:pPr>
    <w:rPr>
      <w:i/>
      <w:iCs/>
      <w:sz w:val="24"/>
    </w:rPr>
  </w:style>
  <w:style w:type="paragraph" w:styleId="Heading5">
    <w:name w:val="heading 5"/>
    <w:basedOn w:val="Normal"/>
    <w:next w:val="Normal"/>
    <w:link w:val="Heading5Char"/>
    <w:uiPriority w:val="9"/>
    <w:semiHidden/>
    <w:unhideWhenUsed/>
    <w:qFormat/>
    <w:rsid w:val="00025B5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7C91"/>
    <w:rPr>
      <w:color w:val="0563C1" w:themeColor="hyperlink"/>
      <w:u w:val="single"/>
    </w:rPr>
  </w:style>
  <w:style w:type="paragraph" w:styleId="Header">
    <w:name w:val="header"/>
    <w:basedOn w:val="Normal"/>
    <w:link w:val="HeaderChar"/>
    <w:uiPriority w:val="99"/>
    <w:unhideWhenUsed/>
    <w:rsid w:val="00211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1CED"/>
  </w:style>
  <w:style w:type="paragraph" w:styleId="Footer">
    <w:name w:val="footer"/>
    <w:basedOn w:val="Normal"/>
    <w:link w:val="FooterChar"/>
    <w:uiPriority w:val="99"/>
    <w:unhideWhenUsed/>
    <w:rsid w:val="00211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1CED"/>
  </w:style>
  <w:style w:type="character" w:customStyle="1" w:styleId="Heading1Char">
    <w:name w:val="Heading 1 Char"/>
    <w:basedOn w:val="DefaultParagraphFont"/>
    <w:link w:val="Heading1"/>
    <w:uiPriority w:val="9"/>
    <w:rsid w:val="00BF6A76"/>
    <w:rPr>
      <w:rFonts w:ascii="Lato Thin" w:eastAsiaTheme="majorEastAsia" w:hAnsi="Lato Thin" w:cstheme="majorBidi"/>
      <w:b/>
      <w:color w:val="595959" w:themeColor="text1" w:themeTint="A6"/>
      <w:sz w:val="52"/>
      <w:szCs w:val="32"/>
      <w:shd w:val="pct10" w:color="auto" w:fill="auto"/>
    </w:rPr>
  </w:style>
  <w:style w:type="paragraph" w:styleId="TOCHeading">
    <w:name w:val="TOC Heading"/>
    <w:basedOn w:val="Heading1"/>
    <w:next w:val="Normal"/>
    <w:uiPriority w:val="39"/>
    <w:unhideWhenUsed/>
    <w:qFormat/>
    <w:rsid w:val="00211CED"/>
    <w:pPr>
      <w:outlineLvl w:val="9"/>
    </w:pPr>
    <w:rPr>
      <w:lang w:val="en-US"/>
    </w:rPr>
  </w:style>
  <w:style w:type="character" w:customStyle="1" w:styleId="apple-converted-space">
    <w:name w:val="apple-converted-space"/>
    <w:basedOn w:val="DefaultParagraphFont"/>
    <w:rsid w:val="00211CED"/>
  </w:style>
  <w:style w:type="paragraph" w:styleId="TOC1">
    <w:name w:val="toc 1"/>
    <w:basedOn w:val="Normal"/>
    <w:next w:val="Normal"/>
    <w:autoRedefine/>
    <w:uiPriority w:val="39"/>
    <w:unhideWhenUsed/>
    <w:rsid w:val="00BA7A82"/>
    <w:pPr>
      <w:spacing w:after="100"/>
    </w:pPr>
  </w:style>
  <w:style w:type="character" w:customStyle="1" w:styleId="Heading2Char">
    <w:name w:val="Heading 2 Char"/>
    <w:basedOn w:val="DefaultParagraphFont"/>
    <w:link w:val="Heading2"/>
    <w:uiPriority w:val="9"/>
    <w:rsid w:val="00BA37F3"/>
    <w:rPr>
      <w:rFonts w:ascii="Lato" w:hAnsi="Lato"/>
      <w:b/>
      <w:color w:val="595959" w:themeColor="text1" w:themeTint="A6"/>
      <w:sz w:val="36"/>
    </w:rPr>
  </w:style>
  <w:style w:type="paragraph" w:styleId="ListParagraph">
    <w:name w:val="List Paragraph"/>
    <w:basedOn w:val="Normal"/>
    <w:link w:val="ListParagraphChar"/>
    <w:uiPriority w:val="34"/>
    <w:unhideWhenUsed/>
    <w:qFormat/>
    <w:rsid w:val="000F74E2"/>
    <w:pPr>
      <w:numPr>
        <w:numId w:val="1"/>
      </w:numPr>
      <w:spacing w:after="320" w:line="300" w:lineRule="auto"/>
      <w:contextualSpacing/>
      <w:jc w:val="left"/>
    </w:pPr>
    <w:rPr>
      <w:rFonts w:eastAsiaTheme="minorEastAsia"/>
      <w:szCs w:val="20"/>
      <w:lang w:val="en-US" w:eastAsia="ja-JP"/>
    </w:rPr>
  </w:style>
  <w:style w:type="table" w:styleId="TableGrid">
    <w:name w:val="Table Grid"/>
    <w:basedOn w:val="TableNormal"/>
    <w:uiPriority w:val="39"/>
    <w:rsid w:val="005C00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
    <w:name w:val="Grid Table 4 - Accent 31"/>
    <w:basedOn w:val="TableNormal"/>
    <w:uiPriority w:val="49"/>
    <w:rsid w:val="005C000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2">
    <w:name w:val="toc 2"/>
    <w:basedOn w:val="Normal"/>
    <w:next w:val="Normal"/>
    <w:autoRedefine/>
    <w:uiPriority w:val="39"/>
    <w:unhideWhenUsed/>
    <w:rsid w:val="00956994"/>
    <w:pPr>
      <w:spacing w:after="100"/>
      <w:ind w:left="240"/>
    </w:pPr>
  </w:style>
  <w:style w:type="table" w:customStyle="1" w:styleId="GridTable6Colorful1">
    <w:name w:val="Grid Table 6 Colorful1"/>
    <w:basedOn w:val="TableNormal"/>
    <w:uiPriority w:val="51"/>
    <w:rsid w:val="004850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5667F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5Char">
    <w:name w:val="Heading 5 Char"/>
    <w:basedOn w:val="DefaultParagraphFont"/>
    <w:link w:val="Heading5"/>
    <w:uiPriority w:val="9"/>
    <w:semiHidden/>
    <w:rsid w:val="00025B56"/>
    <w:rPr>
      <w:rFonts w:asciiTheme="majorHAnsi" w:eastAsiaTheme="majorEastAsia" w:hAnsiTheme="majorHAnsi" w:cstheme="majorBidi"/>
      <w:color w:val="2E74B5" w:themeColor="accent1" w:themeShade="BF"/>
      <w:sz w:val="24"/>
    </w:rPr>
  </w:style>
  <w:style w:type="paragraph" w:styleId="NoSpacing">
    <w:name w:val="No Spacing"/>
    <w:basedOn w:val="Normal"/>
    <w:link w:val="NoSpacingChar"/>
    <w:uiPriority w:val="1"/>
    <w:qFormat/>
    <w:rsid w:val="00025B56"/>
    <w:pPr>
      <w:spacing w:after="0" w:line="240" w:lineRule="auto"/>
    </w:pPr>
    <w:rPr>
      <w:rFonts w:asciiTheme="minorHAnsi" w:eastAsiaTheme="minorEastAsia" w:hAnsiTheme="minorHAnsi"/>
      <w:color w:val="auto"/>
      <w:sz w:val="20"/>
      <w:szCs w:val="20"/>
      <w:lang w:val="en-US" w:bidi="en-US"/>
    </w:rPr>
  </w:style>
  <w:style w:type="character" w:customStyle="1" w:styleId="NoSpacingChar">
    <w:name w:val="No Spacing Char"/>
    <w:basedOn w:val="DefaultParagraphFont"/>
    <w:link w:val="NoSpacing"/>
    <w:uiPriority w:val="1"/>
    <w:rsid w:val="00025B56"/>
    <w:rPr>
      <w:rFonts w:eastAsiaTheme="minorEastAsia"/>
      <w:sz w:val="20"/>
      <w:szCs w:val="20"/>
      <w:lang w:val="en-US" w:bidi="en-US"/>
    </w:rPr>
  </w:style>
  <w:style w:type="paragraph" w:customStyle="1" w:styleId="Bullet-Listing">
    <w:name w:val="Bullet-Listing"/>
    <w:basedOn w:val="ListParagraph"/>
    <w:link w:val="Bullet-ListingChar"/>
    <w:qFormat/>
    <w:rsid w:val="00862A38"/>
    <w:pPr>
      <w:numPr>
        <w:numId w:val="2"/>
      </w:numPr>
      <w:tabs>
        <w:tab w:val="left" w:pos="1080"/>
      </w:tabs>
      <w:spacing w:before="120" w:after="120" w:line="276" w:lineRule="auto"/>
      <w:jc w:val="both"/>
    </w:pPr>
    <w:rPr>
      <w:rFonts w:ascii="Segoe UI" w:hAnsi="Segoe UI" w:cs="Segoe UI"/>
      <w:color w:val="555555"/>
      <w:sz w:val="22"/>
      <w:szCs w:val="22"/>
      <w:lang w:val="en-AU" w:eastAsia="en-US" w:bidi="en-US"/>
    </w:rPr>
  </w:style>
  <w:style w:type="character" w:customStyle="1" w:styleId="Bullet-ListingChar">
    <w:name w:val="Bullet-Listing Char"/>
    <w:basedOn w:val="DefaultParagraphFont"/>
    <w:link w:val="Bullet-Listing"/>
    <w:rsid w:val="00862A38"/>
    <w:rPr>
      <w:rFonts w:ascii="Segoe UI" w:eastAsiaTheme="minorEastAsia" w:hAnsi="Segoe UI" w:cs="Segoe UI"/>
      <w:color w:val="555555"/>
      <w:lang w:bidi="en-US"/>
    </w:rPr>
  </w:style>
  <w:style w:type="character" w:customStyle="1" w:styleId="ListParagraphChar">
    <w:name w:val="List Paragraph Char"/>
    <w:basedOn w:val="DefaultParagraphFont"/>
    <w:link w:val="ListParagraph"/>
    <w:uiPriority w:val="34"/>
    <w:rsid w:val="00862A38"/>
    <w:rPr>
      <w:rFonts w:ascii="Lato" w:eastAsiaTheme="minorEastAsia" w:hAnsi="Lato"/>
      <w:color w:val="595959" w:themeColor="text1" w:themeTint="A6"/>
      <w:sz w:val="24"/>
      <w:szCs w:val="20"/>
      <w:lang w:val="en-US" w:eastAsia="ja-JP"/>
    </w:rPr>
  </w:style>
  <w:style w:type="paragraph" w:customStyle="1" w:styleId="Normal1">
    <w:name w:val="Normal1"/>
    <w:basedOn w:val="Normal"/>
    <w:link w:val="NormalChar"/>
    <w:qFormat/>
    <w:rsid w:val="00862A38"/>
    <w:pPr>
      <w:spacing w:before="120" w:after="120" w:line="276" w:lineRule="auto"/>
    </w:pPr>
    <w:rPr>
      <w:rFonts w:ascii="Segoe UI" w:eastAsiaTheme="minorEastAsia" w:hAnsi="Segoe UI" w:cs="Times New Roman"/>
      <w:color w:val="555555"/>
      <w:sz w:val="22"/>
      <w:szCs w:val="20"/>
    </w:rPr>
  </w:style>
  <w:style w:type="character" w:customStyle="1" w:styleId="NormalChar">
    <w:name w:val="Normal Char"/>
    <w:basedOn w:val="DefaultParagraphFont"/>
    <w:link w:val="Normal1"/>
    <w:locked/>
    <w:rsid w:val="00862A38"/>
    <w:rPr>
      <w:rFonts w:ascii="Segoe UI" w:eastAsiaTheme="minorEastAsia" w:hAnsi="Segoe UI" w:cs="Times New Roman"/>
      <w:color w:val="555555"/>
      <w:szCs w:val="20"/>
    </w:rPr>
  </w:style>
  <w:style w:type="paragraph" w:customStyle="1" w:styleId="Red-Text">
    <w:name w:val="Red-Text"/>
    <w:basedOn w:val="Normal"/>
    <w:link w:val="Red-TextChar"/>
    <w:qFormat/>
    <w:rsid w:val="00862A38"/>
    <w:pPr>
      <w:spacing w:before="120" w:after="120" w:line="276" w:lineRule="auto"/>
      <w:jc w:val="left"/>
    </w:pPr>
    <w:rPr>
      <w:rFonts w:ascii="Avenir 85 Heavy" w:eastAsiaTheme="minorEastAsia" w:hAnsi="Avenir 85 Heavy"/>
      <w:color w:val="DD3333"/>
      <w:sz w:val="22"/>
      <w:szCs w:val="20"/>
      <w:lang w:val="en-US" w:bidi="en-US"/>
    </w:rPr>
  </w:style>
  <w:style w:type="character" w:customStyle="1" w:styleId="Red-TextChar">
    <w:name w:val="Red-Text Char"/>
    <w:basedOn w:val="DefaultParagraphFont"/>
    <w:link w:val="Red-Text"/>
    <w:rsid w:val="00862A38"/>
    <w:rPr>
      <w:rFonts w:ascii="Avenir 85 Heavy" w:eastAsiaTheme="minorEastAsia" w:hAnsi="Avenir 85 Heavy"/>
      <w:color w:val="DD3333"/>
      <w:szCs w:val="20"/>
      <w:lang w:val="en-US" w:bidi="en-US"/>
    </w:rPr>
  </w:style>
  <w:style w:type="character" w:customStyle="1" w:styleId="Heading3Char">
    <w:name w:val="Heading 3 Char"/>
    <w:basedOn w:val="DefaultParagraphFont"/>
    <w:link w:val="Heading3"/>
    <w:uiPriority w:val="9"/>
    <w:rsid w:val="00650C5C"/>
    <w:rPr>
      <w:rFonts w:ascii="Lato" w:eastAsiaTheme="majorEastAsia" w:hAnsi="Lato" w:cstheme="majorBidi"/>
      <w:b/>
      <w:color w:val="595959" w:themeColor="text1" w:themeTint="A6"/>
      <w:sz w:val="28"/>
      <w:szCs w:val="24"/>
    </w:rPr>
  </w:style>
  <w:style w:type="character" w:customStyle="1" w:styleId="Heading4Char">
    <w:name w:val="Heading 4 Char"/>
    <w:basedOn w:val="DefaultParagraphFont"/>
    <w:link w:val="Heading4"/>
    <w:uiPriority w:val="9"/>
    <w:rsid w:val="00650C5C"/>
    <w:rPr>
      <w:rFonts w:ascii="Lato" w:eastAsiaTheme="majorEastAsia" w:hAnsi="Lato" w:cstheme="majorBidi"/>
      <w:b/>
      <w:i/>
      <w:iCs/>
      <w:color w:val="595959" w:themeColor="text1" w:themeTint="A6"/>
      <w:sz w:val="24"/>
      <w:szCs w:val="24"/>
    </w:rPr>
  </w:style>
  <w:style w:type="character" w:styleId="CommentReference">
    <w:name w:val="annotation reference"/>
    <w:basedOn w:val="DefaultParagraphFont"/>
    <w:uiPriority w:val="99"/>
    <w:semiHidden/>
    <w:unhideWhenUsed/>
    <w:rsid w:val="00727432"/>
    <w:rPr>
      <w:sz w:val="16"/>
      <w:szCs w:val="16"/>
    </w:rPr>
  </w:style>
  <w:style w:type="paragraph" w:styleId="CommentText">
    <w:name w:val="annotation text"/>
    <w:basedOn w:val="Normal"/>
    <w:link w:val="CommentTextChar"/>
    <w:uiPriority w:val="99"/>
    <w:unhideWhenUsed/>
    <w:rsid w:val="00727432"/>
    <w:pPr>
      <w:spacing w:line="240" w:lineRule="auto"/>
    </w:pPr>
    <w:rPr>
      <w:sz w:val="20"/>
      <w:szCs w:val="20"/>
    </w:rPr>
  </w:style>
  <w:style w:type="character" w:customStyle="1" w:styleId="CommentTextChar">
    <w:name w:val="Comment Text Char"/>
    <w:basedOn w:val="DefaultParagraphFont"/>
    <w:link w:val="CommentText"/>
    <w:uiPriority w:val="99"/>
    <w:rsid w:val="00727432"/>
    <w:rPr>
      <w:rFonts w:ascii="Lato" w:hAnsi="Lato"/>
      <w:color w:val="595959" w:themeColor="text1" w:themeTint="A6"/>
      <w:sz w:val="20"/>
      <w:szCs w:val="20"/>
    </w:rPr>
  </w:style>
  <w:style w:type="paragraph" w:styleId="CommentSubject">
    <w:name w:val="annotation subject"/>
    <w:basedOn w:val="CommentText"/>
    <w:next w:val="CommentText"/>
    <w:link w:val="CommentSubjectChar"/>
    <w:uiPriority w:val="99"/>
    <w:semiHidden/>
    <w:unhideWhenUsed/>
    <w:rsid w:val="00727432"/>
    <w:rPr>
      <w:b/>
      <w:bCs/>
    </w:rPr>
  </w:style>
  <w:style w:type="character" w:customStyle="1" w:styleId="CommentSubjectChar">
    <w:name w:val="Comment Subject Char"/>
    <w:basedOn w:val="CommentTextChar"/>
    <w:link w:val="CommentSubject"/>
    <w:uiPriority w:val="99"/>
    <w:semiHidden/>
    <w:rsid w:val="00727432"/>
    <w:rPr>
      <w:rFonts w:ascii="Lato" w:hAnsi="Lato"/>
      <w:b/>
      <w:bCs/>
      <w:color w:val="595959" w:themeColor="text1" w:themeTint="A6"/>
      <w:sz w:val="20"/>
      <w:szCs w:val="20"/>
    </w:rPr>
  </w:style>
  <w:style w:type="paragraph" w:styleId="BalloonText">
    <w:name w:val="Balloon Text"/>
    <w:basedOn w:val="Normal"/>
    <w:link w:val="BalloonTextChar"/>
    <w:uiPriority w:val="99"/>
    <w:semiHidden/>
    <w:unhideWhenUsed/>
    <w:rsid w:val="007274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432"/>
    <w:rPr>
      <w:rFonts w:ascii="Segoe UI" w:hAnsi="Segoe UI" w:cs="Segoe UI"/>
      <w:color w:val="595959" w:themeColor="text1" w:themeTint="A6"/>
      <w:sz w:val="18"/>
      <w:szCs w:val="18"/>
    </w:rPr>
  </w:style>
  <w:style w:type="table" w:customStyle="1" w:styleId="GridTable6Colorful10">
    <w:name w:val="Grid Table 6 Colorful1"/>
    <w:basedOn w:val="TableNormal"/>
    <w:uiPriority w:val="51"/>
    <w:rsid w:val="00D43A1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Heading-3">
    <w:name w:val="Heading-3"/>
    <w:basedOn w:val="Heading2"/>
    <w:link w:val="Heading-3Char"/>
    <w:qFormat/>
    <w:rsid w:val="00F777BF"/>
    <w:pPr>
      <w:pBdr>
        <w:top w:val="single" w:sz="12" w:space="1" w:color="F2F2F2"/>
        <w:left w:val="single" w:sz="12" w:space="4" w:color="F2F2F2"/>
        <w:bottom w:val="single" w:sz="12" w:space="1" w:color="F2F2F2"/>
        <w:right w:val="single" w:sz="12" w:space="4" w:color="F2F2F2"/>
      </w:pBdr>
      <w:shd w:val="clear" w:color="auto" w:fill="F2F2F2"/>
      <w:tabs>
        <w:tab w:val="left" w:pos="720"/>
      </w:tabs>
      <w:spacing w:before="120" w:after="0" w:line="240" w:lineRule="auto"/>
      <w:jc w:val="left"/>
    </w:pPr>
    <w:rPr>
      <w:rFonts w:ascii="Calibri" w:eastAsia="SimSun" w:hAnsi="Calibri" w:cs="Times New Roman"/>
      <w:b w:val="0"/>
      <w:caps/>
      <w:color w:val="000000"/>
      <w:spacing w:val="10"/>
      <w:sz w:val="28"/>
      <w:lang w:eastAsia="en-AU"/>
    </w:rPr>
  </w:style>
  <w:style w:type="character" w:customStyle="1" w:styleId="Heading-3Char">
    <w:name w:val="Heading-3 Char"/>
    <w:basedOn w:val="Heading2Char"/>
    <w:link w:val="Heading-3"/>
    <w:rsid w:val="00F777BF"/>
    <w:rPr>
      <w:rFonts w:ascii="Calibri" w:eastAsia="SimSun" w:hAnsi="Calibri" w:cs="Times New Roman"/>
      <w:b w:val="0"/>
      <w:caps/>
      <w:color w:val="000000"/>
      <w:spacing w:val="10"/>
      <w:sz w:val="28"/>
      <w:shd w:val="clear" w:color="auto" w:fill="F2F2F2"/>
      <w:lang w:eastAsia="en-AU"/>
    </w:rPr>
  </w:style>
  <w:style w:type="paragraph" w:customStyle="1" w:styleId="ListParagraph1">
    <w:name w:val="List Paragraph1"/>
    <w:basedOn w:val="Normal"/>
    <w:uiPriority w:val="34"/>
    <w:qFormat/>
    <w:rsid w:val="006279A9"/>
    <w:pPr>
      <w:spacing w:before="120" w:after="120" w:line="276" w:lineRule="auto"/>
      <w:ind w:left="720"/>
      <w:contextualSpacing/>
    </w:pPr>
    <w:rPr>
      <w:rFonts w:ascii="Segoe UI" w:eastAsia="SimSun" w:hAnsi="Segoe UI" w:cs="Times New Roman"/>
      <w:color w:val="565656"/>
      <w:sz w:val="22"/>
      <w:szCs w:val="20"/>
      <w:lang w:val="en-US" w:bidi="en-US"/>
    </w:rPr>
  </w:style>
  <w:style w:type="paragraph" w:styleId="TOC3">
    <w:name w:val="toc 3"/>
    <w:basedOn w:val="Normal"/>
    <w:next w:val="Normal"/>
    <w:autoRedefine/>
    <w:uiPriority w:val="39"/>
    <w:unhideWhenUsed/>
    <w:rsid w:val="00643F97"/>
    <w:pPr>
      <w:spacing w:after="100"/>
      <w:ind w:left="480"/>
    </w:pPr>
  </w:style>
  <w:style w:type="character" w:customStyle="1" w:styleId="Mention1">
    <w:name w:val="Mention1"/>
    <w:basedOn w:val="DefaultParagraphFont"/>
    <w:uiPriority w:val="99"/>
    <w:semiHidden/>
    <w:unhideWhenUsed/>
    <w:rsid w:val="00E56A3A"/>
    <w:rPr>
      <w:color w:val="2B579A"/>
      <w:shd w:val="clear" w:color="auto" w:fill="E6E6E6"/>
    </w:rPr>
  </w:style>
  <w:style w:type="paragraph" w:customStyle="1" w:styleId="Body">
    <w:name w:val="Body"/>
    <w:rsid w:val="007F1829"/>
    <w:pPr>
      <w:spacing w:before="120" w:after="120" w:line="276" w:lineRule="auto"/>
      <w:jc w:val="both"/>
    </w:pPr>
    <w:rPr>
      <w:rFonts w:ascii="Segoe UI" w:eastAsia="Segoe UI" w:hAnsi="Segoe UI" w:cs="Segoe UI"/>
      <w:color w:val="595959"/>
      <w:u w:color="595959"/>
      <w:lang w:eastAsia="en-AU"/>
    </w:rPr>
  </w:style>
  <w:style w:type="numbering" w:customStyle="1" w:styleId="ImportedStyle27">
    <w:name w:val="Imported Style 27"/>
    <w:rsid w:val="007F1829"/>
    <w:pPr>
      <w:numPr>
        <w:numId w:val="4"/>
      </w:numPr>
    </w:pPr>
  </w:style>
  <w:style w:type="paragraph" w:customStyle="1" w:styleId="Default">
    <w:name w:val="Default"/>
    <w:rsid w:val="009F669E"/>
    <w:pPr>
      <w:autoSpaceDE w:val="0"/>
      <w:autoSpaceDN w:val="0"/>
      <w:adjustRightInd w:val="0"/>
      <w:spacing w:after="0" w:line="240" w:lineRule="auto"/>
    </w:pPr>
    <w:rPr>
      <w:rFonts w:ascii="Segoe UI" w:hAnsi="Segoe UI" w:cs="Segoe UI"/>
      <w:color w:val="000000"/>
      <w:sz w:val="24"/>
      <w:szCs w:val="24"/>
    </w:rPr>
  </w:style>
  <w:style w:type="paragraph" w:customStyle="1" w:styleId="IntendedText">
    <w:name w:val="Intended Text"/>
    <w:basedOn w:val="Normal"/>
    <w:qFormat/>
    <w:rsid w:val="009F669E"/>
    <w:pPr>
      <w:spacing w:after="120" w:line="360" w:lineRule="auto"/>
      <w:ind w:left="720"/>
    </w:pPr>
    <w:rPr>
      <w:rFonts w:ascii="Arial" w:eastAsia="Times New Roman" w:hAnsi="Arial" w:cs="Times New Roman"/>
      <w:color w:val="auto"/>
      <w:sz w:val="22"/>
      <w:lang w:val="en-US" w:bidi="en-US"/>
    </w:rPr>
  </w:style>
  <w:style w:type="paragraph" w:styleId="DocumentMap">
    <w:name w:val="Document Map"/>
    <w:basedOn w:val="Normal"/>
    <w:link w:val="DocumentMapChar"/>
    <w:uiPriority w:val="99"/>
    <w:semiHidden/>
    <w:unhideWhenUsed/>
    <w:rsid w:val="000548BA"/>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0548BA"/>
    <w:rPr>
      <w:rFonts w:ascii="Lucida Grande" w:hAnsi="Lucida Grande" w:cs="Lucida Grande"/>
      <w:color w:val="595959" w:themeColor="text1" w:themeTint="A6"/>
      <w:sz w:val="24"/>
      <w:szCs w:val="24"/>
    </w:rPr>
  </w:style>
  <w:style w:type="character" w:customStyle="1" w:styleId="UnresolvedMention1">
    <w:name w:val="Unresolved Mention1"/>
    <w:basedOn w:val="DefaultParagraphFont"/>
    <w:uiPriority w:val="99"/>
    <w:semiHidden/>
    <w:unhideWhenUsed/>
    <w:rsid w:val="00B830CB"/>
    <w:rPr>
      <w:color w:val="808080"/>
      <w:shd w:val="clear" w:color="auto" w:fill="E6E6E6"/>
    </w:rPr>
  </w:style>
  <w:style w:type="paragraph" w:customStyle="1" w:styleId="TableColumnHeading">
    <w:name w:val="Table Column Heading"/>
    <w:basedOn w:val="Normal"/>
    <w:next w:val="Normal"/>
    <w:rsid w:val="00816345"/>
    <w:pPr>
      <w:keepNext/>
      <w:keepLines/>
      <w:spacing w:before="60" w:beforeAutospacing="1" w:after="60" w:line="240" w:lineRule="auto"/>
      <w:jc w:val="left"/>
    </w:pPr>
    <w:rPr>
      <w:rFonts w:ascii="Arial" w:eastAsia="Times New Roman" w:hAnsi="Arial" w:cs="Arial"/>
      <w:b/>
      <w:color w:val="auto"/>
      <w:sz w:val="20"/>
      <w:szCs w:val="20"/>
      <w:lang w:val="en-NZ"/>
    </w:rPr>
  </w:style>
  <w:style w:type="paragraph" w:customStyle="1" w:styleId="xxmsonormal">
    <w:name w:val="x_xmsonormal"/>
    <w:basedOn w:val="Normal"/>
    <w:rsid w:val="00DA7923"/>
    <w:pPr>
      <w:spacing w:after="0" w:line="240" w:lineRule="auto"/>
      <w:jc w:val="left"/>
    </w:pPr>
    <w:rPr>
      <w:rFonts w:ascii="Calibri" w:hAnsi="Calibri" w:cs="Calibri"/>
      <w:color w:val="auto"/>
      <w:sz w:val="22"/>
      <w:lang w:eastAsia="en-AU"/>
    </w:rPr>
  </w:style>
  <w:style w:type="character" w:styleId="FollowedHyperlink">
    <w:name w:val="FollowedHyperlink"/>
    <w:basedOn w:val="DefaultParagraphFont"/>
    <w:uiPriority w:val="99"/>
    <w:semiHidden/>
    <w:unhideWhenUsed/>
    <w:rsid w:val="00706A20"/>
    <w:rPr>
      <w:color w:val="954F72" w:themeColor="followedHyperlink"/>
      <w:u w:val="single"/>
    </w:rPr>
  </w:style>
  <w:style w:type="paragraph" w:styleId="Caption">
    <w:name w:val="caption"/>
    <w:basedOn w:val="Normal"/>
    <w:next w:val="Normal"/>
    <w:uiPriority w:val="35"/>
    <w:unhideWhenUsed/>
    <w:qFormat/>
    <w:rsid w:val="00A12572"/>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CD56F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75098">
      <w:bodyDiv w:val="1"/>
      <w:marLeft w:val="0"/>
      <w:marRight w:val="0"/>
      <w:marTop w:val="0"/>
      <w:marBottom w:val="0"/>
      <w:divBdr>
        <w:top w:val="none" w:sz="0" w:space="0" w:color="auto"/>
        <w:left w:val="none" w:sz="0" w:space="0" w:color="auto"/>
        <w:bottom w:val="none" w:sz="0" w:space="0" w:color="auto"/>
        <w:right w:val="none" w:sz="0" w:space="0" w:color="auto"/>
      </w:divBdr>
    </w:div>
    <w:div w:id="839320179">
      <w:bodyDiv w:val="1"/>
      <w:marLeft w:val="0"/>
      <w:marRight w:val="0"/>
      <w:marTop w:val="0"/>
      <w:marBottom w:val="0"/>
      <w:divBdr>
        <w:top w:val="none" w:sz="0" w:space="0" w:color="auto"/>
        <w:left w:val="none" w:sz="0" w:space="0" w:color="auto"/>
        <w:bottom w:val="none" w:sz="0" w:space="0" w:color="auto"/>
        <w:right w:val="none" w:sz="0" w:space="0" w:color="auto"/>
      </w:divBdr>
    </w:div>
    <w:div w:id="862328785">
      <w:bodyDiv w:val="1"/>
      <w:marLeft w:val="0"/>
      <w:marRight w:val="0"/>
      <w:marTop w:val="0"/>
      <w:marBottom w:val="0"/>
      <w:divBdr>
        <w:top w:val="none" w:sz="0" w:space="0" w:color="auto"/>
        <w:left w:val="none" w:sz="0" w:space="0" w:color="auto"/>
        <w:bottom w:val="none" w:sz="0" w:space="0" w:color="auto"/>
        <w:right w:val="none" w:sz="0" w:space="0" w:color="auto"/>
      </w:divBdr>
    </w:div>
    <w:div w:id="959993167">
      <w:bodyDiv w:val="1"/>
      <w:marLeft w:val="0"/>
      <w:marRight w:val="0"/>
      <w:marTop w:val="0"/>
      <w:marBottom w:val="0"/>
      <w:divBdr>
        <w:top w:val="none" w:sz="0" w:space="0" w:color="auto"/>
        <w:left w:val="none" w:sz="0" w:space="0" w:color="auto"/>
        <w:bottom w:val="none" w:sz="0" w:space="0" w:color="auto"/>
        <w:right w:val="none" w:sz="0" w:space="0" w:color="auto"/>
      </w:divBdr>
    </w:div>
    <w:div w:id="1045331646">
      <w:bodyDiv w:val="1"/>
      <w:marLeft w:val="0"/>
      <w:marRight w:val="0"/>
      <w:marTop w:val="0"/>
      <w:marBottom w:val="0"/>
      <w:divBdr>
        <w:top w:val="none" w:sz="0" w:space="0" w:color="auto"/>
        <w:left w:val="none" w:sz="0" w:space="0" w:color="auto"/>
        <w:bottom w:val="none" w:sz="0" w:space="0" w:color="auto"/>
        <w:right w:val="none" w:sz="0" w:space="0" w:color="auto"/>
      </w:divBdr>
    </w:div>
    <w:div w:id="1079904973">
      <w:bodyDiv w:val="1"/>
      <w:marLeft w:val="0"/>
      <w:marRight w:val="0"/>
      <w:marTop w:val="0"/>
      <w:marBottom w:val="0"/>
      <w:divBdr>
        <w:top w:val="none" w:sz="0" w:space="0" w:color="auto"/>
        <w:left w:val="none" w:sz="0" w:space="0" w:color="auto"/>
        <w:bottom w:val="none" w:sz="0" w:space="0" w:color="auto"/>
        <w:right w:val="none" w:sz="0" w:space="0" w:color="auto"/>
      </w:divBdr>
    </w:div>
    <w:div w:id="1117679726">
      <w:bodyDiv w:val="1"/>
      <w:marLeft w:val="0"/>
      <w:marRight w:val="0"/>
      <w:marTop w:val="0"/>
      <w:marBottom w:val="0"/>
      <w:divBdr>
        <w:top w:val="none" w:sz="0" w:space="0" w:color="auto"/>
        <w:left w:val="none" w:sz="0" w:space="0" w:color="auto"/>
        <w:bottom w:val="none" w:sz="0" w:space="0" w:color="auto"/>
        <w:right w:val="none" w:sz="0" w:space="0" w:color="auto"/>
      </w:divBdr>
    </w:div>
    <w:div w:id="1428841294">
      <w:bodyDiv w:val="1"/>
      <w:marLeft w:val="0"/>
      <w:marRight w:val="0"/>
      <w:marTop w:val="0"/>
      <w:marBottom w:val="0"/>
      <w:divBdr>
        <w:top w:val="none" w:sz="0" w:space="0" w:color="auto"/>
        <w:left w:val="none" w:sz="0" w:space="0" w:color="auto"/>
        <w:bottom w:val="none" w:sz="0" w:space="0" w:color="auto"/>
        <w:right w:val="none" w:sz="0" w:space="0" w:color="auto"/>
      </w:divBdr>
    </w:div>
    <w:div w:id="166108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gregorythomas1@hotmail.com" TargetMode="External"/><Relationship Id="rId18" Type="http://schemas.openxmlformats.org/officeDocument/2006/relationships/hyperlink" Target="mailto:gregorythomas1@hotmail.com" TargetMode="External"/><Relationship Id="rId26" Type="http://schemas.openxmlformats.org/officeDocument/2006/relationships/hyperlink" Target="https://gregorythomas10.wixsite.com/writestylerprototype/copy-of-comment-assess-recount-write" TargetMode="External"/><Relationship Id="rId39" Type="http://schemas.openxmlformats.org/officeDocument/2006/relationships/hyperlink" Target="https://ckeditor.com/ckeditor-5/online-builder/" TargetMode="External"/><Relationship Id="rId21" Type="http://schemas.openxmlformats.org/officeDocument/2006/relationships/hyperlink" Target="https://www.autodraw.com/" TargetMode="External"/><Relationship Id="rId34" Type="http://schemas.openxmlformats.org/officeDocument/2006/relationships/hyperlink" Target="http://graphicdesignersdirectory.com.au/Writerstyler/themehtml/Dashboard.html" TargetMode="External"/><Relationship Id="rId42" Type="http://schemas.openxmlformats.org/officeDocument/2006/relationships/header" Target="header1.xml"/><Relationship Id="rId47" Type="http://schemas.microsoft.com/office/2018/08/relationships/commentsExtensible" Target="commentsExtensi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kapil@23digital.com.au" TargetMode="External"/><Relationship Id="rId29"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emant@23digital.com.au" TargetMode="External"/><Relationship Id="rId24" Type="http://schemas.openxmlformats.org/officeDocument/2006/relationships/comments" Target="comments.xml"/><Relationship Id="rId32" Type="http://schemas.openxmlformats.org/officeDocument/2006/relationships/hyperlink" Target="http://graphicdesignersdirectory.com.au/Writerstyler/themehtml/Login.html" TargetMode="External"/><Relationship Id="rId37" Type="http://schemas.openxmlformats.org/officeDocument/2006/relationships/hyperlink" Target="http://graphicdesignersdirectory.com.au/Writerstyler/themehtml/Recount.html" TargetMode="External"/><Relationship Id="rId40" Type="http://schemas.openxmlformats.org/officeDocument/2006/relationships/image" Target="media/image6.png"/><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0.png"/><Relationship Id="rId23" Type="http://schemas.openxmlformats.org/officeDocument/2006/relationships/hyperlink" Target="https://ckeditor.com/" TargetMode="External"/><Relationship Id="rId28" Type="http://schemas.openxmlformats.org/officeDocument/2006/relationships/image" Target="media/image4.jpeg"/><Relationship Id="rId36" Type="http://schemas.openxmlformats.org/officeDocument/2006/relationships/hyperlink" Target="http://graphicdesignersdirectory.com.au/Writerstyler/themehtml/Recount.html" TargetMode="External"/><Relationship Id="rId10" Type="http://schemas.openxmlformats.org/officeDocument/2006/relationships/hyperlink" Target="mailto:kapil@23digital.com.au" TargetMode="External"/><Relationship Id="rId19" Type="http://schemas.openxmlformats.org/officeDocument/2006/relationships/hyperlink" Target="https://gregorythomas10.wixsite.com/writestylerprototype" TargetMode="External"/><Relationship Id="rId31" Type="http://schemas.openxmlformats.org/officeDocument/2006/relationships/hyperlink" Target="http://graphicdesignersdirectory.com.au/Writerstyler/themehtml/School-Account.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emant@23digital.com.au" TargetMode="External"/><Relationship Id="rId14" Type="http://schemas.openxmlformats.org/officeDocument/2006/relationships/image" Target="media/image2.png"/><Relationship Id="rId22" Type="http://schemas.openxmlformats.org/officeDocument/2006/relationships/hyperlink" Target="https://www.tiny.cloud/" TargetMode="External"/><Relationship Id="rId27" Type="http://schemas.openxmlformats.org/officeDocument/2006/relationships/image" Target="media/image3.jpeg"/><Relationship Id="rId30" Type="http://schemas.openxmlformats.org/officeDocument/2006/relationships/hyperlink" Target="http://graphicdesignersdirectory.com.au/Writerstyler/themehtml/Pricing.html" TargetMode="External"/><Relationship Id="rId35" Type="http://schemas.openxmlformats.org/officeDocument/2006/relationships/hyperlink" Target="http://graphicdesignersdirectory.com.au/Writerstyler/themehtml/Recount.html" TargetMode="External"/><Relationship Id="rId43" Type="http://schemas.openxmlformats.org/officeDocument/2006/relationships/footer" Target="footer1.xml"/><Relationship Id="rId48" Type="http://schemas.microsoft.com/office/2016/09/relationships/commentsIds" Target="commentsIds.xml"/><Relationship Id="rId8" Type="http://schemas.openxmlformats.org/officeDocument/2006/relationships/hyperlink" Target="mailto:kapil@23digital.com.au" TargetMode="External"/><Relationship Id="rId3" Type="http://schemas.openxmlformats.org/officeDocument/2006/relationships/styles" Target="styles.xml"/><Relationship Id="rId12" Type="http://schemas.openxmlformats.org/officeDocument/2006/relationships/hyperlink" Target="mailto:gregorythomas1@hotmail.com" TargetMode="External"/><Relationship Id="rId17" Type="http://schemas.openxmlformats.org/officeDocument/2006/relationships/hyperlink" Target="mailto:hemant@23digital.com.au" TargetMode="External"/><Relationship Id="rId25" Type="http://schemas.microsoft.com/office/2011/relationships/commentsExtended" Target="commentsExtended.xml"/><Relationship Id="rId33" Type="http://schemas.openxmlformats.org/officeDocument/2006/relationships/hyperlink" Target="http://graphicdesignersdirectory.com.au/Writerstyler/themehtml/School-Account.html" TargetMode="External"/><Relationship Id="rId38" Type="http://schemas.openxmlformats.org/officeDocument/2006/relationships/hyperlink" Target="https://gregorythomas10.wixsite.com/writestylerprototype/copy-of-comment-assess-recount-writ" TargetMode="External"/><Relationship Id="rId46" Type="http://schemas.openxmlformats.org/officeDocument/2006/relationships/theme" Target="theme/theme1.xml"/><Relationship Id="rId20" Type="http://schemas.openxmlformats.org/officeDocument/2006/relationships/hyperlink" Target="https://sketch.io" TargetMode="External"/><Relationship Id="rId41" Type="http://schemas.openxmlformats.org/officeDocument/2006/relationships/hyperlink" Target="http://en.wikipedia.org/wiki/CodeIgniter"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T:\Dream%20Support\Important%20PM%20documents\Requirements%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txDef>
      <a:spPr bwMode="auto">
        <a:noFill/>
        <a:ln w="9525">
          <a:no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B34A0-1315-4ED2-A5F4-1F7D9E2B3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Requirements document template.dotx</Template>
  <TotalTime>2909</TotalTime>
  <Pages>1</Pages>
  <Words>7317</Words>
  <Characters>41712</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Patel</dc:creator>
  <cp:keywords/>
  <dc:description/>
  <cp:lastModifiedBy>Rakesh Patel</cp:lastModifiedBy>
  <cp:revision>783</cp:revision>
  <cp:lastPrinted>2019-05-15T07:21:00Z</cp:lastPrinted>
  <dcterms:created xsi:type="dcterms:W3CDTF">2019-04-06T07:27:00Z</dcterms:created>
  <dcterms:modified xsi:type="dcterms:W3CDTF">2021-09-08T07:13:00Z</dcterms:modified>
</cp:coreProperties>
</file>